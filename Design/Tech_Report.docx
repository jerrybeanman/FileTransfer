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038385339"/>
        <w:docPartObj>
          <w:docPartGallery w:val="Cover Pages"/>
          <w:docPartUnique/>
        </w:docPartObj>
      </w:sdtPr>
      <w:sdtEndPr>
        <w:rPr>
          <w:b/>
          <w:bCs/>
          <w:noProof/>
        </w:rPr>
      </w:sdtEndPr>
      <w:sdtContent>
        <w:p w:rsidR="007C52BE" w:rsidRDefault="007C52BE" w:rsidP="007C52BE">
          <w:r>
            <w:rPr>
              <w:noProof/>
              <w:lang w:val="en-CA" w:eastAsia="zh-CN"/>
            </w:rPr>
            <mc:AlternateContent>
              <mc:Choice Requires="wpg">
                <w:drawing>
                  <wp:anchor distT="0" distB="0" distL="114300" distR="114300" simplePos="0" relativeHeight="251659264" behindDoc="1" locked="0" layoutInCell="1" allowOverlap="1" wp14:anchorId="67D8A432" wp14:editId="7D1FFE35">
                    <wp:simplePos x="0" y="0"/>
                    <wp:positionH relativeFrom="page">
                      <wp:align>center</wp:align>
                    </wp:positionH>
                    <wp:positionV relativeFrom="page">
                      <wp:align>center</wp:align>
                    </wp:positionV>
                    <wp:extent cx="6858000" cy="9144000"/>
                    <wp:effectExtent l="0" t="0" r="2540" b="635"/>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oup 49"/>
                            <wpg:cNvGrpSpPr/>
                            <wpg:grpSpPr>
                              <a:xfrm>
                                <a:off x="0" y="0"/>
                                <a:ext cx="6858000" cy="9144000"/>
                                <a:chOff x="0" y="0"/>
                                <a:chExt cx="6858000" cy="9144000"/>
                              </a:xfrm>
                            </wpg:grpSpPr>
                            <wps:wsp>
                              <wps:cNvPr id="54" name="Rectangle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rsidR="00C5378B" w:rsidRDefault="00C5378B" w:rsidP="007C52BE">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xt Box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Segoe UI Light" w:eastAsiaTheme="majorEastAsia" w:hAnsi="Segoe UI Light" w:cs="Segoe UI Light"/>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rsidR="00C5378B" w:rsidRPr="00B053A4" w:rsidRDefault="00C5378B" w:rsidP="007C52BE">
                                      <w:pPr>
                                        <w:pStyle w:val="NoSpacing"/>
                                        <w:rPr>
                                          <w:rFonts w:ascii="Segoe UI Light" w:eastAsiaTheme="majorEastAsia" w:hAnsi="Segoe UI Light" w:cs="Segoe UI Light"/>
                                          <w:caps/>
                                          <w:color w:val="FFFFFF" w:themeColor="background1"/>
                                          <w:sz w:val="64"/>
                                          <w:szCs w:val="64"/>
                                        </w:rPr>
                                      </w:pPr>
                                      <w:r>
                                        <w:rPr>
                                          <w:rFonts w:ascii="Segoe UI Light" w:eastAsiaTheme="majorEastAsia" w:hAnsi="Segoe UI Light" w:cs="Segoe UI Light"/>
                                          <w:caps/>
                                          <w:color w:val="FFFFFF" w:themeColor="background1"/>
                                          <w:sz w:val="64"/>
                                          <w:szCs w:val="64"/>
                                          <w:lang w:val="en-CA"/>
                                        </w:rPr>
                                        <w:t>Technical Report</w:t>
                                      </w:r>
                                    </w:p>
                                  </w:sdtContent>
                                </w:sdt>
                                <w:sdt>
                                  <w:sdtPr>
                                    <w:rPr>
                                      <w:color w:val="1CADE4" w:themeColor="accent1"/>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p w:rsidR="00C5378B" w:rsidRDefault="00C5378B" w:rsidP="007C52BE">
                                      <w:pPr>
                                        <w:pStyle w:val="NoSpacing"/>
                                        <w:spacing w:before="120"/>
                                        <w:rPr>
                                          <w:color w:val="1CADE4" w:themeColor="accent1"/>
                                          <w:sz w:val="36"/>
                                          <w:szCs w:val="36"/>
                                        </w:rPr>
                                      </w:pPr>
                                      <w:r>
                                        <w:rPr>
                                          <w:color w:val="1CADE4" w:themeColor="accent1"/>
                                          <w:sz w:val="36"/>
                                          <w:szCs w:val="36"/>
                                          <w:lang w:val="en-CA"/>
                                        </w:rPr>
                                        <w:t>COMP 4981 File Transfer</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7D8A432" id="Group 48" o:spid="_x0000_s1026" style="position:absolute;margin-left:0;margin-top:0;width:540pt;height:10in;z-index:-25165721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">
                    <v:group id="Group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36607b [3122]" stroked="f" strokeweight="1pt">
                        <v:fill color2="#2d5167 [2882]" angle="348" colors="0 #73bfcb;6554f #73bfcb" focus="100%" type="gradient"/>
                        <v:textbox inset="54pt,54pt,1in,5in">
                          <w:txbxContent>
                            <w:p w:rsidR="00C5378B" w:rsidRDefault="00C5378B" w:rsidP="007C52BE">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reeform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reeform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reeform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reeform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Segoe UI Light" w:eastAsiaTheme="majorEastAsia" w:hAnsi="Segoe UI Light" w:cs="Segoe UI Light"/>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rsidR="00C5378B" w:rsidRPr="00B053A4" w:rsidRDefault="00C5378B" w:rsidP="007C52BE">
                                <w:pPr>
                                  <w:pStyle w:val="NoSpacing"/>
                                  <w:rPr>
                                    <w:rFonts w:ascii="Segoe UI Light" w:eastAsiaTheme="majorEastAsia" w:hAnsi="Segoe UI Light" w:cs="Segoe UI Light"/>
                                    <w:caps/>
                                    <w:color w:val="FFFFFF" w:themeColor="background1"/>
                                    <w:sz w:val="64"/>
                                    <w:szCs w:val="64"/>
                                  </w:rPr>
                                </w:pPr>
                                <w:r>
                                  <w:rPr>
                                    <w:rFonts w:ascii="Segoe UI Light" w:eastAsiaTheme="majorEastAsia" w:hAnsi="Segoe UI Light" w:cs="Segoe UI Light"/>
                                    <w:caps/>
                                    <w:color w:val="FFFFFF" w:themeColor="background1"/>
                                    <w:sz w:val="64"/>
                                    <w:szCs w:val="64"/>
                                    <w:lang w:val="en-CA"/>
                                  </w:rPr>
                                  <w:t>Technical Report</w:t>
                                </w:r>
                              </w:p>
                            </w:sdtContent>
                          </w:sdt>
                          <w:sdt>
                            <w:sdtPr>
                              <w:rPr>
                                <w:color w:val="1CADE4" w:themeColor="accent1"/>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p w:rsidR="00C5378B" w:rsidRDefault="00C5378B" w:rsidP="007C52BE">
                                <w:pPr>
                                  <w:pStyle w:val="NoSpacing"/>
                                  <w:spacing w:before="120"/>
                                  <w:rPr>
                                    <w:color w:val="1CADE4" w:themeColor="accent1"/>
                                    <w:sz w:val="36"/>
                                    <w:szCs w:val="36"/>
                                  </w:rPr>
                                </w:pPr>
                                <w:r>
                                  <w:rPr>
                                    <w:color w:val="1CADE4" w:themeColor="accent1"/>
                                    <w:sz w:val="36"/>
                                    <w:szCs w:val="36"/>
                                    <w:lang w:val="en-CA"/>
                                  </w:rPr>
                                  <w:t>COMP 4981 File Transfer</w:t>
                                </w:r>
                              </w:p>
                            </w:sdtContent>
                          </w:sdt>
                        </w:txbxContent>
                      </v:textbox>
                    </v:shape>
                    <w10:wrap anchorx="page" anchory="page"/>
                  </v:group>
                </w:pict>
              </mc:Fallback>
            </mc:AlternateContent>
          </w:r>
        </w:p>
        <w:p w:rsidR="007C52BE" w:rsidRDefault="007C52BE" w:rsidP="007C52BE">
          <w:pPr>
            <w:rPr>
              <w:noProof/>
            </w:rPr>
          </w:pPr>
          <w:r>
            <w:rPr>
              <w:b/>
              <w:bCs/>
              <w:noProof/>
            </w:rPr>
            <w:br w:type="page"/>
          </w:r>
        </w:p>
      </w:sdtContent>
    </w:sdt>
    <w:sdt>
      <w:sdtPr>
        <w:rPr>
          <w:rFonts w:asciiTheme="minorHAnsi" w:eastAsiaTheme="minorEastAsia" w:hAnsiTheme="minorHAnsi" w:cstheme="minorBidi"/>
          <w:color w:val="auto"/>
          <w:sz w:val="22"/>
          <w:szCs w:val="22"/>
        </w:rPr>
        <w:id w:val="1791936243"/>
        <w:docPartObj>
          <w:docPartGallery w:val="Table of Contents"/>
          <w:docPartUnique/>
        </w:docPartObj>
      </w:sdtPr>
      <w:sdtEndPr>
        <w:rPr>
          <w:rFonts w:ascii="Segoe UI" w:hAnsi="Segoe UI"/>
          <w:b w:val="0"/>
          <w:bCs w:val="0"/>
          <w:noProof/>
        </w:rPr>
      </w:sdtEndPr>
      <w:sdtContent>
        <w:p w:rsidR="007C52BE" w:rsidRDefault="007C52BE" w:rsidP="00D94B39">
          <w:pPr>
            <w:pStyle w:val="TOCHeading"/>
          </w:pPr>
          <w:r>
            <w:t>Table of Contents</w:t>
          </w:r>
        </w:p>
        <w:p w:rsidR="00D94B39" w:rsidRDefault="007C52BE">
          <w:pPr>
            <w:pStyle w:val="TOC1"/>
            <w:tabs>
              <w:tab w:val="right" w:leader="dot" w:pos="9350"/>
            </w:tabs>
            <w:rPr>
              <w:rFonts w:asciiTheme="minorHAnsi" w:hAnsiTheme="minorHAnsi"/>
              <w:noProof/>
              <w:lang w:val="en-CA" w:eastAsia="zh-CN"/>
            </w:rPr>
          </w:pPr>
          <w:r>
            <w:fldChar w:fldCharType="begin"/>
          </w:r>
          <w:r>
            <w:instrText xml:space="preserve"> TOC \o "1-3" \h \z \u </w:instrText>
          </w:r>
          <w:r>
            <w:fldChar w:fldCharType="separate"/>
          </w:r>
          <w:hyperlink w:anchor="_Toc443282058" w:history="1">
            <w:r w:rsidR="00D94B39" w:rsidRPr="00220AD8">
              <w:rPr>
                <w:rStyle w:val="Hyperlink"/>
                <w:i/>
                <w:iCs/>
                <w:noProof/>
              </w:rPr>
              <w:t>Executive Summary</w:t>
            </w:r>
            <w:r w:rsidR="00D94B39">
              <w:rPr>
                <w:noProof/>
                <w:webHidden/>
              </w:rPr>
              <w:tab/>
            </w:r>
            <w:r w:rsidR="00D94B39">
              <w:rPr>
                <w:noProof/>
                <w:webHidden/>
              </w:rPr>
              <w:fldChar w:fldCharType="begin"/>
            </w:r>
            <w:r w:rsidR="00D94B39">
              <w:rPr>
                <w:noProof/>
                <w:webHidden/>
              </w:rPr>
              <w:instrText xml:space="preserve"> PAGEREF _Toc443282058 \h </w:instrText>
            </w:r>
            <w:r w:rsidR="00D94B39">
              <w:rPr>
                <w:noProof/>
                <w:webHidden/>
              </w:rPr>
            </w:r>
            <w:r w:rsidR="00D94B39">
              <w:rPr>
                <w:noProof/>
                <w:webHidden/>
              </w:rPr>
              <w:fldChar w:fldCharType="separate"/>
            </w:r>
            <w:r w:rsidR="00D94B39">
              <w:rPr>
                <w:noProof/>
                <w:webHidden/>
              </w:rPr>
              <w:t>2</w:t>
            </w:r>
            <w:r w:rsidR="00D94B39">
              <w:rPr>
                <w:noProof/>
                <w:webHidden/>
              </w:rPr>
              <w:fldChar w:fldCharType="end"/>
            </w:r>
          </w:hyperlink>
        </w:p>
        <w:p w:rsidR="00D94B39" w:rsidRDefault="00D94B39">
          <w:pPr>
            <w:pStyle w:val="TOC1"/>
            <w:tabs>
              <w:tab w:val="right" w:leader="dot" w:pos="9350"/>
            </w:tabs>
            <w:rPr>
              <w:rFonts w:asciiTheme="minorHAnsi" w:hAnsiTheme="minorHAnsi"/>
              <w:noProof/>
              <w:lang w:val="en-CA" w:eastAsia="zh-CN"/>
            </w:rPr>
          </w:pPr>
          <w:hyperlink w:anchor="_Toc443282059" w:history="1">
            <w:r w:rsidRPr="00220AD8">
              <w:rPr>
                <w:rStyle w:val="Hyperlink"/>
                <w:noProof/>
              </w:rPr>
              <w:t>Intro</w:t>
            </w:r>
            <w:r>
              <w:rPr>
                <w:noProof/>
                <w:webHidden/>
              </w:rPr>
              <w:tab/>
            </w:r>
            <w:r>
              <w:rPr>
                <w:noProof/>
                <w:webHidden/>
              </w:rPr>
              <w:fldChar w:fldCharType="begin"/>
            </w:r>
            <w:r>
              <w:rPr>
                <w:noProof/>
                <w:webHidden/>
              </w:rPr>
              <w:instrText xml:space="preserve"> PAGEREF _Toc443282059 \h </w:instrText>
            </w:r>
            <w:r>
              <w:rPr>
                <w:noProof/>
                <w:webHidden/>
              </w:rPr>
            </w:r>
            <w:r>
              <w:rPr>
                <w:noProof/>
                <w:webHidden/>
              </w:rPr>
              <w:fldChar w:fldCharType="separate"/>
            </w:r>
            <w:r>
              <w:rPr>
                <w:noProof/>
                <w:webHidden/>
              </w:rPr>
              <w:t>3</w:t>
            </w:r>
            <w:r>
              <w:rPr>
                <w:noProof/>
                <w:webHidden/>
              </w:rPr>
              <w:fldChar w:fldCharType="end"/>
            </w:r>
          </w:hyperlink>
        </w:p>
        <w:p w:rsidR="00D94B39" w:rsidRDefault="00D94B39">
          <w:pPr>
            <w:pStyle w:val="TOC1"/>
            <w:tabs>
              <w:tab w:val="right" w:leader="dot" w:pos="9350"/>
            </w:tabs>
            <w:rPr>
              <w:rFonts w:asciiTheme="minorHAnsi" w:hAnsiTheme="minorHAnsi"/>
              <w:noProof/>
              <w:lang w:val="en-CA" w:eastAsia="zh-CN"/>
            </w:rPr>
          </w:pPr>
          <w:hyperlink w:anchor="_Toc443282060" w:history="1">
            <w:r w:rsidRPr="00220AD8">
              <w:rPr>
                <w:rStyle w:val="Hyperlink"/>
                <w:noProof/>
              </w:rPr>
              <w:t>Analysis / Findings</w:t>
            </w:r>
            <w:r>
              <w:rPr>
                <w:noProof/>
                <w:webHidden/>
              </w:rPr>
              <w:tab/>
            </w:r>
            <w:r>
              <w:rPr>
                <w:noProof/>
                <w:webHidden/>
              </w:rPr>
              <w:fldChar w:fldCharType="begin"/>
            </w:r>
            <w:r>
              <w:rPr>
                <w:noProof/>
                <w:webHidden/>
              </w:rPr>
              <w:instrText xml:space="preserve"> PAGEREF _Toc443282060 \h </w:instrText>
            </w:r>
            <w:r>
              <w:rPr>
                <w:noProof/>
                <w:webHidden/>
              </w:rPr>
            </w:r>
            <w:r>
              <w:rPr>
                <w:noProof/>
                <w:webHidden/>
              </w:rPr>
              <w:fldChar w:fldCharType="separate"/>
            </w:r>
            <w:r>
              <w:rPr>
                <w:noProof/>
                <w:webHidden/>
              </w:rPr>
              <w:t>4</w:t>
            </w:r>
            <w:r>
              <w:rPr>
                <w:noProof/>
                <w:webHidden/>
              </w:rPr>
              <w:fldChar w:fldCharType="end"/>
            </w:r>
          </w:hyperlink>
        </w:p>
        <w:p w:rsidR="00D94B39" w:rsidRDefault="00D94B39">
          <w:pPr>
            <w:pStyle w:val="TOC1"/>
            <w:tabs>
              <w:tab w:val="right" w:leader="dot" w:pos="9350"/>
            </w:tabs>
            <w:rPr>
              <w:rFonts w:asciiTheme="minorHAnsi" w:hAnsiTheme="minorHAnsi"/>
              <w:noProof/>
              <w:lang w:val="en-CA" w:eastAsia="zh-CN"/>
            </w:rPr>
          </w:pPr>
          <w:r w:rsidRPr="00D118E8">
            <w:rPr>
              <w:rStyle w:val="Hyperlink"/>
              <w:noProof/>
              <w:u w:val="none"/>
            </w:rPr>
            <w:t xml:space="preserve">    </w:t>
          </w:r>
          <w:hyperlink w:anchor="_Toc443282061" w:history="1">
            <w:r w:rsidRPr="00220AD8">
              <w:rPr>
                <w:rStyle w:val="Hyperlink"/>
                <w:iCs/>
                <w:noProof/>
              </w:rPr>
              <w:t>Local Area Network: Gathering Data</w:t>
            </w:r>
            <w:r>
              <w:rPr>
                <w:noProof/>
                <w:webHidden/>
              </w:rPr>
              <w:tab/>
            </w:r>
            <w:r>
              <w:rPr>
                <w:noProof/>
                <w:webHidden/>
              </w:rPr>
              <w:fldChar w:fldCharType="begin"/>
            </w:r>
            <w:r>
              <w:rPr>
                <w:noProof/>
                <w:webHidden/>
              </w:rPr>
              <w:instrText xml:space="preserve"> PAGEREF _Toc443282061 \h </w:instrText>
            </w:r>
            <w:r>
              <w:rPr>
                <w:noProof/>
                <w:webHidden/>
              </w:rPr>
            </w:r>
            <w:r>
              <w:rPr>
                <w:noProof/>
                <w:webHidden/>
              </w:rPr>
              <w:fldChar w:fldCharType="separate"/>
            </w:r>
            <w:r>
              <w:rPr>
                <w:noProof/>
                <w:webHidden/>
              </w:rPr>
              <w:t>4</w:t>
            </w:r>
            <w:r>
              <w:rPr>
                <w:noProof/>
                <w:webHidden/>
              </w:rPr>
              <w:fldChar w:fldCharType="end"/>
            </w:r>
          </w:hyperlink>
        </w:p>
        <w:p w:rsidR="00D94B39" w:rsidRDefault="00D94B39">
          <w:pPr>
            <w:pStyle w:val="TOC1"/>
            <w:tabs>
              <w:tab w:val="right" w:leader="dot" w:pos="9350"/>
            </w:tabs>
            <w:rPr>
              <w:rFonts w:asciiTheme="minorHAnsi" w:hAnsiTheme="minorHAnsi"/>
              <w:noProof/>
              <w:lang w:val="en-CA" w:eastAsia="zh-CN"/>
            </w:rPr>
          </w:pPr>
          <w:r w:rsidRPr="00D118E8">
            <w:rPr>
              <w:rStyle w:val="Hyperlink"/>
              <w:noProof/>
              <w:u w:val="none"/>
            </w:rPr>
            <w:t xml:space="preserve">    </w:t>
          </w:r>
          <w:hyperlink w:anchor="_Toc443282062" w:history="1">
            <w:r w:rsidRPr="00220AD8">
              <w:rPr>
                <w:rStyle w:val="Hyperlink"/>
                <w:iCs/>
                <w:noProof/>
              </w:rPr>
              <w:t>Local Area Network: Analysis</w:t>
            </w:r>
            <w:r>
              <w:rPr>
                <w:noProof/>
                <w:webHidden/>
              </w:rPr>
              <w:tab/>
            </w:r>
            <w:r>
              <w:rPr>
                <w:noProof/>
                <w:webHidden/>
              </w:rPr>
              <w:fldChar w:fldCharType="begin"/>
            </w:r>
            <w:r>
              <w:rPr>
                <w:noProof/>
                <w:webHidden/>
              </w:rPr>
              <w:instrText xml:space="preserve"> PAGEREF _Toc443282062 \h </w:instrText>
            </w:r>
            <w:r>
              <w:rPr>
                <w:noProof/>
                <w:webHidden/>
              </w:rPr>
            </w:r>
            <w:r>
              <w:rPr>
                <w:noProof/>
                <w:webHidden/>
              </w:rPr>
              <w:fldChar w:fldCharType="separate"/>
            </w:r>
            <w:r>
              <w:rPr>
                <w:noProof/>
                <w:webHidden/>
              </w:rPr>
              <w:t>7</w:t>
            </w:r>
            <w:r>
              <w:rPr>
                <w:noProof/>
                <w:webHidden/>
              </w:rPr>
              <w:fldChar w:fldCharType="end"/>
            </w:r>
          </w:hyperlink>
        </w:p>
        <w:p w:rsidR="00D94B39" w:rsidRDefault="00D94B39">
          <w:pPr>
            <w:pStyle w:val="TOC1"/>
            <w:tabs>
              <w:tab w:val="right" w:leader="dot" w:pos="9350"/>
            </w:tabs>
            <w:rPr>
              <w:rFonts w:asciiTheme="minorHAnsi" w:hAnsiTheme="minorHAnsi"/>
              <w:noProof/>
              <w:lang w:val="en-CA" w:eastAsia="zh-CN"/>
            </w:rPr>
          </w:pPr>
          <w:r w:rsidRPr="00D118E8">
            <w:rPr>
              <w:rStyle w:val="Hyperlink"/>
              <w:noProof/>
              <w:u w:val="none"/>
            </w:rPr>
            <w:t xml:space="preserve">    </w:t>
          </w:r>
          <w:hyperlink w:anchor="_Toc443282063" w:history="1">
            <w:r w:rsidRPr="00220AD8">
              <w:rPr>
                <w:rStyle w:val="Hyperlink"/>
                <w:iCs/>
                <w:noProof/>
              </w:rPr>
              <w:t>Wireless Local Area Network: Gathering Data</w:t>
            </w:r>
            <w:r>
              <w:rPr>
                <w:noProof/>
                <w:webHidden/>
              </w:rPr>
              <w:tab/>
            </w:r>
            <w:r>
              <w:rPr>
                <w:noProof/>
                <w:webHidden/>
              </w:rPr>
              <w:fldChar w:fldCharType="begin"/>
            </w:r>
            <w:r>
              <w:rPr>
                <w:noProof/>
                <w:webHidden/>
              </w:rPr>
              <w:instrText xml:space="preserve"> PAGEREF _Toc443282063 \h </w:instrText>
            </w:r>
            <w:r>
              <w:rPr>
                <w:noProof/>
                <w:webHidden/>
              </w:rPr>
            </w:r>
            <w:r>
              <w:rPr>
                <w:noProof/>
                <w:webHidden/>
              </w:rPr>
              <w:fldChar w:fldCharType="separate"/>
            </w:r>
            <w:r>
              <w:rPr>
                <w:noProof/>
                <w:webHidden/>
              </w:rPr>
              <w:t>8</w:t>
            </w:r>
            <w:r>
              <w:rPr>
                <w:noProof/>
                <w:webHidden/>
              </w:rPr>
              <w:fldChar w:fldCharType="end"/>
            </w:r>
          </w:hyperlink>
        </w:p>
        <w:p w:rsidR="00D94B39" w:rsidRDefault="00D94B39">
          <w:pPr>
            <w:pStyle w:val="TOC1"/>
            <w:tabs>
              <w:tab w:val="right" w:leader="dot" w:pos="9350"/>
            </w:tabs>
            <w:rPr>
              <w:rFonts w:asciiTheme="minorHAnsi" w:hAnsiTheme="minorHAnsi"/>
              <w:noProof/>
              <w:lang w:val="en-CA" w:eastAsia="zh-CN"/>
            </w:rPr>
          </w:pPr>
          <w:r w:rsidRPr="00D118E8">
            <w:rPr>
              <w:rStyle w:val="Hyperlink"/>
              <w:noProof/>
              <w:u w:val="none"/>
            </w:rPr>
            <w:t xml:space="preserve">    </w:t>
          </w:r>
          <w:hyperlink w:anchor="_Toc443282064" w:history="1">
            <w:r w:rsidRPr="00220AD8">
              <w:rPr>
                <w:rStyle w:val="Hyperlink"/>
                <w:noProof/>
              </w:rPr>
              <w:t>Wireless Local Area Network: Analysis</w:t>
            </w:r>
            <w:r>
              <w:rPr>
                <w:noProof/>
                <w:webHidden/>
              </w:rPr>
              <w:tab/>
            </w:r>
            <w:r>
              <w:rPr>
                <w:noProof/>
                <w:webHidden/>
              </w:rPr>
              <w:fldChar w:fldCharType="begin"/>
            </w:r>
            <w:r>
              <w:rPr>
                <w:noProof/>
                <w:webHidden/>
              </w:rPr>
              <w:instrText xml:space="preserve"> PAGEREF _Toc443282064 \h </w:instrText>
            </w:r>
            <w:r>
              <w:rPr>
                <w:noProof/>
                <w:webHidden/>
              </w:rPr>
            </w:r>
            <w:r>
              <w:rPr>
                <w:noProof/>
                <w:webHidden/>
              </w:rPr>
              <w:fldChar w:fldCharType="separate"/>
            </w:r>
            <w:r>
              <w:rPr>
                <w:noProof/>
                <w:webHidden/>
              </w:rPr>
              <w:t>11</w:t>
            </w:r>
            <w:r>
              <w:rPr>
                <w:noProof/>
                <w:webHidden/>
              </w:rPr>
              <w:fldChar w:fldCharType="end"/>
            </w:r>
          </w:hyperlink>
        </w:p>
        <w:p w:rsidR="00D94B39" w:rsidRDefault="00D94B39">
          <w:pPr>
            <w:pStyle w:val="TOC1"/>
            <w:tabs>
              <w:tab w:val="right" w:leader="dot" w:pos="9350"/>
            </w:tabs>
            <w:rPr>
              <w:rFonts w:asciiTheme="minorHAnsi" w:hAnsiTheme="minorHAnsi"/>
              <w:noProof/>
              <w:lang w:val="en-CA" w:eastAsia="zh-CN"/>
            </w:rPr>
          </w:pPr>
          <w:r w:rsidRPr="00D118E8">
            <w:rPr>
              <w:rStyle w:val="Hyperlink"/>
              <w:noProof/>
              <w:u w:val="none"/>
            </w:rPr>
            <w:t xml:space="preserve">    </w:t>
          </w:r>
          <w:hyperlink w:anchor="_Toc443282065" w:history="1">
            <w:r w:rsidRPr="00220AD8">
              <w:rPr>
                <w:rStyle w:val="Hyperlink"/>
                <w:iCs/>
                <w:noProof/>
              </w:rPr>
              <w:t>Wide Area Network: Gathering Data</w:t>
            </w:r>
            <w:r>
              <w:rPr>
                <w:noProof/>
                <w:webHidden/>
              </w:rPr>
              <w:tab/>
            </w:r>
            <w:r>
              <w:rPr>
                <w:noProof/>
                <w:webHidden/>
              </w:rPr>
              <w:fldChar w:fldCharType="begin"/>
            </w:r>
            <w:r>
              <w:rPr>
                <w:noProof/>
                <w:webHidden/>
              </w:rPr>
              <w:instrText xml:space="preserve"> PAGEREF _Toc443282065 \h </w:instrText>
            </w:r>
            <w:r>
              <w:rPr>
                <w:noProof/>
                <w:webHidden/>
              </w:rPr>
            </w:r>
            <w:r>
              <w:rPr>
                <w:noProof/>
                <w:webHidden/>
              </w:rPr>
              <w:fldChar w:fldCharType="separate"/>
            </w:r>
            <w:r>
              <w:rPr>
                <w:noProof/>
                <w:webHidden/>
              </w:rPr>
              <w:t>12</w:t>
            </w:r>
            <w:r>
              <w:rPr>
                <w:noProof/>
                <w:webHidden/>
              </w:rPr>
              <w:fldChar w:fldCharType="end"/>
            </w:r>
          </w:hyperlink>
        </w:p>
        <w:p w:rsidR="00D94B39" w:rsidRDefault="00D94B39">
          <w:pPr>
            <w:pStyle w:val="TOC1"/>
            <w:tabs>
              <w:tab w:val="right" w:leader="dot" w:pos="9350"/>
            </w:tabs>
            <w:rPr>
              <w:rFonts w:asciiTheme="minorHAnsi" w:hAnsiTheme="minorHAnsi"/>
              <w:noProof/>
              <w:lang w:val="en-CA" w:eastAsia="zh-CN"/>
            </w:rPr>
          </w:pPr>
          <w:r w:rsidRPr="00D118E8">
            <w:rPr>
              <w:rStyle w:val="Hyperlink"/>
              <w:noProof/>
              <w:u w:val="none"/>
            </w:rPr>
            <w:t xml:space="preserve">    </w:t>
          </w:r>
          <w:hyperlink w:anchor="_Toc443282066" w:history="1">
            <w:r w:rsidRPr="00220AD8">
              <w:rPr>
                <w:rStyle w:val="Hyperlink"/>
                <w:iCs/>
                <w:noProof/>
              </w:rPr>
              <w:t>WIDE Area Network: Analysis</w:t>
            </w:r>
            <w:r>
              <w:rPr>
                <w:noProof/>
                <w:webHidden/>
              </w:rPr>
              <w:tab/>
            </w:r>
            <w:r>
              <w:rPr>
                <w:noProof/>
                <w:webHidden/>
              </w:rPr>
              <w:fldChar w:fldCharType="begin"/>
            </w:r>
            <w:r>
              <w:rPr>
                <w:noProof/>
                <w:webHidden/>
              </w:rPr>
              <w:instrText xml:space="preserve"> PAGEREF _Toc443282066 \h </w:instrText>
            </w:r>
            <w:r>
              <w:rPr>
                <w:noProof/>
                <w:webHidden/>
              </w:rPr>
            </w:r>
            <w:r>
              <w:rPr>
                <w:noProof/>
                <w:webHidden/>
              </w:rPr>
              <w:fldChar w:fldCharType="separate"/>
            </w:r>
            <w:r>
              <w:rPr>
                <w:noProof/>
                <w:webHidden/>
              </w:rPr>
              <w:t>14</w:t>
            </w:r>
            <w:r>
              <w:rPr>
                <w:noProof/>
                <w:webHidden/>
              </w:rPr>
              <w:fldChar w:fldCharType="end"/>
            </w:r>
          </w:hyperlink>
        </w:p>
        <w:p w:rsidR="00D94B39" w:rsidRDefault="00D94B39">
          <w:pPr>
            <w:pStyle w:val="TOC1"/>
            <w:tabs>
              <w:tab w:val="right" w:leader="dot" w:pos="9350"/>
            </w:tabs>
            <w:rPr>
              <w:rFonts w:asciiTheme="minorHAnsi" w:hAnsiTheme="minorHAnsi"/>
              <w:noProof/>
              <w:lang w:val="en-CA" w:eastAsia="zh-CN"/>
            </w:rPr>
          </w:pPr>
          <w:hyperlink w:anchor="_Toc443282067" w:history="1">
            <w:r w:rsidRPr="00220AD8">
              <w:rPr>
                <w:rStyle w:val="Hyperlink"/>
                <w:noProof/>
              </w:rPr>
              <w:t>Additional Findings:</w:t>
            </w:r>
            <w:r>
              <w:rPr>
                <w:noProof/>
                <w:webHidden/>
              </w:rPr>
              <w:tab/>
            </w:r>
            <w:r>
              <w:rPr>
                <w:noProof/>
                <w:webHidden/>
              </w:rPr>
              <w:fldChar w:fldCharType="begin"/>
            </w:r>
            <w:r>
              <w:rPr>
                <w:noProof/>
                <w:webHidden/>
              </w:rPr>
              <w:instrText xml:space="preserve"> PAGEREF _Toc443282067 \h </w:instrText>
            </w:r>
            <w:r>
              <w:rPr>
                <w:noProof/>
                <w:webHidden/>
              </w:rPr>
            </w:r>
            <w:r>
              <w:rPr>
                <w:noProof/>
                <w:webHidden/>
              </w:rPr>
              <w:fldChar w:fldCharType="separate"/>
            </w:r>
            <w:r>
              <w:rPr>
                <w:noProof/>
                <w:webHidden/>
              </w:rPr>
              <w:t>15</w:t>
            </w:r>
            <w:r>
              <w:rPr>
                <w:noProof/>
                <w:webHidden/>
              </w:rPr>
              <w:fldChar w:fldCharType="end"/>
            </w:r>
          </w:hyperlink>
        </w:p>
        <w:p w:rsidR="00D94B39" w:rsidRDefault="00D118E8">
          <w:pPr>
            <w:pStyle w:val="TOC1"/>
            <w:tabs>
              <w:tab w:val="right" w:leader="dot" w:pos="9350"/>
            </w:tabs>
            <w:rPr>
              <w:rFonts w:asciiTheme="minorHAnsi" w:hAnsiTheme="minorHAnsi"/>
              <w:noProof/>
              <w:lang w:val="en-CA" w:eastAsia="zh-CN"/>
            </w:rPr>
          </w:pPr>
          <w:r w:rsidRPr="00D118E8">
            <w:rPr>
              <w:rStyle w:val="Hyperlink"/>
              <w:noProof/>
              <w:u w:val="none"/>
            </w:rPr>
            <w:t xml:space="preserve">    </w:t>
          </w:r>
          <w:hyperlink w:anchor="_Toc443282068" w:history="1">
            <w:r w:rsidR="00D94B39" w:rsidRPr="00220AD8">
              <w:rPr>
                <w:rStyle w:val="Hyperlink"/>
                <w:iCs/>
                <w:noProof/>
              </w:rPr>
              <w:t>UDP</w:t>
            </w:r>
            <w:r w:rsidR="00D94B39">
              <w:rPr>
                <w:noProof/>
                <w:webHidden/>
              </w:rPr>
              <w:tab/>
            </w:r>
            <w:r w:rsidR="00D94B39">
              <w:rPr>
                <w:noProof/>
                <w:webHidden/>
              </w:rPr>
              <w:fldChar w:fldCharType="begin"/>
            </w:r>
            <w:r w:rsidR="00D94B39">
              <w:rPr>
                <w:noProof/>
                <w:webHidden/>
              </w:rPr>
              <w:instrText xml:space="preserve"> PAGEREF _Toc443282068 \h </w:instrText>
            </w:r>
            <w:r w:rsidR="00D94B39">
              <w:rPr>
                <w:noProof/>
                <w:webHidden/>
              </w:rPr>
            </w:r>
            <w:r w:rsidR="00D94B39">
              <w:rPr>
                <w:noProof/>
                <w:webHidden/>
              </w:rPr>
              <w:fldChar w:fldCharType="separate"/>
            </w:r>
            <w:r w:rsidR="00D94B39">
              <w:rPr>
                <w:noProof/>
                <w:webHidden/>
              </w:rPr>
              <w:t>15</w:t>
            </w:r>
            <w:r w:rsidR="00D94B39">
              <w:rPr>
                <w:noProof/>
                <w:webHidden/>
              </w:rPr>
              <w:fldChar w:fldCharType="end"/>
            </w:r>
          </w:hyperlink>
        </w:p>
        <w:p w:rsidR="00D94B39" w:rsidRDefault="00D118E8">
          <w:pPr>
            <w:pStyle w:val="TOC1"/>
            <w:tabs>
              <w:tab w:val="right" w:leader="dot" w:pos="9350"/>
            </w:tabs>
            <w:rPr>
              <w:rFonts w:asciiTheme="minorHAnsi" w:hAnsiTheme="minorHAnsi"/>
              <w:noProof/>
              <w:lang w:val="en-CA" w:eastAsia="zh-CN"/>
            </w:rPr>
          </w:pPr>
          <w:r w:rsidRPr="00D118E8">
            <w:rPr>
              <w:rStyle w:val="Hyperlink"/>
              <w:noProof/>
              <w:u w:val="none"/>
            </w:rPr>
            <w:t xml:space="preserve">    </w:t>
          </w:r>
          <w:hyperlink w:anchor="_Toc443282069" w:history="1">
            <w:r w:rsidR="00D94B39" w:rsidRPr="00220AD8">
              <w:rPr>
                <w:rStyle w:val="Hyperlink"/>
                <w:iCs/>
                <w:noProof/>
              </w:rPr>
              <w:t>General</w:t>
            </w:r>
            <w:r w:rsidR="00D94B39">
              <w:rPr>
                <w:noProof/>
                <w:webHidden/>
              </w:rPr>
              <w:tab/>
            </w:r>
            <w:r w:rsidR="00D94B39">
              <w:rPr>
                <w:noProof/>
                <w:webHidden/>
              </w:rPr>
              <w:fldChar w:fldCharType="begin"/>
            </w:r>
            <w:r w:rsidR="00D94B39">
              <w:rPr>
                <w:noProof/>
                <w:webHidden/>
              </w:rPr>
              <w:instrText xml:space="preserve"> PAGEREF _Toc443282069 \h </w:instrText>
            </w:r>
            <w:r w:rsidR="00D94B39">
              <w:rPr>
                <w:noProof/>
                <w:webHidden/>
              </w:rPr>
            </w:r>
            <w:r w:rsidR="00D94B39">
              <w:rPr>
                <w:noProof/>
                <w:webHidden/>
              </w:rPr>
              <w:fldChar w:fldCharType="separate"/>
            </w:r>
            <w:r w:rsidR="00D94B39">
              <w:rPr>
                <w:noProof/>
                <w:webHidden/>
              </w:rPr>
              <w:t>16</w:t>
            </w:r>
            <w:r w:rsidR="00D94B39">
              <w:rPr>
                <w:noProof/>
                <w:webHidden/>
              </w:rPr>
              <w:fldChar w:fldCharType="end"/>
            </w:r>
          </w:hyperlink>
        </w:p>
        <w:p w:rsidR="00D94B39" w:rsidRDefault="00D94B39">
          <w:pPr>
            <w:pStyle w:val="TOC1"/>
            <w:tabs>
              <w:tab w:val="right" w:leader="dot" w:pos="9350"/>
            </w:tabs>
            <w:rPr>
              <w:rFonts w:asciiTheme="minorHAnsi" w:hAnsiTheme="minorHAnsi"/>
              <w:noProof/>
              <w:lang w:val="en-CA" w:eastAsia="zh-CN"/>
            </w:rPr>
          </w:pPr>
          <w:hyperlink w:anchor="_Toc443282070" w:history="1">
            <w:r w:rsidRPr="00220AD8">
              <w:rPr>
                <w:rStyle w:val="Hyperlink"/>
                <w:noProof/>
              </w:rPr>
              <w:t>Conclusion</w:t>
            </w:r>
            <w:r>
              <w:rPr>
                <w:noProof/>
                <w:webHidden/>
              </w:rPr>
              <w:tab/>
            </w:r>
            <w:r>
              <w:rPr>
                <w:noProof/>
                <w:webHidden/>
              </w:rPr>
              <w:fldChar w:fldCharType="begin"/>
            </w:r>
            <w:r>
              <w:rPr>
                <w:noProof/>
                <w:webHidden/>
              </w:rPr>
              <w:instrText xml:space="preserve"> PAGEREF _Toc443282070 \h </w:instrText>
            </w:r>
            <w:r>
              <w:rPr>
                <w:noProof/>
                <w:webHidden/>
              </w:rPr>
            </w:r>
            <w:r>
              <w:rPr>
                <w:noProof/>
                <w:webHidden/>
              </w:rPr>
              <w:fldChar w:fldCharType="separate"/>
            </w:r>
            <w:r>
              <w:rPr>
                <w:noProof/>
                <w:webHidden/>
              </w:rPr>
              <w:t>16</w:t>
            </w:r>
            <w:r>
              <w:rPr>
                <w:noProof/>
                <w:webHidden/>
              </w:rPr>
              <w:fldChar w:fldCharType="end"/>
            </w:r>
          </w:hyperlink>
        </w:p>
        <w:p w:rsidR="007C52BE" w:rsidRPr="00D118E8" w:rsidRDefault="007C52BE" w:rsidP="00D118E8">
          <w:pPr>
            <w:pStyle w:val="TOC1"/>
            <w:tabs>
              <w:tab w:val="right" w:leader="dot" w:pos="9350"/>
            </w:tabs>
            <w:rPr>
              <w:rFonts w:asciiTheme="minorHAnsi" w:hAnsiTheme="minorHAnsi"/>
              <w:noProof/>
              <w:lang w:val="en-CA" w:eastAsia="zh-CN"/>
            </w:rPr>
          </w:pPr>
          <w:r>
            <w:rPr>
              <w:b/>
              <w:bCs/>
              <w:noProof/>
            </w:rPr>
            <w:fldChar w:fldCharType="end"/>
          </w:r>
          <w:hyperlink w:anchor="_Toc443282070" w:history="1">
            <w:r w:rsidR="00D118E8">
              <w:rPr>
                <w:rStyle w:val="Hyperlink"/>
                <w:noProof/>
                <w:color w:val="000000" w:themeColor="text1"/>
                <w:u w:val="none"/>
              </w:rPr>
              <w:t>References</w:t>
            </w:r>
            <w:r w:rsidR="00D118E8">
              <w:rPr>
                <w:noProof/>
                <w:webHidden/>
              </w:rPr>
              <w:tab/>
            </w:r>
            <w:r w:rsidR="00D118E8">
              <w:rPr>
                <w:noProof/>
                <w:webHidden/>
              </w:rPr>
              <w:fldChar w:fldCharType="begin"/>
            </w:r>
            <w:r w:rsidR="00D118E8">
              <w:rPr>
                <w:noProof/>
                <w:webHidden/>
              </w:rPr>
              <w:instrText xml:space="preserve"> PAGEREF _Toc443282070 \h </w:instrText>
            </w:r>
            <w:r w:rsidR="00D118E8">
              <w:rPr>
                <w:noProof/>
                <w:webHidden/>
              </w:rPr>
            </w:r>
            <w:r w:rsidR="00D118E8">
              <w:rPr>
                <w:noProof/>
                <w:webHidden/>
              </w:rPr>
              <w:fldChar w:fldCharType="separate"/>
            </w:r>
            <w:r w:rsidR="00D118E8">
              <w:rPr>
                <w:noProof/>
                <w:webHidden/>
              </w:rPr>
              <w:t>16</w:t>
            </w:r>
            <w:r w:rsidR="00D118E8">
              <w:rPr>
                <w:noProof/>
                <w:webHidden/>
              </w:rPr>
              <w:fldChar w:fldCharType="end"/>
            </w:r>
          </w:hyperlink>
        </w:p>
      </w:sdtContent>
    </w:sdt>
    <w:p w:rsidR="007C52BE" w:rsidRDefault="007C52BE" w:rsidP="007C52BE">
      <w:pPr>
        <w:jc w:val="right"/>
      </w:pPr>
    </w:p>
    <w:p w:rsidR="007C52BE" w:rsidRDefault="007C52BE" w:rsidP="007C52BE"/>
    <w:p w:rsidR="007C52BE" w:rsidRDefault="007C52BE" w:rsidP="007C52BE"/>
    <w:p w:rsidR="007C52BE" w:rsidRDefault="007C52BE" w:rsidP="007C52BE"/>
    <w:p w:rsidR="007C52BE" w:rsidRDefault="007C52BE" w:rsidP="007C52BE"/>
    <w:p w:rsidR="007C52BE" w:rsidRDefault="007C52BE" w:rsidP="007C52BE"/>
    <w:p w:rsidR="007C52BE" w:rsidRDefault="007C52BE" w:rsidP="007C52BE"/>
    <w:p w:rsidR="007C52BE" w:rsidRDefault="007C52BE" w:rsidP="007C52BE"/>
    <w:p w:rsidR="007C52BE" w:rsidRDefault="007C52BE" w:rsidP="007C52BE"/>
    <w:p w:rsidR="007C52BE" w:rsidRDefault="007C52BE" w:rsidP="007C52BE"/>
    <w:p w:rsidR="007C52BE" w:rsidRDefault="007C52BE" w:rsidP="007C52BE"/>
    <w:p w:rsidR="007C52BE" w:rsidRDefault="007C52BE" w:rsidP="007C52BE"/>
    <w:p w:rsidR="007C52BE" w:rsidRDefault="007C52BE" w:rsidP="007C52BE"/>
    <w:p w:rsidR="007C52BE" w:rsidRDefault="007C52BE" w:rsidP="007C52BE"/>
    <w:p w:rsidR="0072719D" w:rsidRDefault="007C52BE" w:rsidP="00D94B39">
      <w:pPr>
        <w:pStyle w:val="Heading1"/>
        <w:rPr>
          <w:rStyle w:val="IntenseEmphasis"/>
        </w:rPr>
      </w:pPr>
      <w:bookmarkStart w:id="0" w:name="_Toc443282058"/>
      <w:r w:rsidRPr="00972851">
        <w:rPr>
          <w:rStyle w:val="IntenseEmphasis"/>
        </w:rPr>
        <w:lastRenderedPageBreak/>
        <w:t>Executive Summary</w:t>
      </w:r>
      <w:bookmarkEnd w:id="0"/>
    </w:p>
    <w:p w:rsidR="006E1AB3" w:rsidRDefault="008A3B20" w:rsidP="007C52BE">
      <w:pPr>
        <w:rPr>
          <w:rStyle w:val="IntenseEmphasis"/>
          <w:i w:val="0"/>
          <w:color w:val="000000" w:themeColor="text1"/>
        </w:rPr>
      </w:pPr>
      <w:r>
        <w:rPr>
          <w:rStyle w:val="IntenseEmphasis"/>
          <w:i w:val="0"/>
          <w:color w:val="000000" w:themeColor="text1"/>
        </w:rPr>
        <w:t>The purpose of this technical analysis &amp; report is to observe the types of behavior of TCP and UDP protocols under several different network environments</w:t>
      </w:r>
      <w:r w:rsidR="0073026E">
        <w:rPr>
          <w:rStyle w:val="IntenseEmphasis"/>
          <w:i w:val="0"/>
          <w:color w:val="000000" w:themeColor="text1"/>
        </w:rPr>
        <w:t xml:space="preserve">, such as LAN (Local Area Network), WLAN (Wireless Local Area Network), and WAN (Wide Area </w:t>
      </w:r>
      <w:r w:rsidR="00D66F03">
        <w:rPr>
          <w:rStyle w:val="IntenseEmphasis"/>
          <w:i w:val="0"/>
          <w:color w:val="000000" w:themeColor="text1"/>
        </w:rPr>
        <w:t>Network</w:t>
      </w:r>
      <w:r w:rsidR="0073026E">
        <w:rPr>
          <w:rStyle w:val="IntenseEmphasis"/>
          <w:i w:val="0"/>
          <w:color w:val="000000" w:themeColor="text1"/>
        </w:rPr>
        <w:t xml:space="preserve">). </w:t>
      </w:r>
      <w:r>
        <w:rPr>
          <w:rStyle w:val="IntenseEmphasis"/>
          <w:i w:val="0"/>
          <w:color w:val="000000" w:themeColor="text1"/>
        </w:rPr>
        <w:t>The statistics and data will be calculated and gathered from</w:t>
      </w:r>
      <w:r w:rsidR="00FA3A9C">
        <w:rPr>
          <w:rStyle w:val="IntenseEmphasis"/>
          <w:i w:val="0"/>
          <w:color w:val="000000" w:themeColor="text1"/>
        </w:rPr>
        <w:t xml:space="preserve"> Wireshark and</w:t>
      </w:r>
      <w:r>
        <w:rPr>
          <w:rStyle w:val="IntenseEmphasis"/>
          <w:i w:val="0"/>
          <w:color w:val="000000" w:themeColor="text1"/>
        </w:rPr>
        <w:t xml:space="preserve"> the File Transfer application</w:t>
      </w:r>
      <w:r w:rsidR="00D66F03">
        <w:rPr>
          <w:rStyle w:val="IntenseEmphasis"/>
          <w:i w:val="0"/>
          <w:color w:val="000000" w:themeColor="text1"/>
        </w:rPr>
        <w:t xml:space="preserve">, which provides the minimum constraints to execute the </w:t>
      </w:r>
      <w:r w:rsidR="00767F80">
        <w:rPr>
          <w:rStyle w:val="IntenseEmphasis"/>
          <w:i w:val="0"/>
          <w:color w:val="000000" w:themeColor="text1"/>
        </w:rPr>
        <w:t>experiment.</w:t>
      </w:r>
      <w:r w:rsidR="00E5183F">
        <w:rPr>
          <w:rStyle w:val="IntenseEmphasis"/>
          <w:i w:val="0"/>
          <w:color w:val="000000" w:themeColor="text1"/>
        </w:rPr>
        <w:t xml:space="preserve"> </w:t>
      </w:r>
    </w:p>
    <w:p w:rsidR="006E1AB3" w:rsidRDefault="006E1AB3" w:rsidP="007C52BE">
      <w:pPr>
        <w:rPr>
          <w:rStyle w:val="IntenseEmphasis"/>
          <w:i w:val="0"/>
          <w:color w:val="000000" w:themeColor="text1"/>
        </w:rPr>
      </w:pPr>
      <w:r>
        <w:rPr>
          <w:rStyle w:val="IntenseEmphasis"/>
          <w:i w:val="0"/>
          <w:color w:val="000000" w:themeColor="text1"/>
        </w:rPr>
        <w:t xml:space="preserve">Aside from comparing and contrasting the performance of the two protocols, such as outlining their respective data rate and packets loss, the paper also highlights some of the major technical difficulties when designing a network architecture, and observations of </w:t>
      </w:r>
      <w:r w:rsidR="00566DFB">
        <w:rPr>
          <w:rStyle w:val="IntenseEmphasis"/>
          <w:i w:val="0"/>
          <w:color w:val="000000" w:themeColor="text1"/>
        </w:rPr>
        <w:t>sockets programming</w:t>
      </w:r>
      <w:r w:rsidR="002F1A29">
        <w:rPr>
          <w:rStyle w:val="IntenseEmphasis"/>
          <w:i w:val="0"/>
          <w:color w:val="000000" w:themeColor="text1"/>
        </w:rPr>
        <w:t>.</w:t>
      </w:r>
      <w:r w:rsidR="004511AF">
        <w:rPr>
          <w:rStyle w:val="IntenseEmphasis"/>
          <w:i w:val="0"/>
          <w:color w:val="000000" w:themeColor="text1"/>
        </w:rPr>
        <w:t xml:space="preserve"> </w:t>
      </w:r>
    </w:p>
    <w:p w:rsidR="00E5183F" w:rsidRDefault="00E5183F" w:rsidP="007C52BE">
      <w:pPr>
        <w:rPr>
          <w:rStyle w:val="IntenseEmphasis"/>
          <w:i w:val="0"/>
          <w:color w:val="000000" w:themeColor="text1"/>
        </w:rPr>
      </w:pPr>
    </w:p>
    <w:p w:rsidR="0072719D" w:rsidRPr="008A3B20" w:rsidRDefault="0072719D" w:rsidP="007C52BE">
      <w:pPr>
        <w:rPr>
          <w:rStyle w:val="IntenseEmphasis"/>
          <w:i w:val="0"/>
          <w:color w:val="000000" w:themeColor="text1"/>
        </w:rPr>
      </w:pPr>
      <w:r>
        <w:rPr>
          <w:rStyle w:val="IntenseEmphasis"/>
          <w:i w:val="0"/>
          <w:color w:val="000000" w:themeColor="text1"/>
        </w:rPr>
        <w:tab/>
      </w:r>
    </w:p>
    <w:p w:rsidR="004C7568" w:rsidRDefault="004C7568" w:rsidP="007C52BE">
      <w:pPr>
        <w:rPr>
          <w:rStyle w:val="IntenseEmphasis"/>
        </w:rPr>
      </w:pPr>
    </w:p>
    <w:p w:rsidR="004C7568" w:rsidRDefault="004C7568" w:rsidP="007C52BE">
      <w:pPr>
        <w:rPr>
          <w:rStyle w:val="IntenseEmphasis"/>
        </w:rPr>
      </w:pPr>
    </w:p>
    <w:p w:rsidR="004C7568" w:rsidRDefault="004C7568" w:rsidP="007C52BE">
      <w:pPr>
        <w:rPr>
          <w:rStyle w:val="IntenseEmphasis"/>
        </w:rPr>
      </w:pPr>
    </w:p>
    <w:p w:rsidR="004C7568" w:rsidRDefault="004C7568" w:rsidP="007C52BE">
      <w:pPr>
        <w:rPr>
          <w:rStyle w:val="IntenseEmphasis"/>
        </w:rPr>
      </w:pPr>
    </w:p>
    <w:p w:rsidR="00EA36D2" w:rsidRDefault="00EA36D2" w:rsidP="007C52BE">
      <w:pPr>
        <w:rPr>
          <w:rStyle w:val="IntenseEmphasis"/>
        </w:rPr>
      </w:pPr>
      <w:r>
        <w:rPr>
          <w:rStyle w:val="IntenseEmphasis"/>
        </w:rPr>
        <w:t xml:space="preserve">    </w:t>
      </w:r>
    </w:p>
    <w:p w:rsidR="00EA36D2" w:rsidRDefault="00EA36D2" w:rsidP="007C52BE">
      <w:pPr>
        <w:rPr>
          <w:rStyle w:val="IntenseEmphasis"/>
        </w:rPr>
      </w:pPr>
    </w:p>
    <w:p w:rsidR="00EA36D2" w:rsidRDefault="00EA36D2" w:rsidP="007C52BE">
      <w:pPr>
        <w:rPr>
          <w:rStyle w:val="IntenseEmphasis"/>
        </w:rPr>
      </w:pPr>
    </w:p>
    <w:p w:rsidR="00EA36D2" w:rsidRDefault="00EA36D2" w:rsidP="007C52BE">
      <w:pPr>
        <w:rPr>
          <w:rStyle w:val="IntenseEmphasis"/>
        </w:rPr>
      </w:pPr>
    </w:p>
    <w:p w:rsidR="00EA36D2" w:rsidRDefault="00EA36D2" w:rsidP="007C52BE">
      <w:pPr>
        <w:rPr>
          <w:rStyle w:val="IntenseEmphasis"/>
        </w:rPr>
      </w:pPr>
    </w:p>
    <w:p w:rsidR="00EA36D2" w:rsidRDefault="00EA36D2" w:rsidP="007C52BE">
      <w:pPr>
        <w:rPr>
          <w:rStyle w:val="IntenseEmphasis"/>
        </w:rPr>
      </w:pPr>
    </w:p>
    <w:p w:rsidR="00EA36D2" w:rsidRDefault="00EA36D2" w:rsidP="007C52BE">
      <w:pPr>
        <w:rPr>
          <w:rStyle w:val="IntenseEmphasis"/>
        </w:rPr>
      </w:pPr>
    </w:p>
    <w:p w:rsidR="00EA36D2" w:rsidRDefault="00EA36D2" w:rsidP="007C52BE">
      <w:pPr>
        <w:rPr>
          <w:rStyle w:val="IntenseEmphasis"/>
        </w:rPr>
      </w:pPr>
    </w:p>
    <w:p w:rsidR="00E13A90" w:rsidRDefault="00E13A90" w:rsidP="00D94B39">
      <w:pPr>
        <w:pStyle w:val="Heading1"/>
      </w:pPr>
      <w:bookmarkStart w:id="1" w:name="_Toc443282059"/>
    </w:p>
    <w:p w:rsidR="00E13A90" w:rsidRDefault="00E13A90" w:rsidP="00E13A90"/>
    <w:p w:rsidR="00E13A90" w:rsidRPr="00E13A90" w:rsidRDefault="00E13A90" w:rsidP="00E13A90"/>
    <w:p w:rsidR="00E13A90" w:rsidRDefault="00E13A90" w:rsidP="00D94B39">
      <w:pPr>
        <w:pStyle w:val="Heading1"/>
      </w:pPr>
    </w:p>
    <w:p w:rsidR="00335F34" w:rsidRPr="00335F34" w:rsidRDefault="007C52BE" w:rsidP="00D94B39">
      <w:pPr>
        <w:pStyle w:val="Heading1"/>
      </w:pPr>
      <w:r w:rsidRPr="002F192B">
        <w:t>Intro</w:t>
      </w:r>
      <w:bookmarkEnd w:id="1"/>
    </w:p>
    <w:p w:rsidR="00EA36D2" w:rsidRPr="00972851" w:rsidRDefault="00EA36D2" w:rsidP="006B4F04">
      <w:pPr>
        <w:pStyle w:val="Title"/>
        <w:rPr>
          <w:rStyle w:val="IntenseEmphasis"/>
          <w:rFonts w:ascii="Times New Roman" w:hAnsi="Times New Roman" w:cs="Times New Roman"/>
          <w:b/>
          <w:i w:val="0"/>
          <w:color w:val="000000" w:themeColor="text1"/>
          <w:sz w:val="28"/>
        </w:rPr>
      </w:pPr>
      <w:r w:rsidRPr="00972851">
        <w:rPr>
          <w:rStyle w:val="IntenseEmphasis"/>
          <w:rFonts w:ascii="Times New Roman" w:hAnsi="Times New Roman" w:cs="Times New Roman"/>
          <w:b/>
          <w:i w:val="0"/>
          <w:color w:val="000000" w:themeColor="text1"/>
          <w:sz w:val="28"/>
        </w:rPr>
        <w:t>Protocol Analysis</w:t>
      </w:r>
    </w:p>
    <w:p w:rsidR="00EA36D2" w:rsidRDefault="00EA36D2" w:rsidP="00EA36D2">
      <w:pPr>
        <w:rPr>
          <w:rStyle w:val="IntenseEmphasis"/>
          <w:rFonts w:ascii="Times New Roman" w:hAnsi="Times New Roman" w:cs="Times New Roman"/>
          <w:i w:val="0"/>
          <w:color w:val="000000" w:themeColor="text1"/>
          <w:sz w:val="24"/>
        </w:rPr>
      </w:pPr>
      <w:r>
        <w:rPr>
          <w:rStyle w:val="IntenseEmphasis"/>
          <w:rFonts w:ascii="Times New Roman" w:hAnsi="Times New Roman" w:cs="Times New Roman"/>
          <w:i w:val="0"/>
          <w:color w:val="000000" w:themeColor="text1"/>
          <w:sz w:val="20"/>
        </w:rPr>
        <w:tab/>
      </w:r>
      <w:r>
        <w:rPr>
          <w:rStyle w:val="IntenseEmphasis"/>
          <w:rFonts w:ascii="Times New Roman" w:hAnsi="Times New Roman" w:cs="Times New Roman"/>
          <w:i w:val="0"/>
          <w:color w:val="000000" w:themeColor="text1"/>
          <w:sz w:val="24"/>
        </w:rPr>
        <w:t>The File Transfer application demonstrates the main usage between TCP and UDP suite,</w:t>
      </w:r>
      <w:r w:rsidR="00C00627">
        <w:rPr>
          <w:rStyle w:val="IntenseEmphasis"/>
          <w:rFonts w:ascii="Times New Roman" w:hAnsi="Times New Roman" w:cs="Times New Roman"/>
          <w:i w:val="0"/>
          <w:color w:val="000000" w:themeColor="text1"/>
          <w:sz w:val="24"/>
        </w:rPr>
        <w:t xml:space="preserve"> which is able to generate packets</w:t>
      </w:r>
      <w:r>
        <w:rPr>
          <w:rStyle w:val="IntenseEmphasis"/>
          <w:rFonts w:ascii="Times New Roman" w:hAnsi="Times New Roman" w:cs="Times New Roman"/>
          <w:i w:val="0"/>
          <w:color w:val="000000" w:themeColor="text1"/>
          <w:sz w:val="24"/>
        </w:rPr>
        <w:t xml:space="preserve"> and transfer the data between two workstations. In addition, the main usage of the program is to gather and collect transfer data and</w:t>
      </w:r>
      <w:r w:rsidR="009A3ADF">
        <w:rPr>
          <w:rStyle w:val="IntenseEmphasis"/>
          <w:rFonts w:ascii="Times New Roman" w:hAnsi="Times New Roman" w:cs="Times New Roman"/>
          <w:i w:val="0"/>
          <w:color w:val="000000" w:themeColor="text1"/>
          <w:sz w:val="24"/>
        </w:rPr>
        <w:t xml:space="preserve"> calculate its statistics in order to gain a better understanding of the two </w:t>
      </w:r>
      <w:r w:rsidR="006E1AB3">
        <w:rPr>
          <w:rStyle w:val="IntenseEmphasis"/>
          <w:rFonts w:ascii="Times New Roman" w:hAnsi="Times New Roman" w:cs="Times New Roman"/>
          <w:i w:val="0"/>
          <w:color w:val="000000" w:themeColor="text1"/>
          <w:sz w:val="24"/>
        </w:rPr>
        <w:t>protocols.</w:t>
      </w:r>
    </w:p>
    <w:p w:rsidR="00EA36D2" w:rsidRDefault="00EA36D2" w:rsidP="00EA36D2">
      <w:pPr>
        <w:rPr>
          <w:rStyle w:val="IntenseEmphasis"/>
          <w:rFonts w:ascii="Times New Roman" w:hAnsi="Times New Roman" w:cs="Times New Roman"/>
          <w:i w:val="0"/>
          <w:color w:val="000000" w:themeColor="text1"/>
          <w:sz w:val="24"/>
        </w:rPr>
      </w:pPr>
      <w:r>
        <w:rPr>
          <w:rStyle w:val="IntenseEmphasis"/>
          <w:rFonts w:ascii="Times New Roman" w:hAnsi="Times New Roman" w:cs="Times New Roman"/>
          <w:i w:val="0"/>
          <w:color w:val="000000" w:themeColor="text1"/>
          <w:sz w:val="24"/>
        </w:rPr>
        <w:tab/>
        <w:t xml:space="preserve">As for the minimum benchmark that will be used to collect data, we will be using two different set of testing parameters on both protocols: sending 4096 bytes 100 times and 60k bytes 100 times. </w:t>
      </w:r>
    </w:p>
    <w:p w:rsidR="00D344A8" w:rsidRDefault="00D344A8" w:rsidP="00EA36D2">
      <w:pPr>
        <w:rPr>
          <w:rStyle w:val="IntenseEmphasis"/>
          <w:rFonts w:ascii="Times New Roman" w:hAnsi="Times New Roman" w:cs="Times New Roman"/>
          <w:i w:val="0"/>
          <w:color w:val="000000" w:themeColor="text1"/>
          <w:sz w:val="24"/>
        </w:rPr>
      </w:pPr>
      <w:r>
        <w:rPr>
          <w:rStyle w:val="IntenseEmphasis"/>
          <w:rFonts w:ascii="Times New Roman" w:hAnsi="Times New Roman" w:cs="Times New Roman"/>
          <w:i w:val="0"/>
          <w:color w:val="000000" w:themeColor="text1"/>
          <w:sz w:val="24"/>
        </w:rPr>
        <w:tab/>
        <w:t>Data and statistics will be gathered using our application and Wireshark.</w:t>
      </w:r>
    </w:p>
    <w:p w:rsidR="00EA36D2" w:rsidRDefault="00EA36D2" w:rsidP="00EA36D2">
      <w:pPr>
        <w:rPr>
          <w:rStyle w:val="IntenseEmphasis"/>
          <w:rFonts w:ascii="Times New Roman" w:hAnsi="Times New Roman" w:cs="Times New Roman"/>
          <w:i w:val="0"/>
          <w:color w:val="000000" w:themeColor="text1"/>
          <w:sz w:val="24"/>
        </w:rPr>
      </w:pPr>
      <w:r>
        <w:rPr>
          <w:rStyle w:val="IntenseEmphasis"/>
          <w:rFonts w:ascii="Times New Roman" w:hAnsi="Times New Roman" w:cs="Times New Roman"/>
          <w:i w:val="0"/>
          <w:color w:val="000000" w:themeColor="text1"/>
          <w:sz w:val="24"/>
        </w:rPr>
        <w:tab/>
      </w:r>
      <w:r w:rsidR="009A3ADF">
        <w:rPr>
          <w:rStyle w:val="IntenseEmphasis"/>
          <w:rFonts w:ascii="Times New Roman" w:hAnsi="Times New Roman" w:cs="Times New Roman"/>
          <w:i w:val="0"/>
          <w:color w:val="000000" w:themeColor="text1"/>
          <w:sz w:val="24"/>
        </w:rPr>
        <w:t>On the application, t</w:t>
      </w:r>
      <w:r>
        <w:rPr>
          <w:rStyle w:val="IntenseEmphasis"/>
          <w:rFonts w:ascii="Times New Roman" w:hAnsi="Times New Roman" w:cs="Times New Roman"/>
          <w:i w:val="0"/>
          <w:color w:val="000000" w:themeColor="text1"/>
          <w:sz w:val="24"/>
        </w:rPr>
        <w:t>ransfer statistics will display the following results on the server, which will be written to a file:</w:t>
      </w:r>
    </w:p>
    <w:p w:rsidR="00EA36D2" w:rsidRDefault="00EA36D2" w:rsidP="00EA36D2">
      <w:pPr>
        <w:pStyle w:val="ListParagraph"/>
        <w:numPr>
          <w:ilvl w:val="0"/>
          <w:numId w:val="33"/>
        </w:numPr>
        <w:rPr>
          <w:rStyle w:val="IntenseEmphasis"/>
          <w:rFonts w:ascii="Times New Roman" w:hAnsi="Times New Roman" w:cs="Times New Roman"/>
          <w:i w:val="0"/>
          <w:color w:val="000000" w:themeColor="text1"/>
          <w:sz w:val="24"/>
        </w:rPr>
      </w:pPr>
      <w:r>
        <w:rPr>
          <w:rStyle w:val="IntenseEmphasis"/>
          <w:rFonts w:ascii="Times New Roman" w:hAnsi="Times New Roman" w:cs="Times New Roman"/>
          <w:i w:val="0"/>
          <w:color w:val="000000" w:themeColor="text1"/>
          <w:sz w:val="24"/>
        </w:rPr>
        <w:t>Starting Time Stamp</w:t>
      </w:r>
      <w:r w:rsidR="0052738B">
        <w:rPr>
          <w:rStyle w:val="IntenseEmphasis"/>
          <w:rFonts w:ascii="Times New Roman" w:hAnsi="Times New Roman" w:cs="Times New Roman"/>
          <w:i w:val="0"/>
          <w:color w:val="000000" w:themeColor="text1"/>
          <w:sz w:val="24"/>
        </w:rPr>
        <w:t xml:space="preserve"> - nanoseconds</w:t>
      </w:r>
    </w:p>
    <w:p w:rsidR="00EA36D2" w:rsidRDefault="00EA36D2" w:rsidP="00EA36D2">
      <w:pPr>
        <w:pStyle w:val="ListParagraph"/>
        <w:numPr>
          <w:ilvl w:val="0"/>
          <w:numId w:val="33"/>
        </w:numPr>
        <w:rPr>
          <w:rStyle w:val="IntenseEmphasis"/>
          <w:rFonts w:ascii="Times New Roman" w:hAnsi="Times New Roman" w:cs="Times New Roman"/>
          <w:i w:val="0"/>
          <w:color w:val="000000" w:themeColor="text1"/>
          <w:sz w:val="24"/>
        </w:rPr>
      </w:pPr>
      <w:r>
        <w:rPr>
          <w:rStyle w:val="IntenseEmphasis"/>
          <w:rFonts w:ascii="Times New Roman" w:hAnsi="Times New Roman" w:cs="Times New Roman"/>
          <w:i w:val="0"/>
          <w:color w:val="000000" w:themeColor="text1"/>
          <w:sz w:val="24"/>
        </w:rPr>
        <w:t>Ending Time Stamp</w:t>
      </w:r>
      <w:r w:rsidR="0052738B">
        <w:rPr>
          <w:rStyle w:val="IntenseEmphasis"/>
          <w:rFonts w:ascii="Times New Roman" w:hAnsi="Times New Roman" w:cs="Times New Roman"/>
          <w:i w:val="0"/>
          <w:color w:val="000000" w:themeColor="text1"/>
          <w:sz w:val="24"/>
        </w:rPr>
        <w:t xml:space="preserve"> - nanoseconds</w:t>
      </w:r>
    </w:p>
    <w:p w:rsidR="00EA36D2" w:rsidRDefault="00EA36D2" w:rsidP="00EA36D2">
      <w:pPr>
        <w:pStyle w:val="ListParagraph"/>
        <w:numPr>
          <w:ilvl w:val="0"/>
          <w:numId w:val="33"/>
        </w:numPr>
        <w:rPr>
          <w:rStyle w:val="IntenseEmphasis"/>
          <w:rFonts w:ascii="Times New Roman" w:hAnsi="Times New Roman" w:cs="Times New Roman"/>
          <w:i w:val="0"/>
          <w:color w:val="000000" w:themeColor="text1"/>
          <w:sz w:val="24"/>
        </w:rPr>
      </w:pPr>
      <w:r>
        <w:rPr>
          <w:rStyle w:val="IntenseEmphasis"/>
          <w:rFonts w:ascii="Times New Roman" w:hAnsi="Times New Roman" w:cs="Times New Roman"/>
          <w:i w:val="0"/>
          <w:color w:val="000000" w:themeColor="text1"/>
          <w:sz w:val="24"/>
        </w:rPr>
        <w:t>Delay</w:t>
      </w:r>
      <w:r w:rsidR="0052738B">
        <w:rPr>
          <w:rStyle w:val="IntenseEmphasis"/>
          <w:rFonts w:ascii="Times New Roman" w:hAnsi="Times New Roman" w:cs="Times New Roman"/>
          <w:i w:val="0"/>
          <w:color w:val="000000" w:themeColor="text1"/>
          <w:sz w:val="24"/>
        </w:rPr>
        <w:t xml:space="preserve"> -nanoseconds</w:t>
      </w:r>
    </w:p>
    <w:p w:rsidR="00EA36D2" w:rsidRDefault="00EA36D2" w:rsidP="00EA36D2">
      <w:pPr>
        <w:pStyle w:val="ListParagraph"/>
        <w:numPr>
          <w:ilvl w:val="0"/>
          <w:numId w:val="33"/>
        </w:numPr>
        <w:rPr>
          <w:rStyle w:val="IntenseEmphasis"/>
          <w:rFonts w:ascii="Times New Roman" w:hAnsi="Times New Roman" w:cs="Times New Roman"/>
          <w:i w:val="0"/>
          <w:color w:val="000000" w:themeColor="text1"/>
          <w:sz w:val="24"/>
        </w:rPr>
      </w:pPr>
      <w:r>
        <w:rPr>
          <w:rStyle w:val="IntenseEmphasis"/>
          <w:rFonts w:ascii="Times New Roman" w:hAnsi="Times New Roman" w:cs="Times New Roman"/>
          <w:i w:val="0"/>
          <w:color w:val="000000" w:themeColor="text1"/>
          <w:sz w:val="24"/>
        </w:rPr>
        <w:t xml:space="preserve">Packet size </w:t>
      </w:r>
      <w:r w:rsidR="0052738B">
        <w:rPr>
          <w:rStyle w:val="IntenseEmphasis"/>
          <w:rFonts w:ascii="Times New Roman" w:hAnsi="Times New Roman" w:cs="Times New Roman"/>
          <w:i w:val="0"/>
          <w:color w:val="000000" w:themeColor="text1"/>
          <w:sz w:val="24"/>
        </w:rPr>
        <w:t>- bytes</w:t>
      </w:r>
    </w:p>
    <w:p w:rsidR="00EA36D2" w:rsidRDefault="00EA36D2" w:rsidP="00EA36D2">
      <w:pPr>
        <w:pStyle w:val="ListParagraph"/>
        <w:numPr>
          <w:ilvl w:val="0"/>
          <w:numId w:val="33"/>
        </w:numPr>
        <w:rPr>
          <w:rStyle w:val="IntenseEmphasis"/>
          <w:rFonts w:ascii="Times New Roman" w:hAnsi="Times New Roman" w:cs="Times New Roman"/>
          <w:i w:val="0"/>
          <w:color w:val="000000" w:themeColor="text1"/>
          <w:sz w:val="24"/>
        </w:rPr>
      </w:pPr>
      <w:r>
        <w:rPr>
          <w:rStyle w:val="IntenseEmphasis"/>
          <w:rFonts w:ascii="Times New Roman" w:hAnsi="Times New Roman" w:cs="Times New Roman"/>
          <w:i w:val="0"/>
          <w:color w:val="000000" w:themeColor="text1"/>
          <w:sz w:val="24"/>
        </w:rPr>
        <w:t>Packets Expected</w:t>
      </w:r>
    </w:p>
    <w:p w:rsidR="00EA36D2" w:rsidRDefault="00EA36D2" w:rsidP="00EA36D2">
      <w:pPr>
        <w:pStyle w:val="ListParagraph"/>
        <w:numPr>
          <w:ilvl w:val="0"/>
          <w:numId w:val="33"/>
        </w:numPr>
        <w:rPr>
          <w:rStyle w:val="IntenseEmphasis"/>
          <w:rFonts w:ascii="Times New Roman" w:hAnsi="Times New Roman" w:cs="Times New Roman"/>
          <w:i w:val="0"/>
          <w:color w:val="000000" w:themeColor="text1"/>
          <w:sz w:val="24"/>
        </w:rPr>
      </w:pPr>
      <w:r>
        <w:rPr>
          <w:rStyle w:val="IntenseEmphasis"/>
          <w:rFonts w:ascii="Times New Roman" w:hAnsi="Times New Roman" w:cs="Times New Roman"/>
          <w:i w:val="0"/>
          <w:color w:val="000000" w:themeColor="text1"/>
          <w:sz w:val="24"/>
        </w:rPr>
        <w:t>Packets Received</w:t>
      </w:r>
    </w:p>
    <w:p w:rsidR="00EA36D2" w:rsidRDefault="00EA36D2" w:rsidP="00EA36D2">
      <w:pPr>
        <w:pStyle w:val="ListParagraph"/>
        <w:numPr>
          <w:ilvl w:val="0"/>
          <w:numId w:val="33"/>
        </w:numPr>
        <w:rPr>
          <w:rStyle w:val="IntenseEmphasis"/>
          <w:rFonts w:ascii="Times New Roman" w:hAnsi="Times New Roman" w:cs="Times New Roman"/>
          <w:i w:val="0"/>
          <w:color w:val="000000" w:themeColor="text1"/>
          <w:sz w:val="24"/>
        </w:rPr>
      </w:pPr>
      <w:r>
        <w:rPr>
          <w:rStyle w:val="IntenseEmphasis"/>
          <w:rFonts w:ascii="Times New Roman" w:hAnsi="Times New Roman" w:cs="Times New Roman"/>
          <w:i w:val="0"/>
          <w:color w:val="000000" w:themeColor="text1"/>
          <w:sz w:val="24"/>
        </w:rPr>
        <w:t>Total Bytes Received</w:t>
      </w:r>
      <w:r w:rsidR="0052738B">
        <w:rPr>
          <w:rStyle w:val="IntenseEmphasis"/>
          <w:rFonts w:ascii="Times New Roman" w:hAnsi="Times New Roman" w:cs="Times New Roman"/>
          <w:i w:val="0"/>
          <w:color w:val="000000" w:themeColor="text1"/>
          <w:sz w:val="24"/>
        </w:rPr>
        <w:t xml:space="preserve"> - bytes</w:t>
      </w:r>
    </w:p>
    <w:p w:rsidR="002759D5" w:rsidRPr="00155AF4" w:rsidRDefault="00EA36D2" w:rsidP="002759D5">
      <w:pPr>
        <w:pStyle w:val="ListParagraph"/>
        <w:numPr>
          <w:ilvl w:val="0"/>
          <w:numId w:val="33"/>
        </w:numPr>
        <w:rPr>
          <w:rStyle w:val="IntenseEmphasis"/>
          <w:rFonts w:ascii="Times New Roman" w:hAnsi="Times New Roman" w:cs="Times New Roman"/>
          <w:i w:val="0"/>
          <w:color w:val="000000" w:themeColor="text1"/>
          <w:sz w:val="24"/>
        </w:rPr>
      </w:pPr>
      <w:r>
        <w:rPr>
          <w:rStyle w:val="IntenseEmphasis"/>
          <w:rFonts w:ascii="Times New Roman" w:hAnsi="Times New Roman" w:cs="Times New Roman"/>
          <w:i w:val="0"/>
          <w:color w:val="000000" w:themeColor="text1"/>
          <w:sz w:val="24"/>
        </w:rPr>
        <w:t>Data Rate</w:t>
      </w:r>
      <w:r w:rsidR="0052738B">
        <w:rPr>
          <w:rStyle w:val="IntenseEmphasis"/>
          <w:rFonts w:ascii="Times New Roman" w:hAnsi="Times New Roman" w:cs="Times New Roman"/>
          <w:i w:val="0"/>
          <w:color w:val="000000" w:themeColor="text1"/>
          <w:sz w:val="24"/>
        </w:rPr>
        <w:t xml:space="preserve"> – mb / s</w:t>
      </w:r>
    </w:p>
    <w:p w:rsidR="002759D5" w:rsidRDefault="002759D5" w:rsidP="006B4F04">
      <w:pPr>
        <w:pStyle w:val="Title"/>
        <w:rPr>
          <w:rStyle w:val="IntenseEmphasis"/>
          <w:rFonts w:ascii="Times New Roman" w:hAnsi="Times New Roman" w:cs="Times New Roman"/>
          <w:b/>
          <w:i w:val="0"/>
          <w:color w:val="000000" w:themeColor="text1"/>
          <w:sz w:val="28"/>
        </w:rPr>
      </w:pPr>
      <w:r>
        <w:rPr>
          <w:rStyle w:val="IntenseEmphasis"/>
          <w:rFonts w:ascii="Times New Roman" w:hAnsi="Times New Roman" w:cs="Times New Roman"/>
          <w:b/>
          <w:i w:val="0"/>
          <w:color w:val="000000" w:themeColor="text1"/>
          <w:sz w:val="28"/>
        </w:rPr>
        <w:t>Usage</w:t>
      </w:r>
    </w:p>
    <w:p w:rsidR="002759D5" w:rsidRDefault="002759D5" w:rsidP="002759D5">
      <w:pPr>
        <w:pStyle w:val="ListParagraph"/>
        <w:numPr>
          <w:ilvl w:val="0"/>
          <w:numId w:val="38"/>
        </w:numPr>
        <w:rPr>
          <w:rStyle w:val="IntenseEmphasis"/>
          <w:rFonts w:ascii="Times New Roman" w:hAnsi="Times New Roman" w:cs="Times New Roman"/>
          <w:i w:val="0"/>
          <w:color w:val="000000" w:themeColor="text1"/>
          <w:sz w:val="28"/>
        </w:rPr>
      </w:pPr>
      <w:r>
        <w:rPr>
          <w:rStyle w:val="IntenseEmphasis"/>
          <w:rFonts w:ascii="Times New Roman" w:hAnsi="Times New Roman" w:cs="Times New Roman"/>
          <w:i w:val="0"/>
          <w:color w:val="000000" w:themeColor="text1"/>
          <w:sz w:val="28"/>
        </w:rPr>
        <w:t>Select client or server using radio buttons</w:t>
      </w:r>
    </w:p>
    <w:p w:rsidR="002759D5" w:rsidRDefault="002759D5" w:rsidP="002759D5">
      <w:pPr>
        <w:pStyle w:val="ListParagraph"/>
        <w:numPr>
          <w:ilvl w:val="0"/>
          <w:numId w:val="38"/>
        </w:numPr>
        <w:rPr>
          <w:rStyle w:val="IntenseEmphasis"/>
          <w:rFonts w:ascii="Times New Roman" w:hAnsi="Times New Roman" w:cs="Times New Roman"/>
          <w:i w:val="0"/>
          <w:color w:val="000000" w:themeColor="text1"/>
          <w:sz w:val="28"/>
        </w:rPr>
      </w:pPr>
      <w:r>
        <w:rPr>
          <w:rStyle w:val="IntenseEmphasis"/>
          <w:rFonts w:ascii="Times New Roman" w:hAnsi="Times New Roman" w:cs="Times New Roman"/>
          <w:i w:val="0"/>
          <w:color w:val="000000" w:themeColor="text1"/>
          <w:sz w:val="28"/>
        </w:rPr>
        <w:t>Select UDP or TCP using radio buttons</w:t>
      </w:r>
    </w:p>
    <w:tbl>
      <w:tblPr>
        <w:tblStyle w:val="TableGrid"/>
        <w:tblW w:w="0" w:type="auto"/>
        <w:tblInd w:w="1443" w:type="dxa"/>
        <w:tblLook w:val="04A0" w:firstRow="1" w:lastRow="0" w:firstColumn="1" w:lastColumn="0" w:noHBand="0" w:noVBand="1"/>
      </w:tblPr>
      <w:tblGrid>
        <w:gridCol w:w="3954"/>
        <w:gridCol w:w="3953"/>
      </w:tblGrid>
      <w:tr w:rsidR="002759D5" w:rsidTr="002759D5">
        <w:tc>
          <w:tcPr>
            <w:tcW w:w="4675" w:type="dxa"/>
          </w:tcPr>
          <w:p w:rsidR="002759D5" w:rsidRDefault="002759D5" w:rsidP="002759D5">
            <w:pPr>
              <w:pStyle w:val="ListParagraph"/>
              <w:ind w:left="0"/>
              <w:rPr>
                <w:rStyle w:val="IntenseEmphasis"/>
                <w:rFonts w:ascii="Times New Roman" w:hAnsi="Times New Roman" w:cs="Times New Roman"/>
                <w:i w:val="0"/>
                <w:color w:val="000000" w:themeColor="text1"/>
                <w:sz w:val="28"/>
              </w:rPr>
            </w:pPr>
            <w:r>
              <w:rPr>
                <w:rStyle w:val="IntenseEmphasis"/>
                <w:rFonts w:ascii="Times New Roman" w:hAnsi="Times New Roman" w:cs="Times New Roman"/>
                <w:i w:val="0"/>
                <w:color w:val="000000" w:themeColor="text1"/>
                <w:sz w:val="28"/>
              </w:rPr>
              <w:t>Client</w:t>
            </w:r>
          </w:p>
        </w:tc>
        <w:tc>
          <w:tcPr>
            <w:tcW w:w="4675" w:type="dxa"/>
          </w:tcPr>
          <w:p w:rsidR="002759D5" w:rsidRDefault="002759D5" w:rsidP="002759D5">
            <w:pPr>
              <w:pStyle w:val="ListParagraph"/>
              <w:ind w:left="0"/>
              <w:rPr>
                <w:rStyle w:val="IntenseEmphasis"/>
                <w:rFonts w:ascii="Times New Roman" w:hAnsi="Times New Roman" w:cs="Times New Roman"/>
                <w:i w:val="0"/>
                <w:color w:val="000000" w:themeColor="text1"/>
                <w:sz w:val="28"/>
              </w:rPr>
            </w:pPr>
            <w:r>
              <w:rPr>
                <w:rStyle w:val="IntenseEmphasis"/>
                <w:rFonts w:ascii="Times New Roman" w:hAnsi="Times New Roman" w:cs="Times New Roman"/>
                <w:i w:val="0"/>
                <w:color w:val="000000" w:themeColor="text1"/>
                <w:sz w:val="28"/>
              </w:rPr>
              <w:t>Server</w:t>
            </w:r>
          </w:p>
        </w:tc>
      </w:tr>
      <w:tr w:rsidR="00155AF4" w:rsidTr="002759D5">
        <w:tc>
          <w:tcPr>
            <w:tcW w:w="4675" w:type="dxa"/>
          </w:tcPr>
          <w:p w:rsidR="002759D5" w:rsidRDefault="002759D5" w:rsidP="002759D5">
            <w:pPr>
              <w:pStyle w:val="ListParagraph"/>
              <w:numPr>
                <w:ilvl w:val="0"/>
                <w:numId w:val="39"/>
              </w:numPr>
              <w:rPr>
                <w:rStyle w:val="IntenseEmphasis"/>
                <w:rFonts w:ascii="Times New Roman" w:hAnsi="Times New Roman" w:cs="Times New Roman"/>
                <w:i w:val="0"/>
                <w:color w:val="000000" w:themeColor="text1"/>
                <w:sz w:val="28"/>
              </w:rPr>
            </w:pPr>
            <w:r>
              <w:rPr>
                <w:rStyle w:val="IntenseEmphasis"/>
                <w:rFonts w:ascii="Times New Roman" w:hAnsi="Times New Roman" w:cs="Times New Roman"/>
                <w:i w:val="0"/>
                <w:color w:val="000000" w:themeColor="text1"/>
                <w:sz w:val="28"/>
              </w:rPr>
              <w:t>Specify IP address of server or host name</w:t>
            </w:r>
          </w:p>
          <w:p w:rsidR="002759D5" w:rsidRDefault="002759D5" w:rsidP="002759D5">
            <w:pPr>
              <w:pStyle w:val="ListParagraph"/>
              <w:numPr>
                <w:ilvl w:val="0"/>
                <w:numId w:val="39"/>
              </w:numPr>
              <w:rPr>
                <w:rStyle w:val="IntenseEmphasis"/>
                <w:rFonts w:ascii="Times New Roman" w:hAnsi="Times New Roman" w:cs="Times New Roman"/>
                <w:i w:val="0"/>
                <w:color w:val="000000" w:themeColor="text1"/>
                <w:sz w:val="28"/>
              </w:rPr>
            </w:pPr>
            <w:r>
              <w:rPr>
                <w:rStyle w:val="IntenseEmphasis"/>
                <w:rFonts w:ascii="Times New Roman" w:hAnsi="Times New Roman" w:cs="Times New Roman"/>
                <w:i w:val="0"/>
                <w:color w:val="000000" w:themeColor="text1"/>
                <w:sz w:val="28"/>
              </w:rPr>
              <w:t>Specify port number to communicate with</w:t>
            </w:r>
          </w:p>
          <w:p w:rsidR="002759D5" w:rsidRDefault="002759D5" w:rsidP="002759D5">
            <w:pPr>
              <w:pStyle w:val="ListParagraph"/>
              <w:numPr>
                <w:ilvl w:val="0"/>
                <w:numId w:val="39"/>
              </w:numPr>
              <w:rPr>
                <w:rStyle w:val="IntenseEmphasis"/>
                <w:rFonts w:ascii="Times New Roman" w:hAnsi="Times New Roman" w:cs="Times New Roman"/>
                <w:i w:val="0"/>
                <w:color w:val="000000" w:themeColor="text1"/>
                <w:sz w:val="28"/>
              </w:rPr>
            </w:pPr>
            <w:r>
              <w:rPr>
                <w:rStyle w:val="IntenseEmphasis"/>
                <w:rFonts w:ascii="Times New Roman" w:hAnsi="Times New Roman" w:cs="Times New Roman"/>
                <w:i w:val="0"/>
                <w:color w:val="000000" w:themeColor="text1"/>
                <w:sz w:val="28"/>
              </w:rPr>
              <w:t>Specify packet size and number of times to send</w:t>
            </w:r>
          </w:p>
          <w:p w:rsidR="002759D5" w:rsidRPr="002759D5" w:rsidRDefault="002759D5" w:rsidP="002759D5">
            <w:pPr>
              <w:pStyle w:val="ListParagraph"/>
              <w:numPr>
                <w:ilvl w:val="0"/>
                <w:numId w:val="39"/>
              </w:numPr>
              <w:rPr>
                <w:rStyle w:val="IntenseEmphasis"/>
                <w:rFonts w:ascii="Times New Roman" w:hAnsi="Times New Roman" w:cs="Times New Roman"/>
                <w:i w:val="0"/>
                <w:color w:val="000000" w:themeColor="text1"/>
                <w:sz w:val="28"/>
              </w:rPr>
            </w:pPr>
            <w:r>
              <w:rPr>
                <w:rStyle w:val="IntenseEmphasis"/>
                <w:rFonts w:ascii="Times New Roman" w:hAnsi="Times New Roman" w:cs="Times New Roman"/>
                <w:i w:val="0"/>
                <w:color w:val="000000" w:themeColor="text1"/>
                <w:sz w:val="28"/>
              </w:rPr>
              <w:t>Select Send Packets button to send dummy packets, or Send File for sending an opened file</w:t>
            </w:r>
          </w:p>
        </w:tc>
        <w:tc>
          <w:tcPr>
            <w:tcW w:w="4675" w:type="dxa"/>
          </w:tcPr>
          <w:p w:rsidR="002759D5" w:rsidRDefault="00155AF4" w:rsidP="00155AF4">
            <w:pPr>
              <w:pStyle w:val="ListParagraph"/>
              <w:numPr>
                <w:ilvl w:val="0"/>
                <w:numId w:val="40"/>
              </w:numPr>
              <w:rPr>
                <w:rStyle w:val="IntenseEmphasis"/>
                <w:rFonts w:ascii="Times New Roman" w:hAnsi="Times New Roman" w:cs="Times New Roman"/>
                <w:i w:val="0"/>
                <w:color w:val="000000" w:themeColor="text1"/>
                <w:sz w:val="28"/>
              </w:rPr>
            </w:pPr>
            <w:r>
              <w:rPr>
                <w:rStyle w:val="IntenseEmphasis"/>
                <w:rFonts w:ascii="Times New Roman" w:hAnsi="Times New Roman" w:cs="Times New Roman"/>
                <w:i w:val="0"/>
                <w:color w:val="000000" w:themeColor="text1"/>
                <w:sz w:val="28"/>
              </w:rPr>
              <w:t>Select Connect to start server</w:t>
            </w:r>
          </w:p>
          <w:p w:rsidR="00155AF4" w:rsidRDefault="00C6236B" w:rsidP="00C6236B">
            <w:pPr>
              <w:pStyle w:val="ListParagraph"/>
              <w:rPr>
                <w:rStyle w:val="IntenseEmphasis"/>
                <w:rFonts w:ascii="Times New Roman" w:hAnsi="Times New Roman" w:cs="Times New Roman"/>
                <w:i w:val="0"/>
                <w:color w:val="000000" w:themeColor="text1"/>
                <w:sz w:val="28"/>
              </w:rPr>
            </w:pPr>
            <w:r>
              <w:rPr>
                <w:rStyle w:val="IntenseEmphasis"/>
                <w:rFonts w:ascii="Times New Roman" w:hAnsi="Times New Roman" w:cs="Times New Roman"/>
                <w:i w:val="0"/>
                <w:color w:val="000000" w:themeColor="text1"/>
                <w:sz w:val="28"/>
              </w:rPr>
              <w:t>[Note: Transmission statistics is displayed on the screen and written to file called statistics.txt]</w:t>
            </w:r>
          </w:p>
        </w:tc>
      </w:tr>
    </w:tbl>
    <w:p w:rsidR="002759D5" w:rsidRPr="002759D5" w:rsidRDefault="002759D5" w:rsidP="002759D5">
      <w:pPr>
        <w:pStyle w:val="ListParagraph"/>
        <w:ind w:left="1443"/>
        <w:rPr>
          <w:rStyle w:val="IntenseEmphasis"/>
          <w:rFonts w:ascii="Times New Roman" w:hAnsi="Times New Roman" w:cs="Times New Roman"/>
          <w:i w:val="0"/>
          <w:color w:val="000000" w:themeColor="text1"/>
          <w:sz w:val="28"/>
        </w:rPr>
      </w:pPr>
    </w:p>
    <w:p w:rsidR="007C52BE" w:rsidRPr="00BE6592" w:rsidRDefault="007C52BE" w:rsidP="00D94B39">
      <w:pPr>
        <w:pStyle w:val="Heading1"/>
      </w:pPr>
      <w:bookmarkStart w:id="2" w:name="_Toc443282060"/>
      <w:r w:rsidRPr="00BE6592">
        <w:lastRenderedPageBreak/>
        <w:t>Analysis / Findings</w:t>
      </w:r>
      <w:bookmarkEnd w:id="2"/>
    </w:p>
    <w:p w:rsidR="007C52BE" w:rsidRDefault="007C52BE" w:rsidP="00BE6592">
      <w:pPr>
        <w:contextualSpacing/>
        <w:rPr>
          <w:rStyle w:val="IntenseEmphasis"/>
        </w:rPr>
      </w:pPr>
      <w:r>
        <w:tab/>
      </w:r>
    </w:p>
    <w:p w:rsidR="000E3D37" w:rsidRPr="006B4F04" w:rsidRDefault="00AF2280" w:rsidP="00D94B39">
      <w:pPr>
        <w:pStyle w:val="Heading1"/>
        <w:rPr>
          <w:rStyle w:val="IntenseEmphasis"/>
          <w:i w:val="0"/>
          <w:sz w:val="28"/>
        </w:rPr>
      </w:pPr>
      <w:bookmarkStart w:id="3" w:name="_Toc443282061"/>
      <w:r w:rsidRPr="006B4F04">
        <w:rPr>
          <w:rStyle w:val="IntenseEmphasis"/>
          <w:i w:val="0"/>
          <w:sz w:val="28"/>
        </w:rPr>
        <w:t>Local Area Network</w:t>
      </w:r>
      <w:r w:rsidR="002871EF" w:rsidRPr="006B4F04">
        <w:rPr>
          <w:rStyle w:val="IntenseEmphasis"/>
          <w:i w:val="0"/>
          <w:sz w:val="28"/>
        </w:rPr>
        <w:t>: Gathering Data</w:t>
      </w:r>
      <w:bookmarkEnd w:id="3"/>
    </w:p>
    <w:p w:rsidR="00D82B81" w:rsidRDefault="00D82B81" w:rsidP="00BE6592">
      <w:pPr>
        <w:ind w:left="2880" w:firstLine="720"/>
        <w:contextualSpacing/>
        <w:rPr>
          <w:rStyle w:val="IntenseEmphasis"/>
          <w:b/>
          <w:i w:val="0"/>
          <w:color w:val="000000" w:themeColor="text1"/>
          <w:sz w:val="24"/>
        </w:rPr>
      </w:pPr>
    </w:p>
    <w:p w:rsidR="001E051A" w:rsidRDefault="00AF2280" w:rsidP="00BE6592">
      <w:pPr>
        <w:ind w:left="2880" w:firstLine="720"/>
        <w:contextualSpacing/>
        <w:rPr>
          <w:rStyle w:val="IntenseEmphasis"/>
          <w:b/>
          <w:i w:val="0"/>
          <w:color w:val="000000" w:themeColor="text1"/>
          <w:sz w:val="24"/>
        </w:rPr>
      </w:pPr>
      <w:r>
        <w:rPr>
          <w:rStyle w:val="IntenseEmphasis"/>
          <w:b/>
          <w:i w:val="0"/>
          <w:color w:val="000000" w:themeColor="text1"/>
          <w:sz w:val="24"/>
        </w:rPr>
        <w:t xml:space="preserve">TCP: </w:t>
      </w:r>
      <w:r w:rsidR="00815008" w:rsidRPr="00634FBC">
        <w:rPr>
          <w:rStyle w:val="IntenseEmphasis"/>
          <w:b/>
          <w:i w:val="0"/>
          <w:color w:val="000000" w:themeColor="text1"/>
          <w:sz w:val="24"/>
        </w:rPr>
        <w:t>60k 100 Times</w:t>
      </w:r>
    </w:p>
    <w:p w:rsidR="00634FBC" w:rsidRPr="00634FBC" w:rsidRDefault="00AF2280" w:rsidP="00DA150A">
      <w:pPr>
        <w:ind w:firstLine="720"/>
        <w:contextualSpacing/>
        <w:rPr>
          <w:rStyle w:val="IntenseEmphasis"/>
          <w:rFonts w:ascii="Times New Roman" w:hAnsi="Times New Roman" w:cs="Times New Roman"/>
          <w:i w:val="0"/>
          <w:color w:val="000000" w:themeColor="text1"/>
          <w:sz w:val="24"/>
        </w:rPr>
      </w:pPr>
      <w:r w:rsidRPr="001E051A">
        <w:rPr>
          <w:rStyle w:val="IntenseEmphasis"/>
          <w:i w:val="0"/>
          <w:noProof/>
          <w:sz w:val="24"/>
          <w:lang w:val="en-CA" w:eastAsia="zh-CN"/>
        </w:rPr>
        <w:drawing>
          <wp:anchor distT="0" distB="0" distL="114300" distR="114300" simplePos="0" relativeHeight="251660288" behindDoc="1" locked="0" layoutInCell="1" allowOverlap="1" wp14:anchorId="6703BACF" wp14:editId="15227A08">
            <wp:simplePos x="0" y="0"/>
            <wp:positionH relativeFrom="column">
              <wp:posOffset>-592372</wp:posOffset>
            </wp:positionH>
            <wp:positionV relativeFrom="paragraph">
              <wp:posOffset>215983</wp:posOffset>
            </wp:positionV>
            <wp:extent cx="3556468" cy="2492734"/>
            <wp:effectExtent l="0" t="0" r="6350" b="3175"/>
            <wp:wrapNone/>
            <wp:docPr id="2" name="Picture 2" descr="C:\Users\Jerry\Dropbox\BCIT_CST\Term_4\4985\ProtocolAnalyzer\Data\TCP_60k_100_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rry\Dropbox\BCIT_CST\Term_4\4985\ProtocolAnalyzer\Data\TCP_60k_100_l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59594" cy="2494925"/>
                    </a:xfrm>
                    <a:prstGeom prst="rect">
                      <a:avLst/>
                    </a:prstGeom>
                    <a:noFill/>
                    <a:ln>
                      <a:noFill/>
                    </a:ln>
                  </pic:spPr>
                </pic:pic>
              </a:graphicData>
            </a:graphic>
            <wp14:sizeRelH relativeFrom="page">
              <wp14:pctWidth>0</wp14:pctWidth>
            </wp14:sizeRelH>
            <wp14:sizeRelV relativeFrom="page">
              <wp14:pctHeight>0</wp14:pctHeight>
            </wp14:sizeRelV>
          </wp:anchor>
        </w:drawing>
      </w:r>
      <w:r w:rsidR="00634FBC" w:rsidRPr="00634FBC">
        <w:rPr>
          <w:rStyle w:val="IntenseEmphasis"/>
          <w:rFonts w:ascii="Times New Roman" w:hAnsi="Times New Roman" w:cs="Times New Roman"/>
          <w:i w:val="0"/>
          <w:color w:val="000000" w:themeColor="text1"/>
          <w:sz w:val="24"/>
        </w:rPr>
        <w:t>Application result</w:t>
      </w:r>
      <w:r w:rsidR="00DA150A">
        <w:rPr>
          <w:rStyle w:val="IntenseEmphasis"/>
          <w:rFonts w:ascii="Times New Roman" w:hAnsi="Times New Roman" w:cs="Times New Roman"/>
          <w:i w:val="0"/>
          <w:color w:val="000000" w:themeColor="text1"/>
          <w:sz w:val="24"/>
        </w:rPr>
        <w:tab/>
      </w:r>
      <w:r w:rsidR="00DA150A">
        <w:rPr>
          <w:rStyle w:val="IntenseEmphasis"/>
          <w:rFonts w:ascii="Times New Roman" w:hAnsi="Times New Roman" w:cs="Times New Roman"/>
          <w:i w:val="0"/>
          <w:color w:val="000000" w:themeColor="text1"/>
          <w:sz w:val="24"/>
        </w:rPr>
        <w:tab/>
      </w:r>
      <w:r w:rsidR="00DA150A">
        <w:rPr>
          <w:rStyle w:val="IntenseEmphasis"/>
          <w:rFonts w:ascii="Times New Roman" w:hAnsi="Times New Roman" w:cs="Times New Roman"/>
          <w:i w:val="0"/>
          <w:color w:val="000000" w:themeColor="text1"/>
          <w:sz w:val="24"/>
        </w:rPr>
        <w:tab/>
      </w:r>
      <w:r w:rsidR="00DA150A">
        <w:rPr>
          <w:rStyle w:val="IntenseEmphasis"/>
          <w:rFonts w:ascii="Times New Roman" w:hAnsi="Times New Roman" w:cs="Times New Roman"/>
          <w:i w:val="0"/>
          <w:color w:val="000000" w:themeColor="text1"/>
          <w:sz w:val="24"/>
        </w:rPr>
        <w:tab/>
      </w:r>
      <w:r w:rsidR="00DA150A">
        <w:rPr>
          <w:rStyle w:val="IntenseEmphasis"/>
          <w:rFonts w:ascii="Times New Roman" w:hAnsi="Times New Roman" w:cs="Times New Roman"/>
          <w:i w:val="0"/>
          <w:color w:val="000000" w:themeColor="text1"/>
          <w:sz w:val="24"/>
        </w:rPr>
        <w:tab/>
      </w:r>
      <w:r w:rsidR="00DA150A">
        <w:rPr>
          <w:rStyle w:val="IntenseEmphasis"/>
          <w:rFonts w:ascii="Times New Roman" w:hAnsi="Times New Roman" w:cs="Times New Roman"/>
          <w:i w:val="0"/>
          <w:color w:val="000000" w:themeColor="text1"/>
          <w:sz w:val="24"/>
        </w:rPr>
        <w:tab/>
      </w:r>
      <w:r w:rsidR="00DA150A">
        <w:rPr>
          <w:rStyle w:val="IntenseEmphasis"/>
          <w:rFonts w:ascii="Times New Roman" w:hAnsi="Times New Roman" w:cs="Times New Roman"/>
          <w:i w:val="0"/>
          <w:color w:val="000000" w:themeColor="text1"/>
          <w:sz w:val="24"/>
        </w:rPr>
        <w:tab/>
        <w:t>Graph</w:t>
      </w:r>
    </w:p>
    <w:p w:rsidR="00634FBC" w:rsidRDefault="00DA150A" w:rsidP="00634FBC">
      <w:pPr>
        <w:jc w:val="center"/>
        <w:rPr>
          <w:rStyle w:val="IntenseEmphasis"/>
          <w:i w:val="0"/>
          <w:noProof/>
          <w:sz w:val="24"/>
          <w:lang w:val="en-CA" w:eastAsia="zh-CN"/>
        </w:rPr>
      </w:pPr>
      <w:r>
        <w:rPr>
          <w:noProof/>
          <w:lang w:val="en-CA" w:eastAsia="zh-CN"/>
        </w:rPr>
        <w:drawing>
          <wp:anchor distT="0" distB="0" distL="114300" distR="114300" simplePos="0" relativeHeight="251661312" behindDoc="1" locked="0" layoutInCell="1" allowOverlap="1" wp14:anchorId="66B04EC9" wp14:editId="14CB529C">
            <wp:simplePos x="0" y="0"/>
            <wp:positionH relativeFrom="column">
              <wp:posOffset>3049326</wp:posOffset>
            </wp:positionH>
            <wp:positionV relativeFrom="paragraph">
              <wp:posOffset>46631</wp:posOffset>
            </wp:positionV>
            <wp:extent cx="3581538" cy="2472497"/>
            <wp:effectExtent l="0" t="0" r="0" b="4445"/>
            <wp:wrapNone/>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margin">
              <wp14:pctWidth>0</wp14:pctWidth>
            </wp14:sizeRelH>
            <wp14:sizeRelV relativeFrom="margin">
              <wp14:pctHeight>0</wp14:pctHeight>
            </wp14:sizeRelV>
          </wp:anchor>
        </w:drawing>
      </w:r>
    </w:p>
    <w:p w:rsidR="00F3536D" w:rsidRDefault="00F3536D" w:rsidP="00AF2280">
      <w:pPr>
        <w:jc w:val="right"/>
        <w:rPr>
          <w:rStyle w:val="IntenseEmphasis"/>
          <w:i w:val="0"/>
          <w:noProof/>
          <w:sz w:val="24"/>
          <w:lang w:val="en-CA" w:eastAsia="zh-CN"/>
        </w:rPr>
      </w:pPr>
    </w:p>
    <w:p w:rsidR="00F3536D" w:rsidRDefault="00F3536D" w:rsidP="00634FBC">
      <w:pPr>
        <w:jc w:val="center"/>
        <w:rPr>
          <w:rStyle w:val="IntenseEmphasis"/>
          <w:i w:val="0"/>
          <w:noProof/>
          <w:sz w:val="24"/>
          <w:lang w:val="en-CA" w:eastAsia="zh-CN"/>
        </w:rPr>
      </w:pPr>
    </w:p>
    <w:p w:rsidR="00F3536D" w:rsidRDefault="00F3536D" w:rsidP="00634FBC">
      <w:pPr>
        <w:jc w:val="center"/>
        <w:rPr>
          <w:rStyle w:val="IntenseEmphasis"/>
          <w:i w:val="0"/>
          <w:noProof/>
          <w:sz w:val="24"/>
          <w:lang w:val="en-CA" w:eastAsia="zh-CN"/>
        </w:rPr>
      </w:pPr>
    </w:p>
    <w:p w:rsidR="00F3536D" w:rsidRDefault="00F3536D" w:rsidP="00634FBC">
      <w:pPr>
        <w:jc w:val="center"/>
        <w:rPr>
          <w:rStyle w:val="IntenseEmphasis"/>
          <w:i w:val="0"/>
          <w:noProof/>
          <w:sz w:val="24"/>
          <w:lang w:val="en-CA" w:eastAsia="zh-CN"/>
        </w:rPr>
      </w:pPr>
    </w:p>
    <w:p w:rsidR="00F3536D" w:rsidRDefault="00F3536D" w:rsidP="00634FBC">
      <w:pPr>
        <w:jc w:val="center"/>
        <w:rPr>
          <w:rStyle w:val="IntenseEmphasis"/>
          <w:i w:val="0"/>
          <w:noProof/>
          <w:sz w:val="24"/>
          <w:lang w:val="en-CA" w:eastAsia="zh-CN"/>
        </w:rPr>
      </w:pPr>
    </w:p>
    <w:p w:rsidR="00F3536D" w:rsidRDefault="00F3536D" w:rsidP="00634FBC">
      <w:pPr>
        <w:jc w:val="center"/>
        <w:rPr>
          <w:rStyle w:val="IntenseEmphasis"/>
          <w:i w:val="0"/>
          <w:noProof/>
          <w:sz w:val="24"/>
          <w:lang w:val="en-CA" w:eastAsia="zh-CN"/>
        </w:rPr>
      </w:pPr>
    </w:p>
    <w:p w:rsidR="00EC60C9" w:rsidRDefault="00EC60C9" w:rsidP="006E3261">
      <w:pPr>
        <w:contextualSpacing/>
        <w:rPr>
          <w:rStyle w:val="IntenseEmphasis"/>
          <w:i w:val="0"/>
          <w:noProof/>
          <w:sz w:val="24"/>
          <w:lang w:val="en-CA" w:eastAsia="zh-CN"/>
        </w:rPr>
      </w:pPr>
    </w:p>
    <w:p w:rsidR="006E3261" w:rsidRDefault="006E3261" w:rsidP="006E3261">
      <w:pPr>
        <w:contextualSpacing/>
        <w:rPr>
          <w:rStyle w:val="IntenseEmphasis"/>
          <w:b/>
          <w:i w:val="0"/>
          <w:color w:val="2683C6" w:themeColor="accent2"/>
          <w:sz w:val="18"/>
        </w:rPr>
      </w:pPr>
      <w:r>
        <w:rPr>
          <w:rStyle w:val="IntenseEmphasis"/>
          <w:b/>
          <w:i w:val="0"/>
          <w:color w:val="2683C6" w:themeColor="accent2"/>
          <w:sz w:val="18"/>
        </w:rPr>
        <w:tab/>
      </w:r>
    </w:p>
    <w:tbl>
      <w:tblPr>
        <w:tblStyle w:val="TableGrid"/>
        <w:tblW w:w="0" w:type="auto"/>
        <w:tblLook w:val="04A0" w:firstRow="1" w:lastRow="0" w:firstColumn="1" w:lastColumn="0" w:noHBand="0" w:noVBand="1"/>
      </w:tblPr>
      <w:tblGrid>
        <w:gridCol w:w="4675"/>
        <w:gridCol w:w="4675"/>
      </w:tblGrid>
      <w:tr w:rsidR="006E3261" w:rsidTr="00EC60C9">
        <w:tc>
          <w:tcPr>
            <w:tcW w:w="4675" w:type="dxa"/>
            <w:tcBorders>
              <w:top w:val="nil"/>
              <w:left w:val="nil"/>
              <w:bottom w:val="nil"/>
              <w:right w:val="nil"/>
            </w:tcBorders>
          </w:tcPr>
          <w:p w:rsidR="006E3261" w:rsidRDefault="00EC60C9" w:rsidP="006E3261">
            <w:pPr>
              <w:contextualSpacing/>
              <w:rPr>
                <w:rStyle w:val="IntenseEmphasis"/>
                <w:b/>
                <w:i w:val="0"/>
                <w:color w:val="2683C6" w:themeColor="accent2"/>
                <w:sz w:val="18"/>
              </w:rPr>
            </w:pPr>
            <w:r>
              <w:rPr>
                <w:rStyle w:val="IntenseEmphasis"/>
                <w:b/>
                <w:i w:val="0"/>
                <w:color w:val="2683C6" w:themeColor="accent2"/>
                <w:sz w:val="18"/>
              </w:rPr>
              <w:t>F</w:t>
            </w:r>
            <w:r w:rsidR="006E3261">
              <w:rPr>
                <w:rStyle w:val="IntenseEmphasis"/>
                <w:b/>
                <w:i w:val="0"/>
                <w:color w:val="2683C6" w:themeColor="accent2"/>
                <w:sz w:val="18"/>
              </w:rPr>
              <w:t>igure Left: Data gathered from the application</w:t>
            </w:r>
          </w:p>
        </w:tc>
        <w:tc>
          <w:tcPr>
            <w:tcW w:w="4675" w:type="dxa"/>
            <w:tcBorders>
              <w:top w:val="nil"/>
              <w:left w:val="nil"/>
              <w:bottom w:val="nil"/>
              <w:right w:val="nil"/>
            </w:tcBorders>
          </w:tcPr>
          <w:p w:rsidR="006E3261" w:rsidRDefault="006E3261" w:rsidP="006E3261">
            <w:pPr>
              <w:contextualSpacing/>
              <w:rPr>
                <w:rStyle w:val="IntenseEmphasis"/>
                <w:b/>
                <w:i w:val="0"/>
                <w:color w:val="2683C6" w:themeColor="accent2"/>
                <w:sz w:val="18"/>
              </w:rPr>
            </w:pPr>
            <w:r>
              <w:rPr>
                <w:rStyle w:val="IntenseEmphasis"/>
                <w:b/>
                <w:i w:val="0"/>
                <w:color w:val="2683C6" w:themeColor="accent2"/>
                <w:sz w:val="18"/>
              </w:rPr>
              <w:t>Figure Right: Average Data gathered from Wireshark from 5 transmissions</w:t>
            </w:r>
          </w:p>
          <w:p w:rsidR="006E3261" w:rsidRDefault="006E3261" w:rsidP="006E3261">
            <w:pPr>
              <w:contextualSpacing/>
              <w:rPr>
                <w:rStyle w:val="IntenseEmphasis"/>
                <w:b/>
                <w:i w:val="0"/>
                <w:color w:val="2683C6" w:themeColor="accent2"/>
                <w:sz w:val="18"/>
              </w:rPr>
            </w:pPr>
          </w:p>
        </w:tc>
      </w:tr>
    </w:tbl>
    <w:p w:rsidR="000F6289" w:rsidRDefault="000F6289" w:rsidP="00B65733">
      <w:pPr>
        <w:pStyle w:val="ListParagraph"/>
        <w:numPr>
          <w:ilvl w:val="0"/>
          <w:numId w:val="34"/>
        </w:numPr>
        <w:rPr>
          <w:rStyle w:val="IntenseEmphasis"/>
          <w:i w:val="0"/>
          <w:color w:val="000000" w:themeColor="text1"/>
          <w:sz w:val="24"/>
        </w:rPr>
      </w:pPr>
      <w:r w:rsidRPr="007A7B63">
        <w:rPr>
          <w:rStyle w:val="IntenseEmphasis"/>
          <w:i w:val="0"/>
          <w:color w:val="000000" w:themeColor="text1"/>
          <w:sz w:val="24"/>
        </w:rPr>
        <w:t xml:space="preserve">Speed: </w:t>
      </w:r>
      <w:r w:rsidR="007A7B63">
        <w:rPr>
          <w:rStyle w:val="IntenseEmphasis"/>
          <w:i w:val="0"/>
          <w:color w:val="000000" w:themeColor="text1"/>
          <w:sz w:val="24"/>
        </w:rPr>
        <w:t>15.50 Mb/s</w:t>
      </w:r>
    </w:p>
    <w:p w:rsidR="007A7B63" w:rsidRDefault="00E11026" w:rsidP="00B65733">
      <w:pPr>
        <w:pStyle w:val="ListParagraph"/>
        <w:numPr>
          <w:ilvl w:val="0"/>
          <w:numId w:val="34"/>
        </w:numPr>
        <w:rPr>
          <w:rStyle w:val="IntenseEmphasis"/>
          <w:i w:val="0"/>
          <w:color w:val="000000" w:themeColor="text1"/>
          <w:sz w:val="24"/>
        </w:rPr>
      </w:pPr>
      <w:r>
        <w:rPr>
          <w:rStyle w:val="IntenseEmphasis"/>
          <w:i w:val="0"/>
          <w:color w:val="000000" w:themeColor="text1"/>
          <w:sz w:val="24"/>
        </w:rPr>
        <w:t>Total delay from first packet to last packet: 387 Milliseconds</w:t>
      </w:r>
    </w:p>
    <w:p w:rsidR="00B65733" w:rsidRPr="00292A15" w:rsidRDefault="00E11026" w:rsidP="00292A15">
      <w:pPr>
        <w:pStyle w:val="ListParagraph"/>
        <w:numPr>
          <w:ilvl w:val="0"/>
          <w:numId w:val="34"/>
        </w:numPr>
        <w:rPr>
          <w:rStyle w:val="IntenseEmphasis"/>
          <w:i w:val="0"/>
          <w:color w:val="000000" w:themeColor="text1"/>
          <w:sz w:val="24"/>
        </w:rPr>
      </w:pPr>
      <w:r w:rsidRPr="00B65733">
        <w:rPr>
          <w:rStyle w:val="IntenseEmphasis"/>
          <w:i w:val="0"/>
          <w:color w:val="000000" w:themeColor="text1"/>
          <w:sz w:val="24"/>
        </w:rPr>
        <w:t xml:space="preserve">Analysis: Very stable </w:t>
      </w:r>
      <w:r w:rsidR="00B65733">
        <w:rPr>
          <w:rStyle w:val="IntenseEmphasis"/>
          <w:i w:val="0"/>
          <w:color w:val="000000" w:themeColor="text1"/>
          <w:sz w:val="24"/>
        </w:rPr>
        <w:t>s</w:t>
      </w:r>
      <w:r w:rsidR="006E3261">
        <w:rPr>
          <w:rStyle w:val="IntenseEmphasis"/>
          <w:i w:val="0"/>
          <w:color w:val="000000" w:themeColor="text1"/>
          <w:sz w:val="24"/>
        </w:rPr>
        <w:t xml:space="preserve">tream </w:t>
      </w:r>
      <w:r w:rsidR="00292A15">
        <w:rPr>
          <w:rStyle w:val="IntenseEmphasis"/>
          <w:i w:val="0"/>
          <w:color w:val="000000" w:themeColor="text1"/>
          <w:sz w:val="24"/>
        </w:rPr>
        <w:t>of bytes, overall small influxes, 100% reliability</w:t>
      </w:r>
    </w:p>
    <w:p w:rsidR="00D82B81" w:rsidRDefault="00D82B81" w:rsidP="00E11026">
      <w:pPr>
        <w:jc w:val="center"/>
        <w:rPr>
          <w:rStyle w:val="IntenseEmphasis"/>
          <w:b/>
          <w:i w:val="0"/>
          <w:color w:val="000000" w:themeColor="text1"/>
          <w:sz w:val="24"/>
        </w:rPr>
      </w:pPr>
    </w:p>
    <w:p w:rsidR="00E11026" w:rsidRDefault="00AB5C6B" w:rsidP="00E11026">
      <w:pPr>
        <w:jc w:val="center"/>
        <w:rPr>
          <w:rStyle w:val="IntenseEmphasis"/>
          <w:b/>
          <w:i w:val="0"/>
          <w:color w:val="000000" w:themeColor="text1"/>
          <w:sz w:val="24"/>
        </w:rPr>
      </w:pPr>
      <w:r>
        <w:rPr>
          <w:rStyle w:val="IntenseEmphasis"/>
          <w:b/>
          <w:i w:val="0"/>
          <w:color w:val="000000" w:themeColor="text1"/>
          <w:sz w:val="24"/>
        </w:rPr>
        <w:t xml:space="preserve">TCP: </w:t>
      </w:r>
      <w:r w:rsidR="00E11026" w:rsidRPr="00E11026">
        <w:rPr>
          <w:rStyle w:val="IntenseEmphasis"/>
          <w:b/>
          <w:i w:val="0"/>
          <w:color w:val="000000" w:themeColor="text1"/>
          <w:sz w:val="24"/>
        </w:rPr>
        <w:t>4096 Bytes 100 time</w:t>
      </w:r>
    </w:p>
    <w:p w:rsidR="00E11026" w:rsidRPr="00E11026" w:rsidRDefault="00E11026" w:rsidP="00E11026">
      <w:pPr>
        <w:rPr>
          <w:rStyle w:val="IntenseEmphasis"/>
          <w:i w:val="0"/>
          <w:color w:val="000000" w:themeColor="text1"/>
          <w:sz w:val="24"/>
        </w:rPr>
      </w:pPr>
      <w:r>
        <w:rPr>
          <w:noProof/>
          <w:lang w:val="en-CA" w:eastAsia="zh-CN"/>
        </w:rPr>
        <w:drawing>
          <wp:anchor distT="0" distB="0" distL="114300" distR="114300" simplePos="0" relativeHeight="251663360" behindDoc="1" locked="0" layoutInCell="1" allowOverlap="1" wp14:anchorId="572CD920" wp14:editId="6E929224">
            <wp:simplePos x="0" y="0"/>
            <wp:positionH relativeFrom="page">
              <wp:posOffset>3943846</wp:posOffset>
            </wp:positionH>
            <wp:positionV relativeFrom="paragraph">
              <wp:posOffset>199251</wp:posOffset>
            </wp:positionV>
            <wp:extent cx="3709283" cy="2484783"/>
            <wp:effectExtent l="0" t="0" r="5715" b="10795"/>
            <wp:wrapNone/>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14:sizeRelH relativeFrom="margin">
              <wp14:pctWidth>0</wp14:pctWidth>
            </wp14:sizeRelH>
            <wp14:sizeRelV relativeFrom="margin">
              <wp14:pctHeight>0</wp14:pctHeight>
            </wp14:sizeRelV>
          </wp:anchor>
        </w:drawing>
      </w:r>
      <w:r w:rsidRPr="00634FBC">
        <w:rPr>
          <w:rStyle w:val="IntenseEmphasis"/>
          <w:i w:val="0"/>
          <w:noProof/>
          <w:sz w:val="24"/>
          <w:lang w:val="en-CA" w:eastAsia="zh-CN"/>
        </w:rPr>
        <w:drawing>
          <wp:anchor distT="0" distB="0" distL="114300" distR="114300" simplePos="0" relativeHeight="251662336" behindDoc="1" locked="0" layoutInCell="1" allowOverlap="1" wp14:anchorId="07FD500A" wp14:editId="1BF444E9">
            <wp:simplePos x="0" y="0"/>
            <wp:positionH relativeFrom="column">
              <wp:posOffset>-628153</wp:posOffset>
            </wp:positionH>
            <wp:positionV relativeFrom="paragraph">
              <wp:posOffset>191302</wp:posOffset>
            </wp:positionV>
            <wp:extent cx="3578087" cy="2508870"/>
            <wp:effectExtent l="0" t="0" r="3810" b="6350"/>
            <wp:wrapNone/>
            <wp:docPr id="3" name="Picture 3" descr="C:\Users\Jerry\Dropbox\BCIT_CST\Term_4\4985\ProtocolAnalyzer\Data\TCP_4096_100_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rry\Dropbox\BCIT_CST\Term_4\4985\ProtocolAnalyzer\Data\TCP_4096_100_la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81598" cy="2511332"/>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IntenseEmphasis"/>
          <w:b/>
          <w:i w:val="0"/>
          <w:color w:val="000000" w:themeColor="text1"/>
          <w:sz w:val="24"/>
        </w:rPr>
        <w:tab/>
      </w:r>
      <w:r>
        <w:rPr>
          <w:rStyle w:val="IntenseEmphasis"/>
          <w:i w:val="0"/>
          <w:color w:val="000000" w:themeColor="text1"/>
          <w:sz w:val="24"/>
        </w:rPr>
        <w:t>Application result</w:t>
      </w:r>
      <w:r>
        <w:rPr>
          <w:rStyle w:val="IntenseEmphasis"/>
          <w:i w:val="0"/>
          <w:color w:val="000000" w:themeColor="text1"/>
          <w:sz w:val="24"/>
        </w:rPr>
        <w:tab/>
      </w:r>
      <w:r>
        <w:rPr>
          <w:rStyle w:val="IntenseEmphasis"/>
          <w:i w:val="0"/>
          <w:color w:val="000000" w:themeColor="text1"/>
          <w:sz w:val="24"/>
        </w:rPr>
        <w:tab/>
      </w:r>
      <w:r>
        <w:rPr>
          <w:rStyle w:val="IntenseEmphasis"/>
          <w:i w:val="0"/>
          <w:color w:val="000000" w:themeColor="text1"/>
          <w:sz w:val="24"/>
        </w:rPr>
        <w:tab/>
      </w:r>
      <w:r>
        <w:rPr>
          <w:rStyle w:val="IntenseEmphasis"/>
          <w:i w:val="0"/>
          <w:color w:val="000000" w:themeColor="text1"/>
          <w:sz w:val="24"/>
        </w:rPr>
        <w:tab/>
      </w:r>
      <w:r>
        <w:rPr>
          <w:rStyle w:val="IntenseEmphasis"/>
          <w:i w:val="0"/>
          <w:color w:val="000000" w:themeColor="text1"/>
          <w:sz w:val="24"/>
        </w:rPr>
        <w:tab/>
      </w:r>
      <w:r>
        <w:rPr>
          <w:rStyle w:val="IntenseEmphasis"/>
          <w:i w:val="0"/>
          <w:color w:val="000000" w:themeColor="text1"/>
          <w:sz w:val="24"/>
        </w:rPr>
        <w:tab/>
      </w:r>
      <w:r>
        <w:rPr>
          <w:rStyle w:val="IntenseEmphasis"/>
          <w:i w:val="0"/>
          <w:color w:val="000000" w:themeColor="text1"/>
          <w:sz w:val="24"/>
        </w:rPr>
        <w:tab/>
        <w:t>Graph</w:t>
      </w:r>
    </w:p>
    <w:p w:rsidR="00634FBC" w:rsidRDefault="006B42CD" w:rsidP="006B42CD">
      <w:pPr>
        <w:tabs>
          <w:tab w:val="left" w:pos="6668"/>
          <w:tab w:val="left" w:pos="7313"/>
        </w:tabs>
        <w:ind w:left="720"/>
        <w:rPr>
          <w:rStyle w:val="IntenseEmphasis"/>
          <w:i w:val="0"/>
          <w:sz w:val="24"/>
        </w:rPr>
      </w:pPr>
      <w:r>
        <w:rPr>
          <w:rStyle w:val="IntenseEmphasis"/>
          <w:i w:val="0"/>
          <w:sz w:val="24"/>
        </w:rPr>
        <w:tab/>
      </w:r>
      <w:r>
        <w:rPr>
          <w:rStyle w:val="IntenseEmphasis"/>
          <w:i w:val="0"/>
          <w:sz w:val="24"/>
        </w:rPr>
        <w:tab/>
      </w:r>
    </w:p>
    <w:p w:rsidR="00E11026" w:rsidRDefault="00E11026" w:rsidP="00634FBC">
      <w:pPr>
        <w:ind w:left="720"/>
        <w:jc w:val="center"/>
        <w:rPr>
          <w:rStyle w:val="IntenseEmphasis"/>
          <w:i w:val="0"/>
          <w:sz w:val="24"/>
        </w:rPr>
      </w:pPr>
    </w:p>
    <w:p w:rsidR="00E11026" w:rsidRDefault="00E11026" w:rsidP="00634FBC">
      <w:pPr>
        <w:ind w:left="720"/>
        <w:jc w:val="center"/>
        <w:rPr>
          <w:rStyle w:val="IntenseEmphasis"/>
          <w:i w:val="0"/>
          <w:sz w:val="24"/>
        </w:rPr>
      </w:pPr>
    </w:p>
    <w:p w:rsidR="00E11026" w:rsidRDefault="00E11026" w:rsidP="00634FBC">
      <w:pPr>
        <w:ind w:left="720"/>
        <w:jc w:val="center"/>
        <w:rPr>
          <w:rStyle w:val="IntenseEmphasis"/>
          <w:i w:val="0"/>
          <w:sz w:val="24"/>
        </w:rPr>
      </w:pPr>
    </w:p>
    <w:p w:rsidR="00E11026" w:rsidRPr="002371DA" w:rsidRDefault="00E11026" w:rsidP="00634FBC">
      <w:pPr>
        <w:ind w:left="720"/>
        <w:jc w:val="center"/>
        <w:rPr>
          <w:rStyle w:val="IntenseEmphasis"/>
          <w:b/>
          <w:i w:val="0"/>
          <w:sz w:val="24"/>
        </w:rPr>
      </w:pPr>
    </w:p>
    <w:p w:rsidR="00E11026" w:rsidRDefault="00E11026" w:rsidP="00634FBC">
      <w:pPr>
        <w:ind w:left="720"/>
        <w:jc w:val="center"/>
        <w:rPr>
          <w:rStyle w:val="IntenseEmphasis"/>
          <w:i w:val="0"/>
          <w:sz w:val="24"/>
        </w:rPr>
      </w:pPr>
    </w:p>
    <w:p w:rsidR="00E11026" w:rsidRDefault="00E11026" w:rsidP="00634FBC">
      <w:pPr>
        <w:ind w:left="720"/>
        <w:jc w:val="center"/>
        <w:rPr>
          <w:rStyle w:val="IntenseEmphasis"/>
          <w:i w:val="0"/>
          <w:sz w:val="24"/>
        </w:rPr>
      </w:pPr>
    </w:p>
    <w:p w:rsidR="00634FBC" w:rsidRDefault="00634FBC" w:rsidP="00634FBC">
      <w:pPr>
        <w:jc w:val="center"/>
        <w:rPr>
          <w:rStyle w:val="IntenseEmphasis"/>
          <w:i w:val="0"/>
          <w:sz w:val="24"/>
        </w:rPr>
      </w:pPr>
    </w:p>
    <w:tbl>
      <w:tblPr>
        <w:tblStyle w:val="TableGrid"/>
        <w:tblW w:w="0" w:type="auto"/>
        <w:tblLook w:val="04A0" w:firstRow="1" w:lastRow="0" w:firstColumn="1" w:lastColumn="0" w:noHBand="0" w:noVBand="1"/>
      </w:tblPr>
      <w:tblGrid>
        <w:gridCol w:w="4675"/>
        <w:gridCol w:w="4675"/>
      </w:tblGrid>
      <w:tr w:rsidR="00292A15" w:rsidTr="00C5378B">
        <w:tc>
          <w:tcPr>
            <w:tcW w:w="4675" w:type="dxa"/>
            <w:tcBorders>
              <w:top w:val="nil"/>
              <w:left w:val="nil"/>
              <w:bottom w:val="nil"/>
              <w:right w:val="nil"/>
            </w:tcBorders>
          </w:tcPr>
          <w:p w:rsidR="00292A15" w:rsidRDefault="00292A15" w:rsidP="00C5378B">
            <w:pPr>
              <w:contextualSpacing/>
              <w:rPr>
                <w:rStyle w:val="IntenseEmphasis"/>
                <w:b/>
                <w:i w:val="0"/>
                <w:color w:val="2683C6" w:themeColor="accent2"/>
                <w:sz w:val="18"/>
              </w:rPr>
            </w:pPr>
            <w:r>
              <w:rPr>
                <w:rStyle w:val="IntenseEmphasis"/>
                <w:b/>
                <w:i w:val="0"/>
                <w:color w:val="2683C6" w:themeColor="accent2"/>
                <w:sz w:val="18"/>
              </w:rPr>
              <w:t>Figure Left: Data gathered from the application</w:t>
            </w:r>
          </w:p>
        </w:tc>
        <w:tc>
          <w:tcPr>
            <w:tcW w:w="4675" w:type="dxa"/>
            <w:tcBorders>
              <w:top w:val="nil"/>
              <w:left w:val="nil"/>
              <w:bottom w:val="nil"/>
              <w:right w:val="nil"/>
            </w:tcBorders>
          </w:tcPr>
          <w:p w:rsidR="00292A15" w:rsidRDefault="00292A15" w:rsidP="00C5378B">
            <w:pPr>
              <w:contextualSpacing/>
              <w:rPr>
                <w:rStyle w:val="IntenseEmphasis"/>
                <w:b/>
                <w:i w:val="0"/>
                <w:color w:val="2683C6" w:themeColor="accent2"/>
                <w:sz w:val="18"/>
              </w:rPr>
            </w:pPr>
            <w:r>
              <w:rPr>
                <w:rStyle w:val="IntenseEmphasis"/>
                <w:b/>
                <w:i w:val="0"/>
                <w:color w:val="2683C6" w:themeColor="accent2"/>
                <w:sz w:val="18"/>
              </w:rPr>
              <w:t>Figure Right: Average Data gathered from Wireshark from 5 transmissions</w:t>
            </w:r>
          </w:p>
          <w:p w:rsidR="00292A15" w:rsidRDefault="00292A15" w:rsidP="00C5378B">
            <w:pPr>
              <w:contextualSpacing/>
              <w:rPr>
                <w:rStyle w:val="IntenseEmphasis"/>
                <w:b/>
                <w:i w:val="0"/>
                <w:color w:val="2683C6" w:themeColor="accent2"/>
                <w:sz w:val="18"/>
              </w:rPr>
            </w:pPr>
          </w:p>
        </w:tc>
      </w:tr>
    </w:tbl>
    <w:p w:rsidR="00292A15" w:rsidRDefault="00292A15" w:rsidP="00292A15">
      <w:pPr>
        <w:pStyle w:val="ListParagraph"/>
        <w:numPr>
          <w:ilvl w:val="0"/>
          <w:numId w:val="34"/>
        </w:numPr>
        <w:rPr>
          <w:rStyle w:val="IntenseEmphasis"/>
          <w:i w:val="0"/>
          <w:color w:val="000000" w:themeColor="text1"/>
          <w:sz w:val="24"/>
        </w:rPr>
      </w:pPr>
      <w:r w:rsidRPr="007A7B63">
        <w:rPr>
          <w:rStyle w:val="IntenseEmphasis"/>
          <w:i w:val="0"/>
          <w:color w:val="000000" w:themeColor="text1"/>
          <w:sz w:val="24"/>
        </w:rPr>
        <w:t xml:space="preserve">Speed: </w:t>
      </w:r>
      <w:r w:rsidR="00F36A61">
        <w:rPr>
          <w:rStyle w:val="IntenseEmphasis"/>
          <w:i w:val="0"/>
          <w:color w:val="000000" w:themeColor="text1"/>
          <w:sz w:val="24"/>
        </w:rPr>
        <w:t>6.4</w:t>
      </w:r>
      <w:r>
        <w:rPr>
          <w:rStyle w:val="IntenseEmphasis"/>
          <w:i w:val="0"/>
          <w:color w:val="000000" w:themeColor="text1"/>
          <w:sz w:val="24"/>
        </w:rPr>
        <w:t>0 Mb/s</w:t>
      </w:r>
    </w:p>
    <w:p w:rsidR="00292A15" w:rsidRDefault="00292A15" w:rsidP="00292A15">
      <w:pPr>
        <w:pStyle w:val="ListParagraph"/>
        <w:numPr>
          <w:ilvl w:val="0"/>
          <w:numId w:val="34"/>
        </w:numPr>
        <w:rPr>
          <w:rStyle w:val="IntenseEmphasis"/>
          <w:i w:val="0"/>
          <w:color w:val="000000" w:themeColor="text1"/>
          <w:sz w:val="24"/>
        </w:rPr>
      </w:pPr>
      <w:r>
        <w:rPr>
          <w:rStyle w:val="IntenseEmphasis"/>
          <w:i w:val="0"/>
          <w:color w:val="000000" w:themeColor="text1"/>
          <w:sz w:val="24"/>
        </w:rPr>
        <w:t xml:space="preserve">Total delay from first packet to last packet: </w:t>
      </w:r>
      <w:r w:rsidR="00C52B59">
        <w:rPr>
          <w:rStyle w:val="IntenseEmphasis"/>
          <w:i w:val="0"/>
          <w:color w:val="000000" w:themeColor="text1"/>
          <w:sz w:val="24"/>
        </w:rPr>
        <w:t>64</w:t>
      </w:r>
      <w:r>
        <w:rPr>
          <w:rStyle w:val="IntenseEmphasis"/>
          <w:i w:val="0"/>
          <w:color w:val="000000" w:themeColor="text1"/>
          <w:sz w:val="24"/>
        </w:rPr>
        <w:t xml:space="preserve"> Milliseconds</w:t>
      </w:r>
    </w:p>
    <w:p w:rsidR="008C65A4" w:rsidRPr="002871EF" w:rsidRDefault="00292A15" w:rsidP="002871EF">
      <w:pPr>
        <w:pStyle w:val="ListParagraph"/>
        <w:numPr>
          <w:ilvl w:val="0"/>
          <w:numId w:val="34"/>
        </w:numPr>
        <w:rPr>
          <w:rStyle w:val="IntenseEmphasis"/>
          <w:i w:val="0"/>
          <w:color w:val="000000" w:themeColor="text1"/>
          <w:sz w:val="24"/>
        </w:rPr>
      </w:pPr>
      <w:r w:rsidRPr="00B65733">
        <w:rPr>
          <w:rStyle w:val="IntenseEmphasis"/>
          <w:i w:val="0"/>
          <w:color w:val="000000" w:themeColor="text1"/>
          <w:sz w:val="24"/>
        </w:rPr>
        <w:t xml:space="preserve">Analysis: </w:t>
      </w:r>
      <w:r w:rsidR="00761C2A">
        <w:rPr>
          <w:rStyle w:val="IntenseEmphasis"/>
          <w:i w:val="0"/>
          <w:color w:val="000000" w:themeColor="text1"/>
          <w:sz w:val="24"/>
        </w:rPr>
        <w:t>Stable stream of bytes, big influxes, 100% reliability</w:t>
      </w:r>
    </w:p>
    <w:p w:rsidR="00900D82" w:rsidRDefault="00900D82" w:rsidP="009E771E">
      <w:pPr>
        <w:jc w:val="center"/>
        <w:rPr>
          <w:rStyle w:val="IntenseEmphasis"/>
          <w:b/>
          <w:i w:val="0"/>
          <w:color w:val="000000" w:themeColor="text1"/>
          <w:sz w:val="24"/>
        </w:rPr>
      </w:pPr>
    </w:p>
    <w:p w:rsidR="009E771E" w:rsidRDefault="00AB5C6B" w:rsidP="009E771E">
      <w:pPr>
        <w:jc w:val="center"/>
        <w:rPr>
          <w:rStyle w:val="IntenseEmphasis"/>
          <w:b/>
          <w:i w:val="0"/>
          <w:color w:val="000000" w:themeColor="text1"/>
          <w:sz w:val="24"/>
        </w:rPr>
      </w:pPr>
      <w:r w:rsidRPr="007C28B8">
        <w:rPr>
          <w:rStyle w:val="IntenseEmphasis"/>
          <w:b/>
          <w:i w:val="0"/>
          <w:color w:val="000000" w:themeColor="text1"/>
          <w:sz w:val="24"/>
        </w:rPr>
        <w:t xml:space="preserve">UDP: </w:t>
      </w:r>
      <w:r w:rsidR="009E771E" w:rsidRPr="007C28B8">
        <w:rPr>
          <w:rStyle w:val="IntenseEmphasis"/>
          <w:b/>
          <w:i w:val="0"/>
          <w:color w:val="000000" w:themeColor="text1"/>
          <w:sz w:val="24"/>
        </w:rPr>
        <w:t>60k Bytes 100 Times</w:t>
      </w:r>
    </w:p>
    <w:p w:rsidR="002371DA" w:rsidRPr="002371DA" w:rsidRDefault="002371DA" w:rsidP="002371DA">
      <w:pPr>
        <w:rPr>
          <w:rStyle w:val="IntenseEmphasis"/>
          <w:i w:val="0"/>
          <w:color w:val="000000" w:themeColor="text1"/>
          <w:sz w:val="24"/>
        </w:rPr>
      </w:pPr>
      <w:r>
        <w:rPr>
          <w:noProof/>
          <w:lang w:val="en-CA" w:eastAsia="zh-CN"/>
        </w:rPr>
        <w:drawing>
          <wp:anchor distT="0" distB="0" distL="114300" distR="114300" simplePos="0" relativeHeight="251665408" behindDoc="1" locked="0" layoutInCell="1" allowOverlap="1" wp14:anchorId="050457BE" wp14:editId="12A6D73D">
            <wp:simplePos x="0" y="0"/>
            <wp:positionH relativeFrom="column">
              <wp:posOffset>2902226</wp:posOffset>
            </wp:positionH>
            <wp:positionV relativeFrom="paragraph">
              <wp:posOffset>245773</wp:posOffset>
            </wp:positionV>
            <wp:extent cx="3745064" cy="2381415"/>
            <wp:effectExtent l="0" t="0" r="8255" b="0"/>
            <wp:wrapNone/>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Pr="009E771E">
        <w:rPr>
          <w:rStyle w:val="IntenseEmphasis"/>
          <w:i w:val="0"/>
          <w:noProof/>
          <w:sz w:val="24"/>
          <w:lang w:val="en-CA" w:eastAsia="zh-CN"/>
        </w:rPr>
        <w:drawing>
          <wp:anchor distT="0" distB="0" distL="114300" distR="114300" simplePos="0" relativeHeight="251664384" behindDoc="1" locked="0" layoutInCell="1" allowOverlap="1" wp14:anchorId="259BF004" wp14:editId="6A538D69">
            <wp:simplePos x="0" y="0"/>
            <wp:positionH relativeFrom="column">
              <wp:posOffset>-702859</wp:posOffset>
            </wp:positionH>
            <wp:positionV relativeFrom="paragraph">
              <wp:posOffset>271448</wp:posOffset>
            </wp:positionV>
            <wp:extent cx="3481142" cy="2441051"/>
            <wp:effectExtent l="0" t="0" r="5080" b="0"/>
            <wp:wrapNone/>
            <wp:docPr id="7" name="Picture 7" descr="C:\Users\Jerry\Dropbox\BCIT_CST\Term_4\4985\ProtocolAnalyzer\Data\UDP_60k_100_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erry\Dropbox\BCIT_CST\Term_4\4985\ProtocolAnalyzer\Data\UDP_60k_100_lan.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81142" cy="2441051"/>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IntenseEmphasis"/>
          <w:i w:val="0"/>
          <w:color w:val="000000" w:themeColor="text1"/>
          <w:sz w:val="24"/>
        </w:rPr>
        <w:t>Application Result</w:t>
      </w:r>
      <w:r>
        <w:rPr>
          <w:rStyle w:val="IntenseEmphasis"/>
          <w:i w:val="0"/>
          <w:color w:val="000000" w:themeColor="text1"/>
          <w:sz w:val="24"/>
        </w:rPr>
        <w:tab/>
      </w:r>
      <w:r>
        <w:rPr>
          <w:rStyle w:val="IntenseEmphasis"/>
          <w:i w:val="0"/>
          <w:color w:val="000000" w:themeColor="text1"/>
          <w:sz w:val="24"/>
        </w:rPr>
        <w:tab/>
      </w:r>
      <w:r>
        <w:rPr>
          <w:rStyle w:val="IntenseEmphasis"/>
          <w:i w:val="0"/>
          <w:color w:val="000000" w:themeColor="text1"/>
          <w:sz w:val="24"/>
        </w:rPr>
        <w:tab/>
      </w:r>
      <w:r>
        <w:rPr>
          <w:rStyle w:val="IntenseEmphasis"/>
          <w:i w:val="0"/>
          <w:color w:val="000000" w:themeColor="text1"/>
          <w:sz w:val="24"/>
        </w:rPr>
        <w:tab/>
      </w:r>
      <w:r>
        <w:rPr>
          <w:rStyle w:val="IntenseEmphasis"/>
          <w:i w:val="0"/>
          <w:color w:val="000000" w:themeColor="text1"/>
          <w:sz w:val="24"/>
        </w:rPr>
        <w:tab/>
      </w:r>
      <w:r>
        <w:rPr>
          <w:rStyle w:val="IntenseEmphasis"/>
          <w:i w:val="0"/>
          <w:color w:val="000000" w:themeColor="text1"/>
          <w:sz w:val="24"/>
        </w:rPr>
        <w:tab/>
      </w:r>
      <w:r>
        <w:rPr>
          <w:rStyle w:val="IntenseEmphasis"/>
          <w:i w:val="0"/>
          <w:color w:val="000000" w:themeColor="text1"/>
          <w:sz w:val="24"/>
        </w:rPr>
        <w:tab/>
      </w:r>
      <w:r>
        <w:rPr>
          <w:rStyle w:val="IntenseEmphasis"/>
          <w:i w:val="0"/>
          <w:color w:val="000000" w:themeColor="text1"/>
          <w:sz w:val="24"/>
        </w:rPr>
        <w:tab/>
        <w:t>Graph</w:t>
      </w:r>
    </w:p>
    <w:p w:rsidR="009E771E" w:rsidRDefault="009E771E" w:rsidP="006B42CD">
      <w:pPr>
        <w:tabs>
          <w:tab w:val="left" w:pos="720"/>
          <w:tab w:val="left" w:pos="1440"/>
          <w:tab w:val="left" w:pos="6843"/>
          <w:tab w:val="left" w:pos="7407"/>
          <w:tab w:val="left" w:pos="8552"/>
        </w:tabs>
        <w:rPr>
          <w:rStyle w:val="IntenseEmphasis"/>
          <w:i w:val="0"/>
          <w:sz w:val="24"/>
        </w:rPr>
      </w:pPr>
      <w:r>
        <w:rPr>
          <w:rStyle w:val="IntenseEmphasis"/>
          <w:i w:val="0"/>
          <w:sz w:val="24"/>
        </w:rPr>
        <w:tab/>
      </w:r>
      <w:r>
        <w:rPr>
          <w:rStyle w:val="IntenseEmphasis"/>
          <w:i w:val="0"/>
          <w:sz w:val="24"/>
        </w:rPr>
        <w:tab/>
      </w:r>
      <w:r w:rsidR="006B42CD">
        <w:rPr>
          <w:rStyle w:val="IntenseEmphasis"/>
          <w:i w:val="0"/>
          <w:sz w:val="24"/>
        </w:rPr>
        <w:tab/>
      </w:r>
      <w:r w:rsidR="006B42CD">
        <w:rPr>
          <w:rStyle w:val="IntenseEmphasis"/>
          <w:i w:val="0"/>
          <w:sz w:val="24"/>
        </w:rPr>
        <w:tab/>
      </w:r>
      <w:r w:rsidR="006B42CD">
        <w:rPr>
          <w:rStyle w:val="IntenseEmphasis"/>
          <w:i w:val="0"/>
          <w:sz w:val="24"/>
        </w:rPr>
        <w:tab/>
      </w:r>
    </w:p>
    <w:p w:rsidR="007C28B8" w:rsidRDefault="006B42CD" w:rsidP="006B42CD">
      <w:pPr>
        <w:tabs>
          <w:tab w:val="left" w:pos="8552"/>
        </w:tabs>
        <w:rPr>
          <w:rStyle w:val="IntenseEmphasis"/>
          <w:i w:val="0"/>
          <w:sz w:val="24"/>
        </w:rPr>
      </w:pPr>
      <w:r>
        <w:rPr>
          <w:rStyle w:val="IntenseEmphasis"/>
          <w:i w:val="0"/>
          <w:sz w:val="24"/>
        </w:rPr>
        <w:tab/>
      </w:r>
    </w:p>
    <w:p w:rsidR="007C28B8" w:rsidRDefault="006B42CD" w:rsidP="00986D49">
      <w:pPr>
        <w:tabs>
          <w:tab w:val="left" w:pos="8070"/>
          <w:tab w:val="right" w:pos="9360"/>
        </w:tabs>
        <w:rPr>
          <w:rStyle w:val="IntenseEmphasis"/>
          <w:i w:val="0"/>
          <w:sz w:val="24"/>
        </w:rPr>
      </w:pPr>
      <w:r>
        <w:rPr>
          <w:rStyle w:val="IntenseEmphasis"/>
          <w:i w:val="0"/>
          <w:sz w:val="24"/>
        </w:rPr>
        <w:tab/>
      </w:r>
      <w:r w:rsidR="00986D49">
        <w:rPr>
          <w:rStyle w:val="IntenseEmphasis"/>
          <w:i w:val="0"/>
          <w:sz w:val="24"/>
        </w:rPr>
        <w:tab/>
      </w:r>
    </w:p>
    <w:p w:rsidR="007C28B8" w:rsidRDefault="007C28B8" w:rsidP="00365699">
      <w:pPr>
        <w:jc w:val="right"/>
        <w:rPr>
          <w:rStyle w:val="IntenseEmphasis"/>
          <w:i w:val="0"/>
          <w:sz w:val="24"/>
        </w:rPr>
      </w:pPr>
    </w:p>
    <w:p w:rsidR="007C28B8" w:rsidRDefault="007C28B8" w:rsidP="00503D14">
      <w:pPr>
        <w:rPr>
          <w:rStyle w:val="IntenseEmphasis"/>
          <w:i w:val="0"/>
          <w:sz w:val="24"/>
        </w:rPr>
      </w:pPr>
    </w:p>
    <w:p w:rsidR="007C28B8" w:rsidRDefault="007C28B8" w:rsidP="00503D14">
      <w:pPr>
        <w:rPr>
          <w:rStyle w:val="IntenseEmphasis"/>
          <w:i w:val="0"/>
          <w:sz w:val="24"/>
        </w:rPr>
      </w:pPr>
    </w:p>
    <w:p w:rsidR="009E771E" w:rsidRDefault="00986D49" w:rsidP="00986D49">
      <w:pPr>
        <w:tabs>
          <w:tab w:val="left" w:pos="7845"/>
        </w:tabs>
        <w:rPr>
          <w:rStyle w:val="IntenseEmphasis"/>
          <w:i w:val="0"/>
          <w:sz w:val="24"/>
        </w:rPr>
      </w:pPr>
      <w:r>
        <w:rPr>
          <w:rStyle w:val="IntenseEmphasis"/>
          <w:i w:val="0"/>
          <w:sz w:val="24"/>
        </w:rPr>
        <w:tab/>
      </w:r>
    </w:p>
    <w:p w:rsidR="009E771E" w:rsidRDefault="009E771E" w:rsidP="009E771E">
      <w:pPr>
        <w:jc w:val="center"/>
        <w:rPr>
          <w:rStyle w:val="IntenseEmphasis"/>
          <w:i w:val="0"/>
          <w:color w:val="000000" w:themeColor="text1"/>
          <w:sz w:val="24"/>
        </w:rPr>
      </w:pPr>
    </w:p>
    <w:tbl>
      <w:tblPr>
        <w:tblStyle w:val="TableGrid"/>
        <w:tblW w:w="0" w:type="auto"/>
        <w:tblLook w:val="04A0" w:firstRow="1" w:lastRow="0" w:firstColumn="1" w:lastColumn="0" w:noHBand="0" w:noVBand="1"/>
      </w:tblPr>
      <w:tblGrid>
        <w:gridCol w:w="4675"/>
        <w:gridCol w:w="4675"/>
      </w:tblGrid>
      <w:tr w:rsidR="007C28B8" w:rsidTr="00C5378B">
        <w:tc>
          <w:tcPr>
            <w:tcW w:w="4675" w:type="dxa"/>
            <w:tcBorders>
              <w:top w:val="nil"/>
              <w:left w:val="nil"/>
              <w:bottom w:val="nil"/>
              <w:right w:val="nil"/>
            </w:tcBorders>
          </w:tcPr>
          <w:p w:rsidR="007C28B8" w:rsidRDefault="007C28B8" w:rsidP="00C5378B">
            <w:pPr>
              <w:contextualSpacing/>
              <w:rPr>
                <w:rStyle w:val="IntenseEmphasis"/>
                <w:b/>
                <w:i w:val="0"/>
                <w:color w:val="2683C6" w:themeColor="accent2"/>
                <w:sz w:val="18"/>
              </w:rPr>
            </w:pPr>
            <w:r>
              <w:rPr>
                <w:rStyle w:val="IntenseEmphasis"/>
                <w:b/>
                <w:i w:val="0"/>
                <w:color w:val="2683C6" w:themeColor="accent2"/>
                <w:sz w:val="18"/>
              </w:rPr>
              <w:t>Figure Left: Data gathered from the application</w:t>
            </w:r>
          </w:p>
        </w:tc>
        <w:tc>
          <w:tcPr>
            <w:tcW w:w="4675" w:type="dxa"/>
            <w:tcBorders>
              <w:top w:val="nil"/>
              <w:left w:val="nil"/>
              <w:bottom w:val="nil"/>
              <w:right w:val="nil"/>
            </w:tcBorders>
          </w:tcPr>
          <w:p w:rsidR="007C28B8" w:rsidRDefault="007C28B8" w:rsidP="00C5378B">
            <w:pPr>
              <w:contextualSpacing/>
              <w:rPr>
                <w:rStyle w:val="IntenseEmphasis"/>
                <w:b/>
                <w:i w:val="0"/>
                <w:color w:val="2683C6" w:themeColor="accent2"/>
                <w:sz w:val="18"/>
              </w:rPr>
            </w:pPr>
            <w:r>
              <w:rPr>
                <w:rStyle w:val="IntenseEmphasis"/>
                <w:b/>
                <w:i w:val="0"/>
                <w:color w:val="2683C6" w:themeColor="accent2"/>
                <w:sz w:val="18"/>
              </w:rPr>
              <w:t>Figure Right: Average Data gathered from Wireshark from 5 transmissions</w:t>
            </w:r>
          </w:p>
          <w:p w:rsidR="007C28B8" w:rsidRDefault="007C28B8" w:rsidP="00C5378B">
            <w:pPr>
              <w:contextualSpacing/>
              <w:rPr>
                <w:rStyle w:val="IntenseEmphasis"/>
                <w:b/>
                <w:i w:val="0"/>
                <w:color w:val="2683C6" w:themeColor="accent2"/>
                <w:sz w:val="18"/>
              </w:rPr>
            </w:pPr>
          </w:p>
        </w:tc>
      </w:tr>
    </w:tbl>
    <w:p w:rsidR="007C28B8" w:rsidRDefault="007C28B8" w:rsidP="007C28B8">
      <w:pPr>
        <w:pStyle w:val="ListParagraph"/>
        <w:numPr>
          <w:ilvl w:val="0"/>
          <w:numId w:val="34"/>
        </w:numPr>
        <w:rPr>
          <w:rStyle w:val="IntenseEmphasis"/>
          <w:i w:val="0"/>
          <w:color w:val="000000" w:themeColor="text1"/>
          <w:sz w:val="24"/>
        </w:rPr>
      </w:pPr>
      <w:r w:rsidRPr="007A7B63">
        <w:rPr>
          <w:rStyle w:val="IntenseEmphasis"/>
          <w:i w:val="0"/>
          <w:color w:val="000000" w:themeColor="text1"/>
          <w:sz w:val="24"/>
        </w:rPr>
        <w:t xml:space="preserve">Speed: </w:t>
      </w:r>
      <w:r>
        <w:rPr>
          <w:rStyle w:val="IntenseEmphasis"/>
          <w:i w:val="0"/>
          <w:color w:val="000000" w:themeColor="text1"/>
          <w:sz w:val="24"/>
        </w:rPr>
        <w:t>27</w:t>
      </w:r>
      <w:r w:rsidR="00A149A1">
        <w:rPr>
          <w:rStyle w:val="IntenseEmphasis"/>
          <w:i w:val="0"/>
          <w:color w:val="000000" w:themeColor="text1"/>
          <w:sz w:val="24"/>
        </w:rPr>
        <w:t>.52</w:t>
      </w:r>
      <w:r>
        <w:rPr>
          <w:rStyle w:val="IntenseEmphasis"/>
          <w:i w:val="0"/>
          <w:color w:val="000000" w:themeColor="text1"/>
          <w:sz w:val="24"/>
        </w:rPr>
        <w:t>0 Mb/s</w:t>
      </w:r>
    </w:p>
    <w:p w:rsidR="007C28B8" w:rsidRDefault="007C28B8" w:rsidP="007C28B8">
      <w:pPr>
        <w:pStyle w:val="ListParagraph"/>
        <w:numPr>
          <w:ilvl w:val="0"/>
          <w:numId w:val="34"/>
        </w:numPr>
        <w:rPr>
          <w:rStyle w:val="IntenseEmphasis"/>
          <w:i w:val="0"/>
          <w:color w:val="000000" w:themeColor="text1"/>
          <w:sz w:val="24"/>
        </w:rPr>
      </w:pPr>
      <w:r>
        <w:rPr>
          <w:rStyle w:val="IntenseEmphasis"/>
          <w:i w:val="0"/>
          <w:color w:val="000000" w:themeColor="text1"/>
          <w:sz w:val="24"/>
        </w:rPr>
        <w:t>Total delay from first packet to last packet: 64 Milliseconds</w:t>
      </w:r>
    </w:p>
    <w:p w:rsidR="00986D49" w:rsidRDefault="007C28B8" w:rsidP="00900D82">
      <w:pPr>
        <w:pStyle w:val="ListParagraph"/>
        <w:numPr>
          <w:ilvl w:val="0"/>
          <w:numId w:val="34"/>
        </w:numPr>
        <w:rPr>
          <w:rStyle w:val="IntenseEmphasis"/>
          <w:i w:val="0"/>
          <w:color w:val="000000" w:themeColor="text1"/>
          <w:sz w:val="24"/>
        </w:rPr>
      </w:pPr>
      <w:r w:rsidRPr="00B65733">
        <w:rPr>
          <w:rStyle w:val="IntenseEmphasis"/>
          <w:i w:val="0"/>
          <w:color w:val="000000" w:themeColor="text1"/>
          <w:sz w:val="24"/>
        </w:rPr>
        <w:t xml:space="preserve">Analysis: </w:t>
      </w:r>
      <w:r w:rsidR="006B42CD">
        <w:rPr>
          <w:rStyle w:val="IntenseEmphasis"/>
          <w:i w:val="0"/>
          <w:color w:val="000000" w:themeColor="text1"/>
          <w:sz w:val="24"/>
        </w:rPr>
        <w:t xml:space="preserve">About twice as fast as TCP: 60k 100times, around 95% reliability, </w:t>
      </w:r>
      <w:r w:rsidR="00986D49">
        <w:rPr>
          <w:rStyle w:val="IntenseEmphasis"/>
          <w:i w:val="0"/>
          <w:color w:val="000000" w:themeColor="text1"/>
          <w:sz w:val="24"/>
        </w:rPr>
        <w:t>huge burst of bytes in short amount of time</w:t>
      </w:r>
    </w:p>
    <w:p w:rsidR="00900D82" w:rsidRDefault="00900D82" w:rsidP="00900D82">
      <w:pPr>
        <w:rPr>
          <w:rStyle w:val="IntenseEmphasis"/>
          <w:i w:val="0"/>
          <w:color w:val="000000" w:themeColor="text1"/>
          <w:sz w:val="24"/>
        </w:rPr>
      </w:pPr>
    </w:p>
    <w:p w:rsidR="00900D82" w:rsidRDefault="00900D82" w:rsidP="00900D82">
      <w:pPr>
        <w:rPr>
          <w:rStyle w:val="IntenseEmphasis"/>
          <w:i w:val="0"/>
          <w:color w:val="000000" w:themeColor="text1"/>
          <w:sz w:val="24"/>
        </w:rPr>
      </w:pPr>
    </w:p>
    <w:p w:rsidR="00900D82" w:rsidRDefault="00900D82" w:rsidP="00900D82">
      <w:pPr>
        <w:rPr>
          <w:rStyle w:val="IntenseEmphasis"/>
          <w:i w:val="0"/>
          <w:color w:val="000000" w:themeColor="text1"/>
          <w:sz w:val="24"/>
        </w:rPr>
      </w:pPr>
    </w:p>
    <w:p w:rsidR="00900D82" w:rsidRDefault="00900D82" w:rsidP="00900D82">
      <w:pPr>
        <w:rPr>
          <w:rStyle w:val="IntenseEmphasis"/>
          <w:i w:val="0"/>
          <w:color w:val="000000" w:themeColor="text1"/>
          <w:sz w:val="24"/>
        </w:rPr>
      </w:pPr>
    </w:p>
    <w:p w:rsidR="00900D82" w:rsidRDefault="00900D82" w:rsidP="00900D82">
      <w:pPr>
        <w:rPr>
          <w:rStyle w:val="IntenseEmphasis"/>
          <w:i w:val="0"/>
          <w:color w:val="000000" w:themeColor="text1"/>
          <w:sz w:val="24"/>
        </w:rPr>
      </w:pPr>
    </w:p>
    <w:p w:rsidR="00F00558" w:rsidRDefault="00F00558" w:rsidP="002371DA">
      <w:pPr>
        <w:rPr>
          <w:rStyle w:val="IntenseEmphasis"/>
          <w:b/>
          <w:i w:val="0"/>
          <w:color w:val="000000" w:themeColor="text1"/>
          <w:sz w:val="24"/>
        </w:rPr>
      </w:pPr>
    </w:p>
    <w:p w:rsidR="009E771E" w:rsidRDefault="007968FA" w:rsidP="00904FB9">
      <w:pPr>
        <w:jc w:val="center"/>
        <w:rPr>
          <w:rStyle w:val="IntenseEmphasis"/>
          <w:b/>
          <w:i w:val="0"/>
          <w:color w:val="000000" w:themeColor="text1"/>
          <w:sz w:val="24"/>
        </w:rPr>
      </w:pPr>
      <w:r>
        <w:rPr>
          <w:rStyle w:val="IntenseEmphasis"/>
          <w:b/>
          <w:i w:val="0"/>
          <w:color w:val="000000" w:themeColor="text1"/>
          <w:sz w:val="24"/>
        </w:rPr>
        <w:t xml:space="preserve">UDP: </w:t>
      </w:r>
      <w:r w:rsidR="009E771E" w:rsidRPr="007968FA">
        <w:rPr>
          <w:rStyle w:val="IntenseEmphasis"/>
          <w:b/>
          <w:i w:val="0"/>
          <w:color w:val="000000" w:themeColor="text1"/>
          <w:sz w:val="24"/>
        </w:rPr>
        <w:t>4096 Bytes 100 Times</w:t>
      </w:r>
    </w:p>
    <w:p w:rsidR="002371DA" w:rsidRPr="002371DA" w:rsidRDefault="00365699" w:rsidP="002371DA">
      <w:pPr>
        <w:rPr>
          <w:rStyle w:val="IntenseEmphasis"/>
          <w:i w:val="0"/>
          <w:color w:val="000000" w:themeColor="text1"/>
          <w:sz w:val="24"/>
        </w:rPr>
      </w:pPr>
      <w:r>
        <w:rPr>
          <w:noProof/>
          <w:lang w:val="en-CA" w:eastAsia="zh-CN"/>
        </w:rPr>
        <w:drawing>
          <wp:anchor distT="0" distB="0" distL="114300" distR="114300" simplePos="0" relativeHeight="251667456" behindDoc="1" locked="0" layoutInCell="1" allowOverlap="1" wp14:anchorId="2264EBAF" wp14:editId="14B259B1">
            <wp:simplePos x="0" y="0"/>
            <wp:positionH relativeFrom="column">
              <wp:posOffset>3100291</wp:posOffset>
            </wp:positionH>
            <wp:positionV relativeFrom="paragraph">
              <wp:posOffset>200577</wp:posOffset>
            </wp:positionV>
            <wp:extent cx="3633746" cy="2516588"/>
            <wp:effectExtent l="0" t="0" r="5080" b="17145"/>
            <wp:wrapNone/>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14:sizeRelH relativeFrom="margin">
              <wp14:pctWidth>0</wp14:pctWidth>
            </wp14:sizeRelH>
            <wp14:sizeRelV relativeFrom="margin">
              <wp14:pctHeight>0</wp14:pctHeight>
            </wp14:sizeRelV>
          </wp:anchor>
        </w:drawing>
      </w:r>
      <w:r w:rsidRPr="00E668AC">
        <w:rPr>
          <w:rStyle w:val="IntenseEmphasis"/>
          <w:i w:val="0"/>
          <w:noProof/>
          <w:color w:val="000000" w:themeColor="text1"/>
          <w:sz w:val="24"/>
          <w:lang w:val="en-CA" w:eastAsia="zh-CN"/>
        </w:rPr>
        <w:drawing>
          <wp:anchor distT="0" distB="0" distL="114300" distR="114300" simplePos="0" relativeHeight="251666432" behindDoc="1" locked="0" layoutInCell="1" allowOverlap="1" wp14:anchorId="192788DC" wp14:editId="1CBA242F">
            <wp:simplePos x="0" y="0"/>
            <wp:positionH relativeFrom="column">
              <wp:posOffset>-676441</wp:posOffset>
            </wp:positionH>
            <wp:positionV relativeFrom="paragraph">
              <wp:posOffset>200136</wp:posOffset>
            </wp:positionV>
            <wp:extent cx="3595208" cy="2520564"/>
            <wp:effectExtent l="0" t="0" r="5715" b="0"/>
            <wp:wrapNone/>
            <wp:docPr id="9" name="Picture 9" descr="C:\Users\Jerry\Dropbox\BCIT_CST\Term_4\4985\ProtocolAnalyzer\Data\UDP_4096_100_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rry\Dropbox\BCIT_CST\Term_4\4985\ProtocolAnalyzer\Data\UDP_4096_100_la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95208" cy="25205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71DA">
        <w:rPr>
          <w:rStyle w:val="IntenseEmphasis"/>
          <w:i w:val="0"/>
          <w:color w:val="000000" w:themeColor="text1"/>
          <w:sz w:val="24"/>
        </w:rPr>
        <w:t>Application Result</w:t>
      </w:r>
      <w:r w:rsidR="002371DA">
        <w:rPr>
          <w:rStyle w:val="IntenseEmphasis"/>
          <w:i w:val="0"/>
          <w:color w:val="000000" w:themeColor="text1"/>
          <w:sz w:val="24"/>
        </w:rPr>
        <w:tab/>
      </w:r>
      <w:r w:rsidR="002371DA">
        <w:rPr>
          <w:rStyle w:val="IntenseEmphasis"/>
          <w:i w:val="0"/>
          <w:color w:val="000000" w:themeColor="text1"/>
          <w:sz w:val="24"/>
        </w:rPr>
        <w:tab/>
      </w:r>
      <w:r w:rsidR="002371DA">
        <w:rPr>
          <w:rStyle w:val="IntenseEmphasis"/>
          <w:i w:val="0"/>
          <w:color w:val="000000" w:themeColor="text1"/>
          <w:sz w:val="24"/>
        </w:rPr>
        <w:tab/>
      </w:r>
      <w:r w:rsidR="002371DA">
        <w:rPr>
          <w:rStyle w:val="IntenseEmphasis"/>
          <w:i w:val="0"/>
          <w:color w:val="000000" w:themeColor="text1"/>
          <w:sz w:val="24"/>
        </w:rPr>
        <w:tab/>
      </w:r>
      <w:r w:rsidR="002371DA">
        <w:rPr>
          <w:rStyle w:val="IntenseEmphasis"/>
          <w:i w:val="0"/>
          <w:color w:val="000000" w:themeColor="text1"/>
          <w:sz w:val="24"/>
        </w:rPr>
        <w:tab/>
      </w:r>
      <w:r w:rsidR="002371DA">
        <w:rPr>
          <w:rStyle w:val="IntenseEmphasis"/>
          <w:i w:val="0"/>
          <w:color w:val="000000" w:themeColor="text1"/>
          <w:sz w:val="24"/>
        </w:rPr>
        <w:tab/>
      </w:r>
      <w:r w:rsidR="002371DA">
        <w:rPr>
          <w:rStyle w:val="IntenseEmphasis"/>
          <w:i w:val="0"/>
          <w:color w:val="000000" w:themeColor="text1"/>
          <w:sz w:val="24"/>
        </w:rPr>
        <w:tab/>
      </w:r>
      <w:r w:rsidR="002371DA">
        <w:rPr>
          <w:rStyle w:val="IntenseEmphasis"/>
          <w:i w:val="0"/>
          <w:color w:val="000000" w:themeColor="text1"/>
          <w:sz w:val="24"/>
        </w:rPr>
        <w:tab/>
        <w:t>Graph</w:t>
      </w:r>
    </w:p>
    <w:p w:rsidR="00C455E7" w:rsidRDefault="00C455E7" w:rsidP="009E771E">
      <w:pPr>
        <w:jc w:val="center"/>
        <w:rPr>
          <w:rStyle w:val="IntenseEmphasis"/>
          <w:b/>
          <w:i w:val="0"/>
          <w:color w:val="000000" w:themeColor="text1"/>
          <w:sz w:val="24"/>
        </w:rPr>
      </w:pPr>
    </w:p>
    <w:p w:rsidR="00C455E7" w:rsidRDefault="00C455E7" w:rsidP="009E771E">
      <w:pPr>
        <w:jc w:val="center"/>
        <w:rPr>
          <w:rStyle w:val="IntenseEmphasis"/>
          <w:b/>
          <w:i w:val="0"/>
          <w:color w:val="000000" w:themeColor="text1"/>
          <w:sz w:val="24"/>
        </w:rPr>
      </w:pPr>
    </w:p>
    <w:p w:rsidR="00C455E7" w:rsidRDefault="00C455E7" w:rsidP="009E771E">
      <w:pPr>
        <w:jc w:val="center"/>
        <w:rPr>
          <w:rStyle w:val="IntenseEmphasis"/>
          <w:b/>
          <w:i w:val="0"/>
          <w:color w:val="000000" w:themeColor="text1"/>
          <w:sz w:val="24"/>
        </w:rPr>
      </w:pPr>
    </w:p>
    <w:p w:rsidR="00C455E7" w:rsidRDefault="002371DA" w:rsidP="002371DA">
      <w:pPr>
        <w:tabs>
          <w:tab w:val="left" w:pos="5253"/>
        </w:tabs>
        <w:rPr>
          <w:rStyle w:val="IntenseEmphasis"/>
          <w:b/>
          <w:i w:val="0"/>
          <w:color w:val="000000" w:themeColor="text1"/>
          <w:sz w:val="24"/>
        </w:rPr>
      </w:pPr>
      <w:r>
        <w:rPr>
          <w:rStyle w:val="IntenseEmphasis"/>
          <w:b/>
          <w:i w:val="0"/>
          <w:color w:val="000000" w:themeColor="text1"/>
          <w:sz w:val="24"/>
        </w:rPr>
        <w:tab/>
      </w:r>
    </w:p>
    <w:p w:rsidR="00C455E7" w:rsidRDefault="00C455E7" w:rsidP="009E771E">
      <w:pPr>
        <w:jc w:val="center"/>
        <w:rPr>
          <w:rStyle w:val="IntenseEmphasis"/>
          <w:b/>
          <w:i w:val="0"/>
          <w:color w:val="000000" w:themeColor="text1"/>
          <w:sz w:val="24"/>
        </w:rPr>
      </w:pPr>
    </w:p>
    <w:p w:rsidR="00C455E7" w:rsidRDefault="00C455E7" w:rsidP="009E771E">
      <w:pPr>
        <w:jc w:val="center"/>
        <w:rPr>
          <w:rStyle w:val="IntenseEmphasis"/>
          <w:b/>
          <w:i w:val="0"/>
          <w:color w:val="000000" w:themeColor="text1"/>
          <w:sz w:val="24"/>
        </w:rPr>
      </w:pPr>
    </w:p>
    <w:p w:rsidR="00C455E7" w:rsidRDefault="00C455E7" w:rsidP="009E771E">
      <w:pPr>
        <w:jc w:val="center"/>
        <w:rPr>
          <w:rStyle w:val="IntenseEmphasis"/>
          <w:b/>
          <w:i w:val="0"/>
          <w:color w:val="000000" w:themeColor="text1"/>
          <w:sz w:val="24"/>
        </w:rPr>
      </w:pPr>
    </w:p>
    <w:p w:rsidR="00C455E7" w:rsidRPr="007968FA" w:rsidRDefault="00C455E7" w:rsidP="009E771E">
      <w:pPr>
        <w:jc w:val="center"/>
        <w:rPr>
          <w:rStyle w:val="IntenseEmphasis"/>
          <w:b/>
          <w:i w:val="0"/>
          <w:color w:val="000000" w:themeColor="text1"/>
          <w:sz w:val="24"/>
        </w:rPr>
      </w:pPr>
    </w:p>
    <w:tbl>
      <w:tblPr>
        <w:tblStyle w:val="TableGrid"/>
        <w:tblW w:w="0" w:type="auto"/>
        <w:tblLook w:val="04A0" w:firstRow="1" w:lastRow="0" w:firstColumn="1" w:lastColumn="0" w:noHBand="0" w:noVBand="1"/>
      </w:tblPr>
      <w:tblGrid>
        <w:gridCol w:w="4675"/>
        <w:gridCol w:w="4675"/>
      </w:tblGrid>
      <w:tr w:rsidR="00C455E7" w:rsidTr="00C5378B">
        <w:tc>
          <w:tcPr>
            <w:tcW w:w="4675" w:type="dxa"/>
            <w:tcBorders>
              <w:top w:val="nil"/>
              <w:left w:val="nil"/>
              <w:bottom w:val="nil"/>
              <w:right w:val="nil"/>
            </w:tcBorders>
          </w:tcPr>
          <w:p w:rsidR="00C455E7" w:rsidRDefault="00C455E7" w:rsidP="002E0904">
            <w:pPr>
              <w:contextualSpacing/>
              <w:rPr>
                <w:rStyle w:val="IntenseEmphasis"/>
                <w:b/>
                <w:i w:val="0"/>
                <w:color w:val="2683C6" w:themeColor="accent2"/>
                <w:sz w:val="18"/>
              </w:rPr>
            </w:pPr>
            <w:r>
              <w:rPr>
                <w:rStyle w:val="IntenseEmphasis"/>
                <w:b/>
                <w:i w:val="0"/>
                <w:color w:val="2683C6" w:themeColor="accent2"/>
                <w:sz w:val="18"/>
              </w:rPr>
              <w:t>Figure Left: Data gathered from the application</w:t>
            </w:r>
          </w:p>
        </w:tc>
        <w:tc>
          <w:tcPr>
            <w:tcW w:w="4675" w:type="dxa"/>
            <w:tcBorders>
              <w:top w:val="nil"/>
              <w:left w:val="nil"/>
              <w:bottom w:val="nil"/>
              <w:right w:val="nil"/>
            </w:tcBorders>
          </w:tcPr>
          <w:p w:rsidR="00C455E7" w:rsidRDefault="00C455E7" w:rsidP="002E0904">
            <w:pPr>
              <w:contextualSpacing/>
              <w:rPr>
                <w:rStyle w:val="IntenseEmphasis"/>
                <w:b/>
                <w:i w:val="0"/>
                <w:color w:val="2683C6" w:themeColor="accent2"/>
                <w:sz w:val="18"/>
              </w:rPr>
            </w:pPr>
            <w:r>
              <w:rPr>
                <w:rStyle w:val="IntenseEmphasis"/>
                <w:b/>
                <w:i w:val="0"/>
                <w:color w:val="2683C6" w:themeColor="accent2"/>
                <w:sz w:val="18"/>
              </w:rPr>
              <w:t>Figure Right: Average Data gathered from Wireshark from 5 transmissions</w:t>
            </w:r>
          </w:p>
          <w:p w:rsidR="00C455E7" w:rsidRDefault="00C455E7" w:rsidP="002E0904">
            <w:pPr>
              <w:contextualSpacing/>
              <w:rPr>
                <w:rStyle w:val="IntenseEmphasis"/>
                <w:b/>
                <w:i w:val="0"/>
                <w:color w:val="2683C6" w:themeColor="accent2"/>
                <w:sz w:val="18"/>
              </w:rPr>
            </w:pPr>
          </w:p>
        </w:tc>
      </w:tr>
    </w:tbl>
    <w:p w:rsidR="00C455E7" w:rsidRDefault="00C455E7" w:rsidP="002E0904">
      <w:pPr>
        <w:pStyle w:val="ListParagraph"/>
        <w:numPr>
          <w:ilvl w:val="0"/>
          <w:numId w:val="34"/>
        </w:numPr>
        <w:rPr>
          <w:rStyle w:val="IntenseEmphasis"/>
          <w:i w:val="0"/>
          <w:color w:val="000000" w:themeColor="text1"/>
          <w:sz w:val="24"/>
        </w:rPr>
      </w:pPr>
      <w:r w:rsidRPr="007A7B63">
        <w:rPr>
          <w:rStyle w:val="IntenseEmphasis"/>
          <w:i w:val="0"/>
          <w:color w:val="000000" w:themeColor="text1"/>
          <w:sz w:val="24"/>
        </w:rPr>
        <w:t xml:space="preserve">Speed: </w:t>
      </w:r>
      <w:r>
        <w:rPr>
          <w:rStyle w:val="IntenseEmphasis"/>
          <w:i w:val="0"/>
          <w:color w:val="000000" w:themeColor="text1"/>
          <w:sz w:val="24"/>
        </w:rPr>
        <w:t>3.790 Mb/s</w:t>
      </w:r>
    </w:p>
    <w:p w:rsidR="00C455E7" w:rsidRDefault="00C455E7" w:rsidP="002E0904">
      <w:pPr>
        <w:pStyle w:val="ListParagraph"/>
        <w:numPr>
          <w:ilvl w:val="0"/>
          <w:numId w:val="34"/>
        </w:numPr>
        <w:rPr>
          <w:rStyle w:val="IntenseEmphasis"/>
          <w:i w:val="0"/>
          <w:color w:val="000000" w:themeColor="text1"/>
          <w:sz w:val="24"/>
        </w:rPr>
      </w:pPr>
      <w:r>
        <w:rPr>
          <w:rStyle w:val="IntenseEmphasis"/>
          <w:i w:val="0"/>
          <w:color w:val="000000" w:themeColor="text1"/>
          <w:sz w:val="24"/>
        </w:rPr>
        <w:t>Total delay from first packet to last packet: 64 Milliseconds</w:t>
      </w:r>
    </w:p>
    <w:p w:rsidR="002871EF" w:rsidRDefault="00C455E7" w:rsidP="002E0904">
      <w:pPr>
        <w:pStyle w:val="ListParagraph"/>
        <w:numPr>
          <w:ilvl w:val="0"/>
          <w:numId w:val="34"/>
        </w:numPr>
        <w:rPr>
          <w:rStyle w:val="IntenseEmphasis"/>
          <w:i w:val="0"/>
          <w:color w:val="000000" w:themeColor="text1"/>
          <w:sz w:val="24"/>
        </w:rPr>
      </w:pPr>
      <w:r w:rsidRPr="00B65733">
        <w:rPr>
          <w:rStyle w:val="IntenseEmphasis"/>
          <w:i w:val="0"/>
          <w:color w:val="000000" w:themeColor="text1"/>
          <w:sz w:val="24"/>
        </w:rPr>
        <w:t xml:space="preserve">Analysis: </w:t>
      </w:r>
      <w:r w:rsidR="00176EC0">
        <w:rPr>
          <w:rStyle w:val="IntenseEmphasis"/>
          <w:i w:val="0"/>
          <w:color w:val="000000" w:themeColor="text1"/>
          <w:sz w:val="24"/>
        </w:rPr>
        <w:t>Slower than TCP: 4096 100 times, and has a higher influx of bytes in the duration</w:t>
      </w:r>
    </w:p>
    <w:p w:rsidR="00F00558" w:rsidRDefault="00F00558" w:rsidP="00F00558">
      <w:pPr>
        <w:rPr>
          <w:rStyle w:val="IntenseEmphasis"/>
          <w:i w:val="0"/>
          <w:color w:val="000000" w:themeColor="text1"/>
          <w:sz w:val="24"/>
        </w:rPr>
      </w:pPr>
    </w:p>
    <w:p w:rsidR="00F00558" w:rsidRDefault="00F00558" w:rsidP="00F00558">
      <w:pPr>
        <w:rPr>
          <w:rStyle w:val="IntenseEmphasis"/>
          <w:i w:val="0"/>
          <w:color w:val="000000" w:themeColor="text1"/>
          <w:sz w:val="24"/>
        </w:rPr>
      </w:pPr>
    </w:p>
    <w:p w:rsidR="00F00558" w:rsidRDefault="00F00558" w:rsidP="00F00558">
      <w:pPr>
        <w:rPr>
          <w:rStyle w:val="IntenseEmphasis"/>
          <w:i w:val="0"/>
          <w:color w:val="000000" w:themeColor="text1"/>
          <w:sz w:val="24"/>
        </w:rPr>
      </w:pPr>
    </w:p>
    <w:p w:rsidR="00F00558" w:rsidRDefault="00F00558" w:rsidP="00F00558">
      <w:pPr>
        <w:rPr>
          <w:rStyle w:val="IntenseEmphasis"/>
          <w:i w:val="0"/>
          <w:color w:val="000000" w:themeColor="text1"/>
          <w:sz w:val="24"/>
        </w:rPr>
      </w:pPr>
    </w:p>
    <w:p w:rsidR="00F00558" w:rsidRDefault="00F00558" w:rsidP="00F00558">
      <w:pPr>
        <w:rPr>
          <w:rStyle w:val="IntenseEmphasis"/>
          <w:i w:val="0"/>
          <w:color w:val="000000" w:themeColor="text1"/>
          <w:sz w:val="24"/>
        </w:rPr>
      </w:pPr>
    </w:p>
    <w:p w:rsidR="00F00558" w:rsidRDefault="00F00558" w:rsidP="00F00558">
      <w:pPr>
        <w:rPr>
          <w:rStyle w:val="IntenseEmphasis"/>
          <w:i w:val="0"/>
          <w:color w:val="000000" w:themeColor="text1"/>
          <w:sz w:val="24"/>
        </w:rPr>
      </w:pPr>
    </w:p>
    <w:p w:rsidR="00F00558" w:rsidRDefault="00F00558" w:rsidP="00F00558">
      <w:pPr>
        <w:rPr>
          <w:rStyle w:val="IntenseEmphasis"/>
          <w:i w:val="0"/>
          <w:color w:val="000000" w:themeColor="text1"/>
          <w:sz w:val="24"/>
        </w:rPr>
      </w:pPr>
    </w:p>
    <w:p w:rsidR="00F00558" w:rsidRDefault="00F00558" w:rsidP="00F00558">
      <w:pPr>
        <w:rPr>
          <w:rStyle w:val="IntenseEmphasis"/>
          <w:i w:val="0"/>
          <w:color w:val="000000" w:themeColor="text1"/>
          <w:sz w:val="24"/>
        </w:rPr>
      </w:pPr>
    </w:p>
    <w:p w:rsidR="002371DA" w:rsidRDefault="002371DA" w:rsidP="00F00558">
      <w:pPr>
        <w:rPr>
          <w:rStyle w:val="IntenseEmphasis"/>
          <w:i w:val="0"/>
          <w:color w:val="000000" w:themeColor="text1"/>
          <w:sz w:val="24"/>
        </w:rPr>
      </w:pPr>
    </w:p>
    <w:p w:rsidR="0050010D" w:rsidRPr="006B4F04" w:rsidRDefault="0050010D" w:rsidP="00D94B39">
      <w:pPr>
        <w:pStyle w:val="Heading1"/>
        <w:rPr>
          <w:rStyle w:val="IntenseEmphasis"/>
          <w:i w:val="0"/>
          <w:sz w:val="28"/>
        </w:rPr>
      </w:pPr>
      <w:bookmarkStart w:id="4" w:name="_Toc443282062"/>
      <w:r w:rsidRPr="006B4F04">
        <w:rPr>
          <w:rStyle w:val="IntenseEmphasis"/>
          <w:i w:val="0"/>
          <w:sz w:val="28"/>
        </w:rPr>
        <w:lastRenderedPageBreak/>
        <w:t>Local Area Network: Analysis</w:t>
      </w:r>
      <w:bookmarkEnd w:id="4"/>
    </w:p>
    <w:p w:rsidR="002871EF" w:rsidRDefault="002871EF" w:rsidP="002E0904">
      <w:pPr>
        <w:pStyle w:val="ListParagraph"/>
        <w:ind w:firstLine="720"/>
        <w:rPr>
          <w:rStyle w:val="IntenseEmphasis"/>
          <w:i w:val="0"/>
          <w:color w:val="000000" w:themeColor="text1"/>
          <w:sz w:val="24"/>
        </w:rPr>
      </w:pPr>
      <w:r>
        <w:rPr>
          <w:rStyle w:val="IntenseEmphasis"/>
          <w:i w:val="0"/>
          <w:color w:val="000000" w:themeColor="text1"/>
          <w:sz w:val="24"/>
        </w:rPr>
        <w:t xml:space="preserve">Given the data provided above, in a reliable Local Area Network (BCIT Secure), TCP and UDP both has the same reliability of around 100% packets received. </w:t>
      </w:r>
    </w:p>
    <w:p w:rsidR="002871EF" w:rsidRDefault="002871EF" w:rsidP="002E0904">
      <w:pPr>
        <w:pStyle w:val="ListParagraph"/>
        <w:ind w:firstLine="720"/>
        <w:rPr>
          <w:rStyle w:val="IntenseEmphasis"/>
          <w:i w:val="0"/>
          <w:color w:val="000000" w:themeColor="text1"/>
          <w:sz w:val="24"/>
        </w:rPr>
      </w:pPr>
      <w:r>
        <w:rPr>
          <w:rStyle w:val="IntenseEmphasis"/>
          <w:i w:val="0"/>
          <w:color w:val="000000" w:themeColor="text1"/>
          <w:sz w:val="24"/>
        </w:rPr>
        <w:t>If we compare sending 60k bytes and 100 packets between, there is a noticeable visual difference that TCP has a steadier stream of incoming bytes compare to UDP, and UDP has a higher burst</w:t>
      </w:r>
      <w:r w:rsidR="0050010D">
        <w:rPr>
          <w:rStyle w:val="IntenseEmphasis"/>
          <w:i w:val="0"/>
          <w:color w:val="000000" w:themeColor="text1"/>
          <w:sz w:val="24"/>
        </w:rPr>
        <w:t xml:space="preserve"> in</w:t>
      </w:r>
      <w:r w:rsidR="007C63FD">
        <w:rPr>
          <w:rStyle w:val="IntenseEmphasis"/>
          <w:i w:val="0"/>
          <w:color w:val="000000" w:themeColor="text1"/>
          <w:sz w:val="24"/>
        </w:rPr>
        <w:t xml:space="preserve"> </w:t>
      </w:r>
      <w:r w:rsidR="00694F59">
        <w:rPr>
          <w:rStyle w:val="IntenseEmphasis"/>
          <w:i w:val="0"/>
          <w:color w:val="000000" w:themeColor="text1"/>
          <w:sz w:val="24"/>
        </w:rPr>
        <w:t>traffic</w:t>
      </w:r>
    </w:p>
    <w:p w:rsidR="009E771E" w:rsidRDefault="00F00558" w:rsidP="00E668AC">
      <w:pPr>
        <w:jc w:val="center"/>
        <w:rPr>
          <w:rStyle w:val="IntenseEmphasis"/>
          <w:i w:val="0"/>
          <w:color w:val="000000" w:themeColor="text1"/>
          <w:sz w:val="24"/>
        </w:rPr>
      </w:pPr>
      <w:r>
        <w:rPr>
          <w:noProof/>
          <w:lang w:val="en-CA" w:eastAsia="zh-CN"/>
        </w:rPr>
        <w:drawing>
          <wp:anchor distT="0" distB="0" distL="114300" distR="114300" simplePos="0" relativeHeight="251669504" behindDoc="1" locked="0" layoutInCell="1" allowOverlap="1" wp14:anchorId="2C0AE4C2" wp14:editId="38F6BD78">
            <wp:simplePos x="0" y="0"/>
            <wp:positionH relativeFrom="margin">
              <wp:posOffset>3028840</wp:posOffset>
            </wp:positionH>
            <wp:positionV relativeFrom="paragraph">
              <wp:posOffset>205574</wp:posOffset>
            </wp:positionV>
            <wp:extent cx="3473671" cy="2305685"/>
            <wp:effectExtent l="0" t="0" r="0" b="0"/>
            <wp:wrapNone/>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14:sizeRelH relativeFrom="margin">
              <wp14:pctWidth>0</wp14:pctWidth>
            </wp14:sizeRelH>
            <wp14:sizeRelV relativeFrom="margin">
              <wp14:pctHeight>0</wp14:pctHeight>
            </wp14:sizeRelV>
          </wp:anchor>
        </w:drawing>
      </w:r>
      <w:r>
        <w:rPr>
          <w:noProof/>
          <w:lang w:val="en-CA" w:eastAsia="zh-CN"/>
        </w:rPr>
        <w:drawing>
          <wp:anchor distT="0" distB="0" distL="114300" distR="114300" simplePos="0" relativeHeight="251668480" behindDoc="0" locked="0" layoutInCell="1" allowOverlap="1" wp14:anchorId="6CCF7A02" wp14:editId="6E88A1A0">
            <wp:simplePos x="0" y="0"/>
            <wp:positionH relativeFrom="margin">
              <wp:posOffset>-448862</wp:posOffset>
            </wp:positionH>
            <wp:positionV relativeFrom="paragraph">
              <wp:posOffset>197871</wp:posOffset>
            </wp:positionV>
            <wp:extent cx="3351475" cy="2337435"/>
            <wp:effectExtent l="0" t="0" r="1905" b="5715"/>
            <wp:wrapNone/>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14:sizeRelH relativeFrom="margin">
              <wp14:pctWidth>0</wp14:pctWidth>
            </wp14:sizeRelH>
            <wp14:sizeRelV relativeFrom="margin">
              <wp14:pctHeight>0</wp14:pctHeight>
            </wp14:sizeRelV>
          </wp:anchor>
        </w:drawing>
      </w:r>
    </w:p>
    <w:p w:rsidR="00CF4CE9" w:rsidRDefault="00CF4CE9" w:rsidP="007C52BE">
      <w:pPr>
        <w:rPr>
          <w:rStyle w:val="IntenseEmphasis"/>
          <w:b/>
          <w:i w:val="0"/>
          <w:sz w:val="24"/>
        </w:rPr>
      </w:pPr>
    </w:p>
    <w:p w:rsidR="00CF4CE9" w:rsidRDefault="00CF4CE9" w:rsidP="007C52BE">
      <w:pPr>
        <w:rPr>
          <w:rStyle w:val="IntenseEmphasis"/>
          <w:b/>
          <w:i w:val="0"/>
          <w:sz w:val="24"/>
        </w:rPr>
      </w:pPr>
    </w:p>
    <w:p w:rsidR="00F00558" w:rsidRDefault="00F00558" w:rsidP="007C52BE">
      <w:pPr>
        <w:rPr>
          <w:rStyle w:val="IntenseEmphasis"/>
          <w:b/>
          <w:i w:val="0"/>
          <w:sz w:val="24"/>
        </w:rPr>
      </w:pPr>
    </w:p>
    <w:p w:rsidR="00F00558" w:rsidRDefault="00F00558" w:rsidP="007C52BE">
      <w:pPr>
        <w:rPr>
          <w:rStyle w:val="IntenseEmphasis"/>
          <w:b/>
          <w:i w:val="0"/>
          <w:sz w:val="24"/>
        </w:rPr>
      </w:pPr>
    </w:p>
    <w:p w:rsidR="00CF4CE9" w:rsidRDefault="00CF4CE9" w:rsidP="007C52BE">
      <w:pPr>
        <w:rPr>
          <w:rStyle w:val="IntenseEmphasis"/>
          <w:b/>
          <w:i w:val="0"/>
          <w:sz w:val="24"/>
        </w:rPr>
      </w:pPr>
    </w:p>
    <w:p w:rsidR="00CF4CE9" w:rsidRDefault="00CF4CE9" w:rsidP="007C52BE">
      <w:pPr>
        <w:rPr>
          <w:rStyle w:val="IntenseEmphasis"/>
          <w:b/>
          <w:i w:val="0"/>
          <w:sz w:val="24"/>
        </w:rPr>
      </w:pPr>
    </w:p>
    <w:p w:rsidR="00CF4CE9" w:rsidRDefault="00CF4CE9" w:rsidP="007C52BE">
      <w:pPr>
        <w:rPr>
          <w:rStyle w:val="IntenseEmphasis"/>
          <w:b/>
          <w:i w:val="0"/>
          <w:sz w:val="24"/>
        </w:rPr>
      </w:pPr>
    </w:p>
    <w:tbl>
      <w:tblPr>
        <w:tblStyle w:val="TableGrid"/>
        <w:tblW w:w="0" w:type="auto"/>
        <w:tblLook w:val="04A0" w:firstRow="1" w:lastRow="0" w:firstColumn="1" w:lastColumn="0" w:noHBand="0" w:noVBand="1"/>
      </w:tblPr>
      <w:tblGrid>
        <w:gridCol w:w="4675"/>
        <w:gridCol w:w="4675"/>
      </w:tblGrid>
      <w:tr w:rsidR="00B46EA6" w:rsidTr="00C5378B">
        <w:tc>
          <w:tcPr>
            <w:tcW w:w="4675" w:type="dxa"/>
            <w:tcBorders>
              <w:top w:val="nil"/>
              <w:left w:val="nil"/>
              <w:bottom w:val="nil"/>
              <w:right w:val="nil"/>
            </w:tcBorders>
          </w:tcPr>
          <w:p w:rsidR="00B46EA6" w:rsidRDefault="00B46EA6" w:rsidP="00B46EA6">
            <w:pPr>
              <w:contextualSpacing/>
              <w:rPr>
                <w:rStyle w:val="IntenseEmphasis"/>
                <w:b/>
                <w:i w:val="0"/>
                <w:color w:val="2683C6" w:themeColor="accent2"/>
                <w:sz w:val="18"/>
              </w:rPr>
            </w:pPr>
            <w:r>
              <w:rPr>
                <w:rStyle w:val="IntenseEmphasis"/>
                <w:b/>
                <w:i w:val="0"/>
                <w:color w:val="2683C6" w:themeColor="accent2"/>
                <w:sz w:val="18"/>
              </w:rPr>
              <w:t xml:space="preserve">Figure Left: Average data rate of 10 packets </w:t>
            </w:r>
          </w:p>
        </w:tc>
        <w:tc>
          <w:tcPr>
            <w:tcW w:w="4675" w:type="dxa"/>
            <w:tcBorders>
              <w:top w:val="nil"/>
              <w:left w:val="nil"/>
              <w:bottom w:val="nil"/>
              <w:right w:val="nil"/>
            </w:tcBorders>
          </w:tcPr>
          <w:p w:rsidR="00B46EA6" w:rsidRDefault="00B46EA6" w:rsidP="00C5378B">
            <w:pPr>
              <w:contextualSpacing/>
              <w:rPr>
                <w:rStyle w:val="IntenseEmphasis"/>
                <w:b/>
                <w:i w:val="0"/>
                <w:color w:val="2683C6" w:themeColor="accent2"/>
                <w:sz w:val="18"/>
              </w:rPr>
            </w:pPr>
            <w:r>
              <w:rPr>
                <w:rStyle w:val="IntenseEmphasis"/>
                <w:b/>
                <w:i w:val="0"/>
                <w:color w:val="2683C6" w:themeColor="accent2"/>
                <w:sz w:val="18"/>
              </w:rPr>
              <w:t xml:space="preserve">Figure Right: Average data rate of 100 packets </w:t>
            </w:r>
          </w:p>
          <w:p w:rsidR="00B46EA6" w:rsidRDefault="00B46EA6" w:rsidP="00C5378B">
            <w:pPr>
              <w:contextualSpacing/>
              <w:rPr>
                <w:rStyle w:val="IntenseEmphasis"/>
                <w:b/>
                <w:i w:val="0"/>
                <w:color w:val="2683C6" w:themeColor="accent2"/>
                <w:sz w:val="18"/>
              </w:rPr>
            </w:pPr>
          </w:p>
        </w:tc>
      </w:tr>
    </w:tbl>
    <w:p w:rsidR="00694F59" w:rsidRDefault="00AE2206" w:rsidP="00AE2206">
      <w:pPr>
        <w:rPr>
          <w:rStyle w:val="IntenseEmphasis"/>
          <w:i w:val="0"/>
          <w:color w:val="000000" w:themeColor="text1"/>
          <w:sz w:val="24"/>
        </w:rPr>
      </w:pPr>
      <w:r>
        <w:rPr>
          <w:rStyle w:val="IntenseEmphasis"/>
          <w:b/>
          <w:i w:val="0"/>
          <w:sz w:val="28"/>
        </w:rPr>
        <w:tab/>
      </w:r>
      <w:r>
        <w:rPr>
          <w:rStyle w:val="IntenseEmphasis"/>
          <w:i w:val="0"/>
          <w:color w:val="000000" w:themeColor="text1"/>
          <w:sz w:val="24"/>
        </w:rPr>
        <w:t>Figure on the left and right has around 99% packets capture rate on both TCP and UDP packet</w:t>
      </w:r>
      <w:r w:rsidR="00173DD7">
        <w:rPr>
          <w:rStyle w:val="IntenseEmphasis"/>
          <w:i w:val="0"/>
          <w:color w:val="000000" w:themeColor="text1"/>
          <w:sz w:val="24"/>
        </w:rPr>
        <w:t>s</w:t>
      </w:r>
      <w:r>
        <w:rPr>
          <w:rStyle w:val="IntenseEmphasis"/>
          <w:i w:val="0"/>
          <w:color w:val="000000" w:themeColor="text1"/>
          <w:sz w:val="24"/>
        </w:rPr>
        <w:t xml:space="preserve">, sending 10 and 100 </w:t>
      </w:r>
      <w:r w:rsidR="00BE1EFB">
        <w:rPr>
          <w:rStyle w:val="IntenseEmphasis"/>
          <w:i w:val="0"/>
          <w:color w:val="000000" w:themeColor="text1"/>
          <w:sz w:val="24"/>
        </w:rPr>
        <w:t>times in a very short duration</w:t>
      </w:r>
      <w:r>
        <w:rPr>
          <w:rStyle w:val="IntenseEmphasis"/>
          <w:i w:val="0"/>
          <w:color w:val="000000" w:themeColor="text1"/>
          <w:sz w:val="24"/>
        </w:rPr>
        <w:t xml:space="preserve">. The result shows that </w:t>
      </w:r>
      <w:r w:rsidR="009D12CD">
        <w:rPr>
          <w:rStyle w:val="IntenseEmphasis"/>
          <w:i w:val="0"/>
          <w:color w:val="000000" w:themeColor="text1"/>
          <w:sz w:val="24"/>
        </w:rPr>
        <w:t>UDP</w:t>
      </w:r>
      <w:r>
        <w:rPr>
          <w:rStyle w:val="IntenseEmphasis"/>
          <w:i w:val="0"/>
          <w:color w:val="000000" w:themeColor="text1"/>
          <w:sz w:val="24"/>
        </w:rPr>
        <w:t xml:space="preserve"> is much slower than </w:t>
      </w:r>
      <w:r w:rsidR="0097750B">
        <w:rPr>
          <w:rStyle w:val="IntenseEmphasis"/>
          <w:i w:val="0"/>
          <w:color w:val="000000" w:themeColor="text1"/>
          <w:sz w:val="24"/>
        </w:rPr>
        <w:t>TCP</w:t>
      </w:r>
      <w:r>
        <w:rPr>
          <w:rStyle w:val="IntenseEmphasis"/>
          <w:i w:val="0"/>
          <w:color w:val="000000" w:themeColor="text1"/>
          <w:sz w:val="24"/>
        </w:rPr>
        <w:t xml:space="preserve"> </w:t>
      </w:r>
      <w:r w:rsidR="007F3D17">
        <w:rPr>
          <w:rStyle w:val="IntenseEmphasis"/>
          <w:i w:val="0"/>
          <w:color w:val="000000" w:themeColor="text1"/>
          <w:sz w:val="24"/>
        </w:rPr>
        <w:t xml:space="preserve">even </w:t>
      </w:r>
      <w:r>
        <w:rPr>
          <w:rStyle w:val="IntenseEmphasis"/>
          <w:i w:val="0"/>
          <w:color w:val="000000" w:themeColor="text1"/>
          <w:sz w:val="24"/>
        </w:rPr>
        <w:t xml:space="preserve">when testing environment is under a fairly stable network. </w:t>
      </w:r>
    </w:p>
    <w:p w:rsidR="00AE2206" w:rsidRDefault="00AE2206" w:rsidP="00AE2206">
      <w:pPr>
        <w:rPr>
          <w:rStyle w:val="IntenseEmphasis"/>
          <w:i w:val="0"/>
          <w:color w:val="000000" w:themeColor="text1"/>
          <w:sz w:val="24"/>
        </w:rPr>
      </w:pPr>
      <w:r>
        <w:rPr>
          <w:rStyle w:val="IntenseEmphasis"/>
          <w:i w:val="0"/>
          <w:color w:val="000000" w:themeColor="text1"/>
          <w:sz w:val="24"/>
        </w:rPr>
        <w:tab/>
      </w:r>
      <w:r w:rsidR="009D12CD">
        <w:rPr>
          <w:rStyle w:val="IntenseEmphasis"/>
          <w:i w:val="0"/>
          <w:color w:val="000000" w:themeColor="text1"/>
          <w:sz w:val="24"/>
        </w:rPr>
        <w:t>Although the above figures present and contradicts the fact</w:t>
      </w:r>
      <w:r w:rsidR="00FD31DD">
        <w:rPr>
          <w:rStyle w:val="IntenseEmphasis"/>
          <w:i w:val="0"/>
          <w:color w:val="000000" w:themeColor="text1"/>
          <w:sz w:val="24"/>
        </w:rPr>
        <w:t xml:space="preserve"> that UDP would have a higher data rate in any circumstances</w:t>
      </w:r>
      <w:r w:rsidR="009D12CD">
        <w:rPr>
          <w:rStyle w:val="IntenseEmphasis"/>
          <w:i w:val="0"/>
          <w:color w:val="000000" w:themeColor="text1"/>
          <w:sz w:val="24"/>
        </w:rPr>
        <w:t xml:space="preserve">, TCP has a better throughput in the case when its doing lots of small writes relative to the MTU (Maximum Transmission Unity) size. </w:t>
      </w:r>
    </w:p>
    <w:p w:rsidR="009D12CD" w:rsidRDefault="006951FC" w:rsidP="00AE2206">
      <w:pPr>
        <w:rPr>
          <w:rStyle w:val="IntenseEmphasis"/>
          <w:i w:val="0"/>
          <w:color w:val="000000" w:themeColor="text1"/>
          <w:sz w:val="24"/>
        </w:rPr>
      </w:pPr>
      <w:r>
        <w:rPr>
          <w:rStyle w:val="IntenseEmphasis"/>
          <w:i w:val="0"/>
          <w:color w:val="000000" w:themeColor="text1"/>
          <w:sz w:val="24"/>
        </w:rPr>
        <w:tab/>
        <w:t xml:space="preserve">In our </w:t>
      </w:r>
      <w:r w:rsidR="001A417B">
        <w:rPr>
          <w:rStyle w:val="IntenseEmphasis"/>
          <w:i w:val="0"/>
          <w:color w:val="000000" w:themeColor="text1"/>
          <w:sz w:val="24"/>
        </w:rPr>
        <w:t>scenario</w:t>
      </w:r>
      <w:r>
        <w:rPr>
          <w:rStyle w:val="IntenseEmphasis"/>
          <w:i w:val="0"/>
          <w:color w:val="000000" w:themeColor="text1"/>
          <w:sz w:val="24"/>
        </w:rPr>
        <w:t xml:space="preserve">, TCP </w:t>
      </w:r>
      <w:r w:rsidR="009D12CD">
        <w:rPr>
          <w:rStyle w:val="IntenseEmphasis"/>
          <w:i w:val="0"/>
          <w:color w:val="000000" w:themeColor="text1"/>
          <w:sz w:val="24"/>
        </w:rPr>
        <w:t xml:space="preserve">buffer the data received and fill up the entire network space, which </w:t>
      </w:r>
      <w:r>
        <w:rPr>
          <w:rStyle w:val="IntenseEmphasis"/>
          <w:i w:val="0"/>
          <w:color w:val="000000" w:themeColor="text1"/>
          <w:sz w:val="24"/>
        </w:rPr>
        <w:t xml:space="preserve">is </w:t>
      </w:r>
      <w:r w:rsidR="009D12CD">
        <w:rPr>
          <w:rStyle w:val="IntenseEmphasis"/>
          <w:i w:val="0"/>
          <w:color w:val="000000" w:themeColor="text1"/>
          <w:sz w:val="24"/>
        </w:rPr>
        <w:t>efficiently</w:t>
      </w:r>
      <w:r>
        <w:rPr>
          <w:rStyle w:val="IntenseEmphasis"/>
          <w:i w:val="0"/>
          <w:color w:val="000000" w:themeColor="text1"/>
          <w:sz w:val="24"/>
        </w:rPr>
        <w:t xml:space="preserve"> using the </w:t>
      </w:r>
      <w:r w:rsidR="003B45AC">
        <w:rPr>
          <w:rStyle w:val="IntenseEmphasis"/>
          <w:i w:val="0"/>
          <w:color w:val="000000" w:themeColor="text1"/>
          <w:sz w:val="24"/>
        </w:rPr>
        <w:t>available bandwidth available. On the other hand, UDP doesn’t provide that kind of se</w:t>
      </w:r>
      <w:r w:rsidR="00642963">
        <w:rPr>
          <w:rStyle w:val="IntenseEmphasis"/>
          <w:i w:val="0"/>
          <w:color w:val="000000" w:themeColor="text1"/>
          <w:sz w:val="24"/>
        </w:rPr>
        <w:t>rvice, all it does is causing congestion in the network by sending the datagrams to the network immediately.</w:t>
      </w:r>
    </w:p>
    <w:p w:rsidR="00F00558" w:rsidRDefault="00F00558" w:rsidP="00AE2206">
      <w:pPr>
        <w:rPr>
          <w:rStyle w:val="IntenseEmphasis"/>
          <w:i w:val="0"/>
          <w:color w:val="000000" w:themeColor="text1"/>
          <w:sz w:val="24"/>
        </w:rPr>
      </w:pPr>
    </w:p>
    <w:p w:rsidR="00F00558" w:rsidRDefault="00F00558" w:rsidP="00AE2206">
      <w:pPr>
        <w:rPr>
          <w:rStyle w:val="IntenseEmphasis"/>
          <w:i w:val="0"/>
          <w:color w:val="000000" w:themeColor="text1"/>
          <w:sz w:val="24"/>
        </w:rPr>
      </w:pPr>
    </w:p>
    <w:p w:rsidR="00F00558" w:rsidRDefault="00F00558" w:rsidP="00AE2206">
      <w:pPr>
        <w:rPr>
          <w:rStyle w:val="IntenseEmphasis"/>
          <w:i w:val="0"/>
          <w:color w:val="000000" w:themeColor="text1"/>
          <w:sz w:val="24"/>
        </w:rPr>
      </w:pPr>
    </w:p>
    <w:p w:rsidR="001A417B" w:rsidRPr="006B4F04" w:rsidRDefault="001A417B" w:rsidP="00D94B39">
      <w:pPr>
        <w:pStyle w:val="Heading1"/>
        <w:rPr>
          <w:rStyle w:val="IntenseEmphasis"/>
          <w:i w:val="0"/>
          <w:sz w:val="28"/>
        </w:rPr>
      </w:pPr>
      <w:bookmarkStart w:id="5" w:name="_Toc443282063"/>
      <w:r w:rsidRPr="006B4F04">
        <w:rPr>
          <w:rStyle w:val="IntenseEmphasis"/>
          <w:i w:val="0"/>
          <w:sz w:val="28"/>
        </w:rPr>
        <w:lastRenderedPageBreak/>
        <w:t>Wireless Local Area Network: Gathering Data</w:t>
      </w:r>
      <w:bookmarkEnd w:id="5"/>
    </w:p>
    <w:p w:rsidR="007F4B85" w:rsidRPr="00292A15" w:rsidRDefault="007F4B85" w:rsidP="001A417B">
      <w:pPr>
        <w:contextualSpacing/>
        <w:rPr>
          <w:rStyle w:val="IntenseEmphasis"/>
          <w:i w:val="0"/>
          <w:sz w:val="28"/>
        </w:rPr>
      </w:pPr>
    </w:p>
    <w:p w:rsidR="007F4B85" w:rsidRDefault="007F4B85" w:rsidP="007F4B85">
      <w:pPr>
        <w:ind w:left="2880" w:firstLine="720"/>
        <w:contextualSpacing/>
        <w:rPr>
          <w:rStyle w:val="IntenseEmphasis"/>
          <w:b/>
          <w:i w:val="0"/>
          <w:color w:val="000000" w:themeColor="text1"/>
          <w:sz w:val="24"/>
        </w:rPr>
      </w:pPr>
      <w:r>
        <w:rPr>
          <w:rStyle w:val="IntenseEmphasis"/>
          <w:b/>
          <w:i w:val="0"/>
          <w:color w:val="000000" w:themeColor="text1"/>
          <w:sz w:val="24"/>
        </w:rPr>
        <w:t xml:space="preserve">TCP: </w:t>
      </w:r>
      <w:r w:rsidRPr="00634FBC">
        <w:rPr>
          <w:rStyle w:val="IntenseEmphasis"/>
          <w:b/>
          <w:i w:val="0"/>
          <w:color w:val="000000" w:themeColor="text1"/>
          <w:sz w:val="24"/>
        </w:rPr>
        <w:t>60k 100 Times</w:t>
      </w:r>
    </w:p>
    <w:p w:rsidR="007F4B85" w:rsidRPr="00634FBC" w:rsidRDefault="007F4B85" w:rsidP="007F4B85">
      <w:pPr>
        <w:ind w:firstLine="720"/>
        <w:contextualSpacing/>
        <w:rPr>
          <w:rStyle w:val="IntenseEmphasis"/>
          <w:rFonts w:ascii="Times New Roman" w:hAnsi="Times New Roman" w:cs="Times New Roman"/>
          <w:i w:val="0"/>
          <w:color w:val="000000" w:themeColor="text1"/>
          <w:sz w:val="24"/>
        </w:rPr>
      </w:pPr>
      <w:r w:rsidRPr="00634FBC">
        <w:rPr>
          <w:rStyle w:val="IntenseEmphasis"/>
          <w:rFonts w:ascii="Times New Roman" w:hAnsi="Times New Roman" w:cs="Times New Roman"/>
          <w:i w:val="0"/>
          <w:color w:val="000000" w:themeColor="text1"/>
          <w:sz w:val="24"/>
        </w:rPr>
        <w:t>Application result</w:t>
      </w:r>
      <w:r>
        <w:rPr>
          <w:rStyle w:val="IntenseEmphasis"/>
          <w:rFonts w:ascii="Times New Roman" w:hAnsi="Times New Roman" w:cs="Times New Roman"/>
          <w:i w:val="0"/>
          <w:color w:val="000000" w:themeColor="text1"/>
          <w:sz w:val="24"/>
        </w:rPr>
        <w:tab/>
      </w:r>
      <w:r>
        <w:rPr>
          <w:rStyle w:val="IntenseEmphasis"/>
          <w:rFonts w:ascii="Times New Roman" w:hAnsi="Times New Roman" w:cs="Times New Roman"/>
          <w:i w:val="0"/>
          <w:color w:val="000000" w:themeColor="text1"/>
          <w:sz w:val="24"/>
        </w:rPr>
        <w:tab/>
      </w:r>
      <w:r>
        <w:rPr>
          <w:rStyle w:val="IntenseEmphasis"/>
          <w:rFonts w:ascii="Times New Roman" w:hAnsi="Times New Roman" w:cs="Times New Roman"/>
          <w:i w:val="0"/>
          <w:color w:val="000000" w:themeColor="text1"/>
          <w:sz w:val="24"/>
        </w:rPr>
        <w:tab/>
      </w:r>
      <w:r>
        <w:rPr>
          <w:rStyle w:val="IntenseEmphasis"/>
          <w:rFonts w:ascii="Times New Roman" w:hAnsi="Times New Roman" w:cs="Times New Roman"/>
          <w:i w:val="0"/>
          <w:color w:val="000000" w:themeColor="text1"/>
          <w:sz w:val="24"/>
        </w:rPr>
        <w:tab/>
      </w:r>
      <w:r>
        <w:rPr>
          <w:rStyle w:val="IntenseEmphasis"/>
          <w:rFonts w:ascii="Times New Roman" w:hAnsi="Times New Roman" w:cs="Times New Roman"/>
          <w:i w:val="0"/>
          <w:color w:val="000000" w:themeColor="text1"/>
          <w:sz w:val="24"/>
        </w:rPr>
        <w:tab/>
      </w:r>
      <w:r>
        <w:rPr>
          <w:rStyle w:val="IntenseEmphasis"/>
          <w:rFonts w:ascii="Times New Roman" w:hAnsi="Times New Roman" w:cs="Times New Roman"/>
          <w:i w:val="0"/>
          <w:color w:val="000000" w:themeColor="text1"/>
          <w:sz w:val="24"/>
        </w:rPr>
        <w:tab/>
      </w:r>
      <w:r>
        <w:rPr>
          <w:rStyle w:val="IntenseEmphasis"/>
          <w:rFonts w:ascii="Times New Roman" w:hAnsi="Times New Roman" w:cs="Times New Roman"/>
          <w:i w:val="0"/>
          <w:color w:val="000000" w:themeColor="text1"/>
          <w:sz w:val="24"/>
        </w:rPr>
        <w:tab/>
        <w:t>Graph</w:t>
      </w:r>
    </w:p>
    <w:p w:rsidR="007F4B85" w:rsidRDefault="008C7CAD" w:rsidP="007F4B85">
      <w:pPr>
        <w:jc w:val="center"/>
        <w:rPr>
          <w:rStyle w:val="IntenseEmphasis"/>
          <w:i w:val="0"/>
          <w:noProof/>
          <w:sz w:val="24"/>
          <w:lang w:val="en-CA" w:eastAsia="zh-CN"/>
        </w:rPr>
      </w:pPr>
      <w:r>
        <w:rPr>
          <w:noProof/>
          <w:lang w:val="en-CA" w:eastAsia="zh-CN"/>
        </w:rPr>
        <w:drawing>
          <wp:anchor distT="0" distB="0" distL="114300" distR="114300" simplePos="0" relativeHeight="251674624" behindDoc="1" locked="0" layoutInCell="1" allowOverlap="1" wp14:anchorId="0AAD5D8E" wp14:editId="37EACFC0">
            <wp:simplePos x="0" y="0"/>
            <wp:positionH relativeFrom="column">
              <wp:posOffset>3096923</wp:posOffset>
            </wp:positionH>
            <wp:positionV relativeFrom="paragraph">
              <wp:posOffset>75537</wp:posOffset>
            </wp:positionV>
            <wp:extent cx="3617844" cy="2500685"/>
            <wp:effectExtent l="0" t="0" r="1905" b="13970"/>
            <wp:wrapNone/>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14:sizeRelH relativeFrom="page">
              <wp14:pctWidth>0</wp14:pctWidth>
            </wp14:sizeRelH>
            <wp14:sizeRelV relativeFrom="page">
              <wp14:pctHeight>0</wp14:pctHeight>
            </wp14:sizeRelV>
          </wp:anchor>
        </w:drawing>
      </w:r>
      <w:r>
        <w:rPr>
          <w:rStyle w:val="IntenseEmphasis"/>
          <w:i w:val="0"/>
          <w:noProof/>
          <w:sz w:val="24"/>
          <w:lang w:val="en-CA" w:eastAsia="zh-CN"/>
        </w:rPr>
        <w:drawing>
          <wp:anchor distT="0" distB="0" distL="114300" distR="114300" simplePos="0" relativeHeight="251673600" behindDoc="1" locked="0" layoutInCell="1" allowOverlap="1" wp14:anchorId="4630D74F" wp14:editId="5AC0D461">
            <wp:simplePos x="0" y="0"/>
            <wp:positionH relativeFrom="margin">
              <wp:posOffset>-532737</wp:posOffset>
            </wp:positionH>
            <wp:positionV relativeFrom="paragraph">
              <wp:posOffset>83488</wp:posOffset>
            </wp:positionV>
            <wp:extent cx="3544819" cy="2484782"/>
            <wp:effectExtent l="0" t="0" r="0" b="0"/>
            <wp:wrapNone/>
            <wp:docPr id="15" name="Picture 15" descr="C:\Users\Jerry\AppData\Local\Microsoft\Windows\INetCache\Content.Word\TCP_60k_100_w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rry\AppData\Local\Microsoft\Windows\INetCache\Content.Word\TCP_60k_100_wla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44819" cy="2484782"/>
                    </a:xfrm>
                    <a:prstGeom prst="rect">
                      <a:avLst/>
                    </a:prstGeom>
                    <a:noFill/>
                    <a:ln>
                      <a:noFill/>
                    </a:ln>
                  </pic:spPr>
                </pic:pic>
              </a:graphicData>
            </a:graphic>
            <wp14:sizeRelH relativeFrom="page">
              <wp14:pctWidth>0</wp14:pctWidth>
            </wp14:sizeRelH>
            <wp14:sizeRelV relativeFrom="page">
              <wp14:pctHeight>0</wp14:pctHeight>
            </wp14:sizeRelV>
          </wp:anchor>
        </w:drawing>
      </w:r>
      <w:r w:rsidRPr="008C7CAD">
        <w:rPr>
          <w:noProof/>
          <w:lang w:val="en-CA" w:eastAsia="zh-CN"/>
        </w:rPr>
        <w:t xml:space="preserve"> </w:t>
      </w:r>
    </w:p>
    <w:p w:rsidR="007F4B85" w:rsidRDefault="007F4B85" w:rsidP="007F4B85">
      <w:pPr>
        <w:jc w:val="right"/>
        <w:rPr>
          <w:rStyle w:val="IntenseEmphasis"/>
          <w:i w:val="0"/>
          <w:noProof/>
          <w:sz w:val="24"/>
          <w:lang w:val="en-CA" w:eastAsia="zh-CN"/>
        </w:rPr>
      </w:pPr>
    </w:p>
    <w:p w:rsidR="007F4B85" w:rsidRDefault="007F4B85" w:rsidP="007F4B85">
      <w:pPr>
        <w:jc w:val="center"/>
        <w:rPr>
          <w:rStyle w:val="IntenseEmphasis"/>
          <w:i w:val="0"/>
          <w:noProof/>
          <w:sz w:val="24"/>
          <w:lang w:val="en-CA" w:eastAsia="zh-CN"/>
        </w:rPr>
      </w:pPr>
    </w:p>
    <w:p w:rsidR="007F4B85" w:rsidRDefault="007F4B85" w:rsidP="007F4B85">
      <w:pPr>
        <w:jc w:val="center"/>
        <w:rPr>
          <w:rStyle w:val="IntenseEmphasis"/>
          <w:i w:val="0"/>
          <w:noProof/>
          <w:sz w:val="24"/>
          <w:lang w:val="en-CA" w:eastAsia="zh-CN"/>
        </w:rPr>
      </w:pPr>
    </w:p>
    <w:p w:rsidR="007F4B85" w:rsidRDefault="007F4B85" w:rsidP="007F4B85">
      <w:pPr>
        <w:jc w:val="center"/>
        <w:rPr>
          <w:rStyle w:val="IntenseEmphasis"/>
          <w:i w:val="0"/>
          <w:noProof/>
          <w:sz w:val="24"/>
          <w:lang w:val="en-CA" w:eastAsia="zh-CN"/>
        </w:rPr>
      </w:pPr>
    </w:p>
    <w:p w:rsidR="007F4B85" w:rsidRDefault="007F4B85" w:rsidP="007F4B85">
      <w:pPr>
        <w:jc w:val="center"/>
        <w:rPr>
          <w:rStyle w:val="IntenseEmphasis"/>
          <w:i w:val="0"/>
          <w:noProof/>
          <w:sz w:val="24"/>
          <w:lang w:val="en-CA" w:eastAsia="zh-CN"/>
        </w:rPr>
      </w:pPr>
    </w:p>
    <w:p w:rsidR="007F4B85" w:rsidRDefault="007F4B85" w:rsidP="007F4B85">
      <w:pPr>
        <w:jc w:val="center"/>
        <w:rPr>
          <w:rStyle w:val="IntenseEmphasis"/>
          <w:i w:val="0"/>
          <w:noProof/>
          <w:sz w:val="24"/>
          <w:lang w:val="en-CA" w:eastAsia="zh-CN"/>
        </w:rPr>
      </w:pPr>
    </w:p>
    <w:p w:rsidR="007F4B85" w:rsidRDefault="007F4B85" w:rsidP="007F4B85">
      <w:pPr>
        <w:contextualSpacing/>
        <w:rPr>
          <w:rStyle w:val="IntenseEmphasis"/>
          <w:i w:val="0"/>
          <w:noProof/>
          <w:sz w:val="24"/>
          <w:lang w:val="en-CA" w:eastAsia="zh-CN"/>
        </w:rPr>
      </w:pPr>
    </w:p>
    <w:p w:rsidR="007F4B85" w:rsidRDefault="007F4B85" w:rsidP="007F4B85">
      <w:pPr>
        <w:contextualSpacing/>
        <w:rPr>
          <w:rStyle w:val="IntenseEmphasis"/>
          <w:b/>
          <w:i w:val="0"/>
          <w:color w:val="2683C6" w:themeColor="accent2"/>
          <w:sz w:val="18"/>
        </w:rPr>
      </w:pPr>
      <w:r>
        <w:rPr>
          <w:rStyle w:val="IntenseEmphasis"/>
          <w:b/>
          <w:i w:val="0"/>
          <w:color w:val="2683C6" w:themeColor="accent2"/>
          <w:sz w:val="18"/>
        </w:rPr>
        <w:tab/>
      </w:r>
    </w:p>
    <w:tbl>
      <w:tblPr>
        <w:tblStyle w:val="TableGrid"/>
        <w:tblW w:w="0" w:type="auto"/>
        <w:tblLook w:val="04A0" w:firstRow="1" w:lastRow="0" w:firstColumn="1" w:lastColumn="0" w:noHBand="0" w:noVBand="1"/>
      </w:tblPr>
      <w:tblGrid>
        <w:gridCol w:w="4675"/>
        <w:gridCol w:w="4675"/>
      </w:tblGrid>
      <w:tr w:rsidR="007F4B85" w:rsidTr="00C5378B">
        <w:tc>
          <w:tcPr>
            <w:tcW w:w="4675" w:type="dxa"/>
            <w:tcBorders>
              <w:top w:val="nil"/>
              <w:left w:val="nil"/>
              <w:bottom w:val="nil"/>
              <w:right w:val="nil"/>
            </w:tcBorders>
          </w:tcPr>
          <w:p w:rsidR="007F4B85" w:rsidRDefault="007F4B85" w:rsidP="00C5378B">
            <w:pPr>
              <w:contextualSpacing/>
              <w:rPr>
                <w:rStyle w:val="IntenseEmphasis"/>
                <w:b/>
                <w:i w:val="0"/>
                <w:color w:val="2683C6" w:themeColor="accent2"/>
                <w:sz w:val="18"/>
              </w:rPr>
            </w:pPr>
            <w:r>
              <w:rPr>
                <w:rStyle w:val="IntenseEmphasis"/>
                <w:b/>
                <w:i w:val="0"/>
                <w:color w:val="2683C6" w:themeColor="accent2"/>
                <w:sz w:val="18"/>
              </w:rPr>
              <w:t>Figure Left: Data gathered from the application</w:t>
            </w:r>
          </w:p>
        </w:tc>
        <w:tc>
          <w:tcPr>
            <w:tcW w:w="4675" w:type="dxa"/>
            <w:tcBorders>
              <w:top w:val="nil"/>
              <w:left w:val="nil"/>
              <w:bottom w:val="nil"/>
              <w:right w:val="nil"/>
            </w:tcBorders>
          </w:tcPr>
          <w:p w:rsidR="007F4B85" w:rsidRDefault="007F4B85" w:rsidP="00C5378B">
            <w:pPr>
              <w:contextualSpacing/>
              <w:rPr>
                <w:rStyle w:val="IntenseEmphasis"/>
                <w:b/>
                <w:i w:val="0"/>
                <w:color w:val="2683C6" w:themeColor="accent2"/>
                <w:sz w:val="18"/>
              </w:rPr>
            </w:pPr>
            <w:r>
              <w:rPr>
                <w:rStyle w:val="IntenseEmphasis"/>
                <w:b/>
                <w:i w:val="0"/>
                <w:color w:val="2683C6" w:themeColor="accent2"/>
                <w:sz w:val="18"/>
              </w:rPr>
              <w:t>Figure Right: Average Data gathered from Wireshark from 5 transmissions</w:t>
            </w:r>
          </w:p>
          <w:p w:rsidR="007F4B85" w:rsidRDefault="007F4B85" w:rsidP="00C5378B">
            <w:pPr>
              <w:contextualSpacing/>
              <w:rPr>
                <w:rStyle w:val="IntenseEmphasis"/>
                <w:b/>
                <w:i w:val="0"/>
                <w:color w:val="2683C6" w:themeColor="accent2"/>
                <w:sz w:val="18"/>
              </w:rPr>
            </w:pPr>
          </w:p>
        </w:tc>
      </w:tr>
    </w:tbl>
    <w:p w:rsidR="007F4B85" w:rsidRDefault="007F4B85" w:rsidP="007F4B85">
      <w:pPr>
        <w:pStyle w:val="ListParagraph"/>
        <w:numPr>
          <w:ilvl w:val="0"/>
          <w:numId w:val="34"/>
        </w:numPr>
        <w:rPr>
          <w:rStyle w:val="IntenseEmphasis"/>
          <w:i w:val="0"/>
          <w:color w:val="000000" w:themeColor="text1"/>
          <w:sz w:val="24"/>
        </w:rPr>
      </w:pPr>
      <w:r w:rsidRPr="007A7B63">
        <w:rPr>
          <w:rStyle w:val="IntenseEmphasis"/>
          <w:i w:val="0"/>
          <w:color w:val="000000" w:themeColor="text1"/>
          <w:sz w:val="24"/>
        </w:rPr>
        <w:t xml:space="preserve">Speed: </w:t>
      </w:r>
      <w:r w:rsidR="008C7CAD">
        <w:rPr>
          <w:rStyle w:val="IntenseEmphasis"/>
          <w:i w:val="0"/>
          <w:color w:val="000000" w:themeColor="text1"/>
          <w:sz w:val="24"/>
        </w:rPr>
        <w:t>5.4</w:t>
      </w:r>
      <w:r>
        <w:rPr>
          <w:rStyle w:val="IntenseEmphasis"/>
          <w:i w:val="0"/>
          <w:color w:val="000000" w:themeColor="text1"/>
          <w:sz w:val="24"/>
        </w:rPr>
        <w:t>0 Mb/s</w:t>
      </w:r>
    </w:p>
    <w:p w:rsidR="007F4B85" w:rsidRDefault="007F4B85" w:rsidP="007F4B85">
      <w:pPr>
        <w:pStyle w:val="ListParagraph"/>
        <w:numPr>
          <w:ilvl w:val="0"/>
          <w:numId w:val="34"/>
        </w:numPr>
        <w:rPr>
          <w:rStyle w:val="IntenseEmphasis"/>
          <w:i w:val="0"/>
          <w:color w:val="000000" w:themeColor="text1"/>
          <w:sz w:val="24"/>
        </w:rPr>
      </w:pPr>
      <w:r>
        <w:rPr>
          <w:rStyle w:val="IntenseEmphasis"/>
          <w:i w:val="0"/>
          <w:color w:val="000000" w:themeColor="text1"/>
          <w:sz w:val="24"/>
        </w:rPr>
        <w:t xml:space="preserve">Total delay from first packet to last packet: </w:t>
      </w:r>
      <w:r w:rsidR="00CC0D3B">
        <w:rPr>
          <w:rStyle w:val="IntenseEmphasis"/>
          <w:i w:val="0"/>
          <w:color w:val="000000" w:themeColor="text1"/>
          <w:sz w:val="24"/>
        </w:rPr>
        <w:t>1093</w:t>
      </w:r>
      <w:r>
        <w:rPr>
          <w:rStyle w:val="IntenseEmphasis"/>
          <w:i w:val="0"/>
          <w:color w:val="000000" w:themeColor="text1"/>
          <w:sz w:val="24"/>
        </w:rPr>
        <w:t xml:space="preserve"> Milliseconds</w:t>
      </w:r>
    </w:p>
    <w:p w:rsidR="007F4B85" w:rsidRPr="00292A15" w:rsidRDefault="007F4B85" w:rsidP="007F4B85">
      <w:pPr>
        <w:pStyle w:val="ListParagraph"/>
        <w:numPr>
          <w:ilvl w:val="0"/>
          <w:numId w:val="34"/>
        </w:numPr>
        <w:rPr>
          <w:rStyle w:val="IntenseEmphasis"/>
          <w:i w:val="0"/>
          <w:color w:val="000000" w:themeColor="text1"/>
          <w:sz w:val="24"/>
        </w:rPr>
      </w:pPr>
      <w:r w:rsidRPr="00B65733">
        <w:rPr>
          <w:rStyle w:val="IntenseEmphasis"/>
          <w:i w:val="0"/>
          <w:color w:val="000000" w:themeColor="text1"/>
          <w:sz w:val="24"/>
        </w:rPr>
        <w:t xml:space="preserve">Analysis: </w:t>
      </w:r>
      <w:r w:rsidR="00C42EED">
        <w:rPr>
          <w:rStyle w:val="IntenseEmphasis"/>
          <w:i w:val="0"/>
          <w:color w:val="000000" w:themeColor="text1"/>
          <w:sz w:val="24"/>
        </w:rPr>
        <w:t>100% packets received,</w:t>
      </w:r>
      <w:r w:rsidR="008C7496">
        <w:rPr>
          <w:rStyle w:val="IntenseEmphasis"/>
          <w:i w:val="0"/>
          <w:color w:val="000000" w:themeColor="text1"/>
          <w:sz w:val="24"/>
        </w:rPr>
        <w:t xml:space="preserve"> very reliable, and</w:t>
      </w:r>
      <w:r w:rsidR="00AE69B2">
        <w:rPr>
          <w:rStyle w:val="IntenseEmphasis"/>
          <w:i w:val="0"/>
          <w:color w:val="000000" w:themeColor="text1"/>
          <w:sz w:val="24"/>
        </w:rPr>
        <w:t xml:space="preserve"> </w:t>
      </w:r>
      <w:r w:rsidR="008C7496">
        <w:rPr>
          <w:rStyle w:val="IntenseEmphasis"/>
          <w:i w:val="0"/>
          <w:color w:val="000000" w:themeColor="text1"/>
          <w:sz w:val="24"/>
        </w:rPr>
        <w:t>r</w:t>
      </w:r>
      <w:r w:rsidR="00AE69B2">
        <w:rPr>
          <w:rStyle w:val="IntenseEmphasis"/>
          <w:i w:val="0"/>
          <w:color w:val="000000" w:themeColor="text1"/>
          <w:sz w:val="24"/>
        </w:rPr>
        <w:t>elatively stable traffic</w:t>
      </w:r>
      <w:r w:rsidR="00E81311">
        <w:rPr>
          <w:rStyle w:val="IntenseEmphasis"/>
          <w:i w:val="0"/>
          <w:color w:val="000000" w:themeColor="text1"/>
          <w:sz w:val="24"/>
        </w:rPr>
        <w:t>.</w:t>
      </w:r>
    </w:p>
    <w:p w:rsidR="00E276BF" w:rsidRDefault="00E276BF" w:rsidP="00E276BF">
      <w:pPr>
        <w:ind w:left="2880" w:firstLine="720"/>
        <w:contextualSpacing/>
        <w:rPr>
          <w:rStyle w:val="IntenseEmphasis"/>
          <w:b/>
          <w:i w:val="0"/>
          <w:color w:val="000000" w:themeColor="text1"/>
          <w:sz w:val="24"/>
        </w:rPr>
      </w:pPr>
      <w:r>
        <w:rPr>
          <w:rStyle w:val="IntenseEmphasis"/>
          <w:b/>
          <w:i w:val="0"/>
          <w:color w:val="000000" w:themeColor="text1"/>
          <w:sz w:val="24"/>
        </w:rPr>
        <w:t>TCP: 4096</w:t>
      </w:r>
      <w:r w:rsidRPr="00634FBC">
        <w:rPr>
          <w:rStyle w:val="IntenseEmphasis"/>
          <w:b/>
          <w:i w:val="0"/>
          <w:color w:val="000000" w:themeColor="text1"/>
          <w:sz w:val="24"/>
        </w:rPr>
        <w:t xml:space="preserve"> 100 Times</w:t>
      </w:r>
    </w:p>
    <w:p w:rsidR="00E276BF" w:rsidRPr="00634FBC" w:rsidRDefault="00AE69B2" w:rsidP="00E276BF">
      <w:pPr>
        <w:ind w:firstLine="720"/>
        <w:contextualSpacing/>
        <w:rPr>
          <w:rStyle w:val="IntenseEmphasis"/>
          <w:rFonts w:ascii="Times New Roman" w:hAnsi="Times New Roman" w:cs="Times New Roman"/>
          <w:i w:val="0"/>
          <w:color w:val="000000" w:themeColor="text1"/>
          <w:sz w:val="24"/>
        </w:rPr>
      </w:pPr>
      <w:r w:rsidRPr="00AE69B2">
        <w:rPr>
          <w:rStyle w:val="IntenseEmphasis"/>
          <w:rFonts w:ascii="Times New Roman" w:hAnsi="Times New Roman" w:cs="Times New Roman"/>
          <w:i w:val="0"/>
          <w:noProof/>
          <w:color w:val="000000" w:themeColor="text1"/>
          <w:sz w:val="24"/>
          <w:lang w:val="en-CA" w:eastAsia="zh-CN"/>
        </w:rPr>
        <w:drawing>
          <wp:anchor distT="0" distB="0" distL="114300" distR="114300" simplePos="0" relativeHeight="251678720" behindDoc="1" locked="0" layoutInCell="1" allowOverlap="1" wp14:anchorId="32A06F8C" wp14:editId="4FE40D53">
            <wp:simplePos x="0" y="0"/>
            <wp:positionH relativeFrom="column">
              <wp:posOffset>-557033</wp:posOffset>
            </wp:positionH>
            <wp:positionV relativeFrom="paragraph">
              <wp:posOffset>190721</wp:posOffset>
            </wp:positionV>
            <wp:extent cx="3582179" cy="2512612"/>
            <wp:effectExtent l="0" t="0" r="0" b="2540"/>
            <wp:wrapNone/>
            <wp:docPr id="19" name="Picture 19" descr="C:\Users\Jerry\Dropbox\BCIT_CST\Term_4\4985\ProtocolAnalyzer\Data\wlan\TCP_4096_100_w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erry\Dropbox\BCIT_CST\Term_4\4985\ProtocolAnalyzer\Data\wlan\TCP_4096_100_wla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82179" cy="2512612"/>
                    </a:xfrm>
                    <a:prstGeom prst="rect">
                      <a:avLst/>
                    </a:prstGeom>
                    <a:noFill/>
                    <a:ln>
                      <a:noFill/>
                    </a:ln>
                  </pic:spPr>
                </pic:pic>
              </a:graphicData>
            </a:graphic>
            <wp14:sizeRelH relativeFrom="page">
              <wp14:pctWidth>0</wp14:pctWidth>
            </wp14:sizeRelH>
            <wp14:sizeRelV relativeFrom="page">
              <wp14:pctHeight>0</wp14:pctHeight>
            </wp14:sizeRelV>
          </wp:anchor>
        </w:drawing>
      </w:r>
      <w:r w:rsidR="00E276BF" w:rsidRPr="00634FBC">
        <w:rPr>
          <w:rStyle w:val="IntenseEmphasis"/>
          <w:rFonts w:ascii="Times New Roman" w:hAnsi="Times New Roman" w:cs="Times New Roman"/>
          <w:i w:val="0"/>
          <w:color w:val="000000" w:themeColor="text1"/>
          <w:sz w:val="24"/>
        </w:rPr>
        <w:t>Application result</w:t>
      </w:r>
      <w:r w:rsidR="00E276BF">
        <w:rPr>
          <w:rStyle w:val="IntenseEmphasis"/>
          <w:rFonts w:ascii="Times New Roman" w:hAnsi="Times New Roman" w:cs="Times New Roman"/>
          <w:i w:val="0"/>
          <w:color w:val="000000" w:themeColor="text1"/>
          <w:sz w:val="24"/>
        </w:rPr>
        <w:tab/>
      </w:r>
      <w:r w:rsidR="00E276BF">
        <w:rPr>
          <w:rStyle w:val="IntenseEmphasis"/>
          <w:rFonts w:ascii="Times New Roman" w:hAnsi="Times New Roman" w:cs="Times New Roman"/>
          <w:i w:val="0"/>
          <w:color w:val="000000" w:themeColor="text1"/>
          <w:sz w:val="24"/>
        </w:rPr>
        <w:tab/>
      </w:r>
      <w:r w:rsidR="00E276BF">
        <w:rPr>
          <w:rStyle w:val="IntenseEmphasis"/>
          <w:rFonts w:ascii="Times New Roman" w:hAnsi="Times New Roman" w:cs="Times New Roman"/>
          <w:i w:val="0"/>
          <w:color w:val="000000" w:themeColor="text1"/>
          <w:sz w:val="24"/>
        </w:rPr>
        <w:tab/>
      </w:r>
      <w:r w:rsidR="00E276BF">
        <w:rPr>
          <w:rStyle w:val="IntenseEmphasis"/>
          <w:rFonts w:ascii="Times New Roman" w:hAnsi="Times New Roman" w:cs="Times New Roman"/>
          <w:i w:val="0"/>
          <w:color w:val="000000" w:themeColor="text1"/>
          <w:sz w:val="24"/>
        </w:rPr>
        <w:tab/>
      </w:r>
      <w:r w:rsidR="00E276BF">
        <w:rPr>
          <w:rStyle w:val="IntenseEmphasis"/>
          <w:rFonts w:ascii="Times New Roman" w:hAnsi="Times New Roman" w:cs="Times New Roman"/>
          <w:i w:val="0"/>
          <w:color w:val="000000" w:themeColor="text1"/>
          <w:sz w:val="24"/>
        </w:rPr>
        <w:tab/>
      </w:r>
      <w:r w:rsidR="00E276BF">
        <w:rPr>
          <w:rStyle w:val="IntenseEmphasis"/>
          <w:rFonts w:ascii="Times New Roman" w:hAnsi="Times New Roman" w:cs="Times New Roman"/>
          <w:i w:val="0"/>
          <w:color w:val="000000" w:themeColor="text1"/>
          <w:sz w:val="24"/>
        </w:rPr>
        <w:tab/>
      </w:r>
      <w:r w:rsidR="00E276BF">
        <w:rPr>
          <w:rStyle w:val="IntenseEmphasis"/>
          <w:rFonts w:ascii="Times New Roman" w:hAnsi="Times New Roman" w:cs="Times New Roman"/>
          <w:i w:val="0"/>
          <w:color w:val="000000" w:themeColor="text1"/>
          <w:sz w:val="24"/>
        </w:rPr>
        <w:tab/>
        <w:t>Graph</w:t>
      </w:r>
    </w:p>
    <w:p w:rsidR="00E276BF" w:rsidRDefault="00AE69B2" w:rsidP="00E276BF">
      <w:pPr>
        <w:jc w:val="center"/>
        <w:rPr>
          <w:rStyle w:val="IntenseEmphasis"/>
          <w:i w:val="0"/>
          <w:noProof/>
          <w:sz w:val="24"/>
          <w:lang w:val="en-CA" w:eastAsia="zh-CN"/>
        </w:rPr>
      </w:pPr>
      <w:r>
        <w:rPr>
          <w:noProof/>
          <w:lang w:val="en-CA" w:eastAsia="zh-CN"/>
        </w:rPr>
        <w:drawing>
          <wp:anchor distT="0" distB="0" distL="114300" distR="114300" simplePos="0" relativeHeight="251679744" behindDoc="1" locked="0" layoutInCell="1" allowOverlap="1" wp14:anchorId="7ADFFD38" wp14:editId="7E0245E6">
            <wp:simplePos x="0" y="0"/>
            <wp:positionH relativeFrom="page">
              <wp:posOffset>4059141</wp:posOffset>
            </wp:positionH>
            <wp:positionV relativeFrom="paragraph">
              <wp:posOffset>15185</wp:posOffset>
            </wp:positionV>
            <wp:extent cx="3574111" cy="2476831"/>
            <wp:effectExtent l="0" t="0" r="7620" b="0"/>
            <wp:wrapNone/>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14:sizeRelH relativeFrom="page">
              <wp14:pctWidth>0</wp14:pctWidth>
            </wp14:sizeRelH>
            <wp14:sizeRelV relativeFrom="page">
              <wp14:pctHeight>0</wp14:pctHeight>
            </wp14:sizeRelV>
          </wp:anchor>
        </w:drawing>
      </w:r>
      <w:r w:rsidR="00E276BF" w:rsidRPr="008C7CAD">
        <w:rPr>
          <w:noProof/>
          <w:lang w:val="en-CA" w:eastAsia="zh-CN"/>
        </w:rPr>
        <w:t xml:space="preserve"> </w:t>
      </w:r>
    </w:p>
    <w:p w:rsidR="00E276BF" w:rsidRDefault="00E276BF" w:rsidP="00E276BF">
      <w:pPr>
        <w:jc w:val="right"/>
        <w:rPr>
          <w:rStyle w:val="IntenseEmphasis"/>
          <w:i w:val="0"/>
          <w:noProof/>
          <w:sz w:val="24"/>
          <w:lang w:val="en-CA" w:eastAsia="zh-CN"/>
        </w:rPr>
      </w:pPr>
    </w:p>
    <w:p w:rsidR="00E276BF" w:rsidRDefault="00E276BF" w:rsidP="00E276BF">
      <w:pPr>
        <w:jc w:val="center"/>
        <w:rPr>
          <w:rStyle w:val="IntenseEmphasis"/>
          <w:i w:val="0"/>
          <w:noProof/>
          <w:sz w:val="24"/>
          <w:lang w:val="en-CA" w:eastAsia="zh-CN"/>
        </w:rPr>
      </w:pPr>
    </w:p>
    <w:p w:rsidR="00E276BF" w:rsidRDefault="00E276BF" w:rsidP="00E276BF">
      <w:pPr>
        <w:jc w:val="center"/>
        <w:rPr>
          <w:rStyle w:val="IntenseEmphasis"/>
          <w:i w:val="0"/>
          <w:noProof/>
          <w:sz w:val="24"/>
          <w:lang w:val="en-CA" w:eastAsia="zh-CN"/>
        </w:rPr>
      </w:pPr>
    </w:p>
    <w:p w:rsidR="00E276BF" w:rsidRDefault="00E276BF" w:rsidP="00E276BF">
      <w:pPr>
        <w:jc w:val="center"/>
        <w:rPr>
          <w:rStyle w:val="IntenseEmphasis"/>
          <w:i w:val="0"/>
          <w:noProof/>
          <w:sz w:val="24"/>
          <w:lang w:val="en-CA" w:eastAsia="zh-CN"/>
        </w:rPr>
      </w:pPr>
    </w:p>
    <w:p w:rsidR="00E276BF" w:rsidRDefault="00E276BF" w:rsidP="00E276BF">
      <w:pPr>
        <w:jc w:val="center"/>
        <w:rPr>
          <w:rStyle w:val="IntenseEmphasis"/>
          <w:i w:val="0"/>
          <w:noProof/>
          <w:sz w:val="24"/>
          <w:lang w:val="en-CA" w:eastAsia="zh-CN"/>
        </w:rPr>
      </w:pPr>
    </w:p>
    <w:p w:rsidR="00E276BF" w:rsidRDefault="00E276BF" w:rsidP="00E276BF">
      <w:pPr>
        <w:jc w:val="center"/>
        <w:rPr>
          <w:rStyle w:val="IntenseEmphasis"/>
          <w:i w:val="0"/>
          <w:noProof/>
          <w:sz w:val="24"/>
          <w:lang w:val="en-CA" w:eastAsia="zh-CN"/>
        </w:rPr>
      </w:pPr>
    </w:p>
    <w:p w:rsidR="00E276BF" w:rsidRDefault="00E276BF" w:rsidP="00E276BF">
      <w:pPr>
        <w:contextualSpacing/>
        <w:rPr>
          <w:rStyle w:val="IntenseEmphasis"/>
          <w:i w:val="0"/>
          <w:noProof/>
          <w:sz w:val="24"/>
          <w:lang w:val="en-CA" w:eastAsia="zh-CN"/>
        </w:rPr>
      </w:pPr>
    </w:p>
    <w:p w:rsidR="00E276BF" w:rsidRDefault="00E276BF" w:rsidP="00E276BF">
      <w:pPr>
        <w:contextualSpacing/>
        <w:rPr>
          <w:rStyle w:val="IntenseEmphasis"/>
          <w:b/>
          <w:i w:val="0"/>
          <w:color w:val="2683C6" w:themeColor="accent2"/>
          <w:sz w:val="18"/>
        </w:rPr>
      </w:pPr>
      <w:r>
        <w:rPr>
          <w:rStyle w:val="IntenseEmphasis"/>
          <w:b/>
          <w:i w:val="0"/>
          <w:color w:val="2683C6" w:themeColor="accent2"/>
          <w:sz w:val="18"/>
        </w:rPr>
        <w:tab/>
      </w:r>
    </w:p>
    <w:tbl>
      <w:tblPr>
        <w:tblStyle w:val="TableGrid"/>
        <w:tblW w:w="0" w:type="auto"/>
        <w:tblLook w:val="04A0" w:firstRow="1" w:lastRow="0" w:firstColumn="1" w:lastColumn="0" w:noHBand="0" w:noVBand="1"/>
      </w:tblPr>
      <w:tblGrid>
        <w:gridCol w:w="4675"/>
        <w:gridCol w:w="4675"/>
      </w:tblGrid>
      <w:tr w:rsidR="00E276BF" w:rsidTr="00C5378B">
        <w:tc>
          <w:tcPr>
            <w:tcW w:w="4675" w:type="dxa"/>
            <w:tcBorders>
              <w:top w:val="nil"/>
              <w:left w:val="nil"/>
              <w:bottom w:val="nil"/>
              <w:right w:val="nil"/>
            </w:tcBorders>
          </w:tcPr>
          <w:p w:rsidR="00E276BF" w:rsidRDefault="00E276BF" w:rsidP="00C5378B">
            <w:pPr>
              <w:contextualSpacing/>
              <w:rPr>
                <w:rStyle w:val="IntenseEmphasis"/>
                <w:b/>
                <w:i w:val="0"/>
                <w:color w:val="2683C6" w:themeColor="accent2"/>
                <w:sz w:val="18"/>
              </w:rPr>
            </w:pPr>
            <w:r>
              <w:rPr>
                <w:rStyle w:val="IntenseEmphasis"/>
                <w:b/>
                <w:i w:val="0"/>
                <w:color w:val="2683C6" w:themeColor="accent2"/>
                <w:sz w:val="18"/>
              </w:rPr>
              <w:t>Figure Left: Data gathered from the application</w:t>
            </w:r>
          </w:p>
        </w:tc>
        <w:tc>
          <w:tcPr>
            <w:tcW w:w="4675" w:type="dxa"/>
            <w:tcBorders>
              <w:top w:val="nil"/>
              <w:left w:val="nil"/>
              <w:bottom w:val="nil"/>
              <w:right w:val="nil"/>
            </w:tcBorders>
          </w:tcPr>
          <w:p w:rsidR="00E276BF" w:rsidRDefault="00E276BF" w:rsidP="00C5378B">
            <w:pPr>
              <w:contextualSpacing/>
              <w:rPr>
                <w:rStyle w:val="IntenseEmphasis"/>
                <w:b/>
                <w:i w:val="0"/>
                <w:color w:val="2683C6" w:themeColor="accent2"/>
                <w:sz w:val="18"/>
              </w:rPr>
            </w:pPr>
            <w:r>
              <w:rPr>
                <w:rStyle w:val="IntenseEmphasis"/>
                <w:b/>
                <w:i w:val="0"/>
                <w:color w:val="2683C6" w:themeColor="accent2"/>
                <w:sz w:val="18"/>
              </w:rPr>
              <w:t>Figure Right: Average Data gathered from Wireshark from 5 transmissions</w:t>
            </w:r>
          </w:p>
          <w:p w:rsidR="00E276BF" w:rsidRDefault="00E276BF" w:rsidP="00C5378B">
            <w:pPr>
              <w:contextualSpacing/>
              <w:rPr>
                <w:rStyle w:val="IntenseEmphasis"/>
                <w:b/>
                <w:i w:val="0"/>
                <w:color w:val="2683C6" w:themeColor="accent2"/>
                <w:sz w:val="18"/>
              </w:rPr>
            </w:pPr>
          </w:p>
        </w:tc>
      </w:tr>
    </w:tbl>
    <w:p w:rsidR="00E276BF" w:rsidRDefault="00E276BF" w:rsidP="00E276BF">
      <w:pPr>
        <w:pStyle w:val="ListParagraph"/>
        <w:numPr>
          <w:ilvl w:val="0"/>
          <w:numId w:val="34"/>
        </w:numPr>
        <w:rPr>
          <w:rStyle w:val="IntenseEmphasis"/>
          <w:i w:val="0"/>
          <w:color w:val="000000" w:themeColor="text1"/>
          <w:sz w:val="24"/>
        </w:rPr>
      </w:pPr>
      <w:r w:rsidRPr="007A7B63">
        <w:rPr>
          <w:rStyle w:val="IntenseEmphasis"/>
          <w:i w:val="0"/>
          <w:color w:val="000000" w:themeColor="text1"/>
          <w:sz w:val="24"/>
        </w:rPr>
        <w:lastRenderedPageBreak/>
        <w:t xml:space="preserve">Speed: </w:t>
      </w:r>
      <w:r w:rsidR="00A70572">
        <w:rPr>
          <w:rStyle w:val="IntenseEmphasis"/>
          <w:i w:val="0"/>
          <w:color w:val="000000" w:themeColor="text1"/>
          <w:sz w:val="24"/>
        </w:rPr>
        <w:t>6.11</w:t>
      </w:r>
      <w:r>
        <w:rPr>
          <w:rStyle w:val="IntenseEmphasis"/>
          <w:i w:val="0"/>
          <w:color w:val="000000" w:themeColor="text1"/>
          <w:sz w:val="24"/>
        </w:rPr>
        <w:t xml:space="preserve"> Mb/s</w:t>
      </w:r>
    </w:p>
    <w:p w:rsidR="00E276BF" w:rsidRDefault="00E276BF" w:rsidP="00E276BF">
      <w:pPr>
        <w:pStyle w:val="ListParagraph"/>
        <w:numPr>
          <w:ilvl w:val="0"/>
          <w:numId w:val="34"/>
        </w:numPr>
        <w:rPr>
          <w:rStyle w:val="IntenseEmphasis"/>
          <w:i w:val="0"/>
          <w:color w:val="000000" w:themeColor="text1"/>
          <w:sz w:val="24"/>
        </w:rPr>
      </w:pPr>
      <w:r>
        <w:rPr>
          <w:rStyle w:val="IntenseEmphasis"/>
          <w:i w:val="0"/>
          <w:color w:val="000000" w:themeColor="text1"/>
          <w:sz w:val="24"/>
        </w:rPr>
        <w:t xml:space="preserve">Total delay from first packet to last packet: </w:t>
      </w:r>
      <w:r w:rsidR="00A70572">
        <w:rPr>
          <w:rStyle w:val="IntenseEmphasis"/>
          <w:i w:val="0"/>
          <w:color w:val="000000" w:themeColor="text1"/>
          <w:sz w:val="24"/>
        </w:rPr>
        <w:t>67</w:t>
      </w:r>
      <w:r>
        <w:rPr>
          <w:rStyle w:val="IntenseEmphasis"/>
          <w:i w:val="0"/>
          <w:color w:val="000000" w:themeColor="text1"/>
          <w:sz w:val="24"/>
        </w:rPr>
        <w:t xml:space="preserve"> Milliseconds</w:t>
      </w:r>
    </w:p>
    <w:p w:rsidR="00E276BF" w:rsidRPr="00292A15" w:rsidRDefault="00E276BF" w:rsidP="00E276BF">
      <w:pPr>
        <w:pStyle w:val="ListParagraph"/>
        <w:numPr>
          <w:ilvl w:val="0"/>
          <w:numId w:val="34"/>
        </w:numPr>
        <w:rPr>
          <w:rStyle w:val="IntenseEmphasis"/>
          <w:i w:val="0"/>
          <w:color w:val="000000" w:themeColor="text1"/>
          <w:sz w:val="24"/>
        </w:rPr>
      </w:pPr>
      <w:r w:rsidRPr="00B65733">
        <w:rPr>
          <w:rStyle w:val="IntenseEmphasis"/>
          <w:i w:val="0"/>
          <w:color w:val="000000" w:themeColor="text1"/>
          <w:sz w:val="24"/>
        </w:rPr>
        <w:t xml:space="preserve">Analysis: </w:t>
      </w:r>
      <w:r>
        <w:rPr>
          <w:rStyle w:val="IntenseEmphasis"/>
          <w:i w:val="0"/>
          <w:color w:val="000000" w:themeColor="text1"/>
          <w:sz w:val="24"/>
        </w:rPr>
        <w:t>100% packets received,</w:t>
      </w:r>
      <w:r w:rsidR="00106CE3">
        <w:rPr>
          <w:rStyle w:val="IntenseEmphasis"/>
          <w:i w:val="0"/>
          <w:color w:val="000000" w:themeColor="text1"/>
          <w:sz w:val="24"/>
        </w:rPr>
        <w:t xml:space="preserve"> very reliable, and small </w:t>
      </w:r>
      <w:r w:rsidR="005F7219">
        <w:rPr>
          <w:rStyle w:val="IntenseEmphasis"/>
          <w:i w:val="0"/>
          <w:color w:val="000000" w:themeColor="text1"/>
          <w:sz w:val="24"/>
        </w:rPr>
        <w:t>influx in traffic</w:t>
      </w:r>
    </w:p>
    <w:p w:rsidR="00E276BF" w:rsidRDefault="00E276BF" w:rsidP="00503D14">
      <w:pPr>
        <w:rPr>
          <w:rStyle w:val="IntenseEmphasis"/>
          <w:b/>
          <w:i w:val="0"/>
          <w:sz w:val="24"/>
        </w:rPr>
      </w:pPr>
    </w:p>
    <w:p w:rsidR="00937A7C" w:rsidRDefault="00937A7C" w:rsidP="00503D14">
      <w:pPr>
        <w:rPr>
          <w:rStyle w:val="IntenseEmphasis"/>
          <w:b/>
          <w:i w:val="0"/>
          <w:sz w:val="24"/>
        </w:rPr>
      </w:pPr>
    </w:p>
    <w:p w:rsidR="00937A7C" w:rsidRDefault="00937A7C" w:rsidP="00503D14">
      <w:pPr>
        <w:rPr>
          <w:rStyle w:val="IntenseEmphasis"/>
          <w:b/>
          <w:i w:val="0"/>
          <w:sz w:val="24"/>
        </w:rPr>
      </w:pPr>
    </w:p>
    <w:p w:rsidR="00D273D9" w:rsidRDefault="00D273D9" w:rsidP="00D273D9">
      <w:pPr>
        <w:ind w:left="2880" w:firstLine="720"/>
        <w:contextualSpacing/>
        <w:rPr>
          <w:rStyle w:val="IntenseEmphasis"/>
          <w:b/>
          <w:i w:val="0"/>
          <w:color w:val="000000" w:themeColor="text1"/>
          <w:sz w:val="24"/>
        </w:rPr>
      </w:pPr>
      <w:r>
        <w:rPr>
          <w:rStyle w:val="IntenseEmphasis"/>
          <w:b/>
          <w:i w:val="0"/>
          <w:color w:val="000000" w:themeColor="text1"/>
          <w:sz w:val="24"/>
        </w:rPr>
        <w:t>UDP: 60k</w:t>
      </w:r>
      <w:r w:rsidRPr="00634FBC">
        <w:rPr>
          <w:rStyle w:val="IntenseEmphasis"/>
          <w:b/>
          <w:i w:val="0"/>
          <w:color w:val="000000" w:themeColor="text1"/>
          <w:sz w:val="24"/>
        </w:rPr>
        <w:t xml:space="preserve"> 100 Times</w:t>
      </w:r>
    </w:p>
    <w:p w:rsidR="00D273D9" w:rsidRPr="00634FBC" w:rsidRDefault="00D273D9" w:rsidP="00D273D9">
      <w:pPr>
        <w:ind w:firstLine="720"/>
        <w:contextualSpacing/>
        <w:rPr>
          <w:rStyle w:val="IntenseEmphasis"/>
          <w:rFonts w:ascii="Times New Roman" w:hAnsi="Times New Roman" w:cs="Times New Roman"/>
          <w:i w:val="0"/>
          <w:color w:val="000000" w:themeColor="text1"/>
          <w:sz w:val="24"/>
        </w:rPr>
      </w:pPr>
      <w:r w:rsidRPr="00D273D9">
        <w:rPr>
          <w:rStyle w:val="IntenseEmphasis"/>
          <w:rFonts w:ascii="Times New Roman" w:hAnsi="Times New Roman" w:cs="Times New Roman"/>
          <w:i w:val="0"/>
          <w:noProof/>
          <w:color w:val="000000" w:themeColor="text1"/>
          <w:sz w:val="24"/>
          <w:lang w:val="en-CA" w:eastAsia="zh-CN"/>
        </w:rPr>
        <w:drawing>
          <wp:anchor distT="0" distB="0" distL="114300" distR="114300" simplePos="0" relativeHeight="251683840" behindDoc="1" locked="0" layoutInCell="1" allowOverlap="1" wp14:anchorId="384092CC" wp14:editId="204C7AE5">
            <wp:simplePos x="0" y="0"/>
            <wp:positionH relativeFrom="column">
              <wp:posOffset>-516421</wp:posOffset>
            </wp:positionH>
            <wp:positionV relativeFrom="paragraph">
              <wp:posOffset>192405</wp:posOffset>
            </wp:positionV>
            <wp:extent cx="3530379" cy="2476278"/>
            <wp:effectExtent l="0" t="0" r="0" b="635"/>
            <wp:wrapNone/>
            <wp:docPr id="23" name="Picture 23" descr="C:\Users\Jerry\Dropbox\BCIT_CST\Term_4\4985\ProtocolAnalyzer\Data\wlan\UDP_60k_100_w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erry\Dropbox\BCIT_CST\Term_4\4985\ProtocolAnalyzer\Data\wlan\UDP_60k_100_wla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30379" cy="2476278"/>
                    </a:xfrm>
                    <a:prstGeom prst="rect">
                      <a:avLst/>
                    </a:prstGeom>
                    <a:noFill/>
                    <a:ln>
                      <a:noFill/>
                    </a:ln>
                  </pic:spPr>
                </pic:pic>
              </a:graphicData>
            </a:graphic>
            <wp14:sizeRelH relativeFrom="page">
              <wp14:pctWidth>0</wp14:pctWidth>
            </wp14:sizeRelH>
            <wp14:sizeRelV relativeFrom="page">
              <wp14:pctHeight>0</wp14:pctHeight>
            </wp14:sizeRelV>
          </wp:anchor>
        </w:drawing>
      </w:r>
      <w:r w:rsidRPr="00634FBC">
        <w:rPr>
          <w:rStyle w:val="IntenseEmphasis"/>
          <w:rFonts w:ascii="Times New Roman" w:hAnsi="Times New Roman" w:cs="Times New Roman"/>
          <w:i w:val="0"/>
          <w:color w:val="000000" w:themeColor="text1"/>
          <w:sz w:val="24"/>
        </w:rPr>
        <w:t>Application result</w:t>
      </w:r>
      <w:r>
        <w:rPr>
          <w:rStyle w:val="IntenseEmphasis"/>
          <w:rFonts w:ascii="Times New Roman" w:hAnsi="Times New Roman" w:cs="Times New Roman"/>
          <w:i w:val="0"/>
          <w:color w:val="000000" w:themeColor="text1"/>
          <w:sz w:val="24"/>
        </w:rPr>
        <w:tab/>
      </w:r>
      <w:r>
        <w:rPr>
          <w:rStyle w:val="IntenseEmphasis"/>
          <w:rFonts w:ascii="Times New Roman" w:hAnsi="Times New Roman" w:cs="Times New Roman"/>
          <w:i w:val="0"/>
          <w:color w:val="000000" w:themeColor="text1"/>
          <w:sz w:val="24"/>
        </w:rPr>
        <w:tab/>
      </w:r>
      <w:r>
        <w:rPr>
          <w:rStyle w:val="IntenseEmphasis"/>
          <w:rFonts w:ascii="Times New Roman" w:hAnsi="Times New Roman" w:cs="Times New Roman"/>
          <w:i w:val="0"/>
          <w:color w:val="000000" w:themeColor="text1"/>
          <w:sz w:val="24"/>
        </w:rPr>
        <w:tab/>
      </w:r>
      <w:r>
        <w:rPr>
          <w:rStyle w:val="IntenseEmphasis"/>
          <w:rFonts w:ascii="Times New Roman" w:hAnsi="Times New Roman" w:cs="Times New Roman"/>
          <w:i w:val="0"/>
          <w:color w:val="000000" w:themeColor="text1"/>
          <w:sz w:val="24"/>
        </w:rPr>
        <w:tab/>
      </w:r>
      <w:r>
        <w:rPr>
          <w:rStyle w:val="IntenseEmphasis"/>
          <w:rFonts w:ascii="Times New Roman" w:hAnsi="Times New Roman" w:cs="Times New Roman"/>
          <w:i w:val="0"/>
          <w:color w:val="000000" w:themeColor="text1"/>
          <w:sz w:val="24"/>
        </w:rPr>
        <w:tab/>
      </w:r>
      <w:r>
        <w:rPr>
          <w:rStyle w:val="IntenseEmphasis"/>
          <w:rFonts w:ascii="Times New Roman" w:hAnsi="Times New Roman" w:cs="Times New Roman"/>
          <w:i w:val="0"/>
          <w:color w:val="000000" w:themeColor="text1"/>
          <w:sz w:val="24"/>
        </w:rPr>
        <w:tab/>
      </w:r>
      <w:r>
        <w:rPr>
          <w:rStyle w:val="IntenseEmphasis"/>
          <w:rFonts w:ascii="Times New Roman" w:hAnsi="Times New Roman" w:cs="Times New Roman"/>
          <w:i w:val="0"/>
          <w:color w:val="000000" w:themeColor="text1"/>
          <w:sz w:val="24"/>
        </w:rPr>
        <w:tab/>
        <w:t>Graph</w:t>
      </w:r>
    </w:p>
    <w:p w:rsidR="00D273D9" w:rsidRDefault="00D273D9" w:rsidP="00D273D9">
      <w:pPr>
        <w:jc w:val="center"/>
        <w:rPr>
          <w:rStyle w:val="IntenseEmphasis"/>
          <w:i w:val="0"/>
          <w:noProof/>
          <w:sz w:val="24"/>
          <w:lang w:val="en-CA" w:eastAsia="zh-CN"/>
        </w:rPr>
      </w:pPr>
      <w:r>
        <w:rPr>
          <w:noProof/>
          <w:lang w:val="en-CA" w:eastAsia="zh-CN"/>
        </w:rPr>
        <w:drawing>
          <wp:anchor distT="0" distB="0" distL="114300" distR="114300" simplePos="0" relativeHeight="251684864" behindDoc="1" locked="0" layoutInCell="1" allowOverlap="1" wp14:anchorId="3113746A" wp14:editId="5265DC73">
            <wp:simplePos x="0" y="0"/>
            <wp:positionH relativeFrom="column">
              <wp:posOffset>3069093</wp:posOffset>
            </wp:positionH>
            <wp:positionV relativeFrom="paragraph">
              <wp:posOffset>27195</wp:posOffset>
            </wp:positionV>
            <wp:extent cx="3677479" cy="2393342"/>
            <wp:effectExtent l="0" t="0" r="18415" b="6985"/>
            <wp:wrapNone/>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14:sizeRelH relativeFrom="margin">
              <wp14:pctWidth>0</wp14:pctWidth>
            </wp14:sizeRelH>
            <wp14:sizeRelV relativeFrom="margin">
              <wp14:pctHeight>0</wp14:pctHeight>
            </wp14:sizeRelV>
          </wp:anchor>
        </w:drawing>
      </w:r>
      <w:r w:rsidRPr="008C7CAD">
        <w:rPr>
          <w:noProof/>
          <w:lang w:val="en-CA" w:eastAsia="zh-CN"/>
        </w:rPr>
        <w:t xml:space="preserve"> </w:t>
      </w:r>
    </w:p>
    <w:p w:rsidR="00D273D9" w:rsidRDefault="00D273D9" w:rsidP="00D273D9">
      <w:pPr>
        <w:jc w:val="right"/>
        <w:rPr>
          <w:rStyle w:val="IntenseEmphasis"/>
          <w:i w:val="0"/>
          <w:noProof/>
          <w:sz w:val="24"/>
          <w:lang w:val="en-CA" w:eastAsia="zh-CN"/>
        </w:rPr>
      </w:pPr>
    </w:p>
    <w:p w:rsidR="00D273D9" w:rsidRDefault="00D273D9" w:rsidP="00D273D9">
      <w:pPr>
        <w:jc w:val="center"/>
        <w:rPr>
          <w:rStyle w:val="IntenseEmphasis"/>
          <w:i w:val="0"/>
          <w:noProof/>
          <w:sz w:val="24"/>
          <w:lang w:val="en-CA" w:eastAsia="zh-CN"/>
        </w:rPr>
      </w:pPr>
    </w:p>
    <w:p w:rsidR="00D273D9" w:rsidRDefault="00D273D9" w:rsidP="00D273D9">
      <w:pPr>
        <w:jc w:val="center"/>
        <w:rPr>
          <w:rStyle w:val="IntenseEmphasis"/>
          <w:i w:val="0"/>
          <w:noProof/>
          <w:sz w:val="24"/>
          <w:lang w:val="en-CA" w:eastAsia="zh-CN"/>
        </w:rPr>
      </w:pPr>
    </w:p>
    <w:p w:rsidR="00D273D9" w:rsidRDefault="00D273D9" w:rsidP="00D273D9">
      <w:pPr>
        <w:jc w:val="center"/>
        <w:rPr>
          <w:rStyle w:val="IntenseEmphasis"/>
          <w:i w:val="0"/>
          <w:noProof/>
          <w:sz w:val="24"/>
          <w:lang w:val="en-CA" w:eastAsia="zh-CN"/>
        </w:rPr>
      </w:pPr>
    </w:p>
    <w:p w:rsidR="00D273D9" w:rsidRDefault="00D273D9" w:rsidP="00D273D9">
      <w:pPr>
        <w:jc w:val="center"/>
        <w:rPr>
          <w:rStyle w:val="IntenseEmphasis"/>
          <w:i w:val="0"/>
          <w:noProof/>
          <w:sz w:val="24"/>
          <w:lang w:val="en-CA" w:eastAsia="zh-CN"/>
        </w:rPr>
      </w:pPr>
    </w:p>
    <w:p w:rsidR="00D273D9" w:rsidRDefault="00D273D9" w:rsidP="00D273D9">
      <w:pPr>
        <w:jc w:val="center"/>
        <w:rPr>
          <w:rStyle w:val="IntenseEmphasis"/>
          <w:i w:val="0"/>
          <w:noProof/>
          <w:sz w:val="24"/>
          <w:lang w:val="en-CA" w:eastAsia="zh-CN"/>
        </w:rPr>
      </w:pPr>
    </w:p>
    <w:p w:rsidR="00D273D9" w:rsidRDefault="00D273D9" w:rsidP="00D273D9">
      <w:pPr>
        <w:contextualSpacing/>
        <w:rPr>
          <w:rStyle w:val="IntenseEmphasis"/>
          <w:i w:val="0"/>
          <w:noProof/>
          <w:sz w:val="24"/>
          <w:lang w:val="en-CA" w:eastAsia="zh-CN"/>
        </w:rPr>
      </w:pPr>
    </w:p>
    <w:p w:rsidR="00D273D9" w:rsidRDefault="00D273D9" w:rsidP="00D273D9">
      <w:pPr>
        <w:contextualSpacing/>
        <w:rPr>
          <w:rStyle w:val="IntenseEmphasis"/>
          <w:b/>
          <w:i w:val="0"/>
          <w:color w:val="2683C6" w:themeColor="accent2"/>
          <w:sz w:val="18"/>
        </w:rPr>
      </w:pPr>
      <w:r>
        <w:rPr>
          <w:rStyle w:val="IntenseEmphasis"/>
          <w:b/>
          <w:i w:val="0"/>
          <w:color w:val="2683C6" w:themeColor="accent2"/>
          <w:sz w:val="18"/>
        </w:rPr>
        <w:tab/>
      </w:r>
    </w:p>
    <w:tbl>
      <w:tblPr>
        <w:tblStyle w:val="TableGrid"/>
        <w:tblW w:w="0" w:type="auto"/>
        <w:tblLook w:val="04A0" w:firstRow="1" w:lastRow="0" w:firstColumn="1" w:lastColumn="0" w:noHBand="0" w:noVBand="1"/>
      </w:tblPr>
      <w:tblGrid>
        <w:gridCol w:w="4675"/>
        <w:gridCol w:w="4675"/>
      </w:tblGrid>
      <w:tr w:rsidR="00D273D9" w:rsidTr="00C5378B">
        <w:tc>
          <w:tcPr>
            <w:tcW w:w="4675" w:type="dxa"/>
            <w:tcBorders>
              <w:top w:val="nil"/>
              <w:left w:val="nil"/>
              <w:bottom w:val="nil"/>
              <w:right w:val="nil"/>
            </w:tcBorders>
          </w:tcPr>
          <w:p w:rsidR="00D273D9" w:rsidRDefault="00D273D9" w:rsidP="00C5378B">
            <w:pPr>
              <w:contextualSpacing/>
              <w:rPr>
                <w:rStyle w:val="IntenseEmphasis"/>
                <w:b/>
                <w:i w:val="0"/>
                <w:color w:val="2683C6" w:themeColor="accent2"/>
                <w:sz w:val="18"/>
              </w:rPr>
            </w:pPr>
            <w:r>
              <w:rPr>
                <w:rStyle w:val="IntenseEmphasis"/>
                <w:b/>
                <w:i w:val="0"/>
                <w:color w:val="2683C6" w:themeColor="accent2"/>
                <w:sz w:val="18"/>
              </w:rPr>
              <w:t>Figure Left: Data gathered from the application</w:t>
            </w:r>
          </w:p>
        </w:tc>
        <w:tc>
          <w:tcPr>
            <w:tcW w:w="4675" w:type="dxa"/>
            <w:tcBorders>
              <w:top w:val="nil"/>
              <w:left w:val="nil"/>
              <w:bottom w:val="nil"/>
              <w:right w:val="nil"/>
            </w:tcBorders>
          </w:tcPr>
          <w:p w:rsidR="00D273D9" w:rsidRDefault="00D273D9" w:rsidP="00C5378B">
            <w:pPr>
              <w:contextualSpacing/>
              <w:rPr>
                <w:rStyle w:val="IntenseEmphasis"/>
                <w:b/>
                <w:i w:val="0"/>
                <w:color w:val="2683C6" w:themeColor="accent2"/>
                <w:sz w:val="18"/>
              </w:rPr>
            </w:pPr>
            <w:r>
              <w:rPr>
                <w:rStyle w:val="IntenseEmphasis"/>
                <w:b/>
                <w:i w:val="0"/>
                <w:color w:val="2683C6" w:themeColor="accent2"/>
                <w:sz w:val="18"/>
              </w:rPr>
              <w:t>Figure Right: Average Data gathered from Wireshark from 5 transmissions</w:t>
            </w:r>
          </w:p>
          <w:p w:rsidR="00D273D9" w:rsidRDefault="00D273D9" w:rsidP="00C5378B">
            <w:pPr>
              <w:contextualSpacing/>
              <w:rPr>
                <w:rStyle w:val="IntenseEmphasis"/>
                <w:b/>
                <w:i w:val="0"/>
                <w:color w:val="2683C6" w:themeColor="accent2"/>
                <w:sz w:val="18"/>
              </w:rPr>
            </w:pPr>
          </w:p>
        </w:tc>
      </w:tr>
    </w:tbl>
    <w:p w:rsidR="00D273D9" w:rsidRDefault="00D273D9" w:rsidP="00D273D9">
      <w:pPr>
        <w:pStyle w:val="ListParagraph"/>
        <w:numPr>
          <w:ilvl w:val="0"/>
          <w:numId w:val="34"/>
        </w:numPr>
        <w:rPr>
          <w:rStyle w:val="IntenseEmphasis"/>
          <w:i w:val="0"/>
          <w:color w:val="000000" w:themeColor="text1"/>
          <w:sz w:val="24"/>
        </w:rPr>
      </w:pPr>
      <w:r w:rsidRPr="007A7B63">
        <w:rPr>
          <w:rStyle w:val="IntenseEmphasis"/>
          <w:i w:val="0"/>
          <w:color w:val="000000" w:themeColor="text1"/>
          <w:sz w:val="24"/>
        </w:rPr>
        <w:t xml:space="preserve">Speed: </w:t>
      </w:r>
      <w:r w:rsidR="00937A7C">
        <w:rPr>
          <w:rStyle w:val="IntenseEmphasis"/>
          <w:i w:val="0"/>
          <w:color w:val="000000" w:themeColor="text1"/>
          <w:sz w:val="24"/>
        </w:rPr>
        <w:t>4</w:t>
      </w:r>
      <w:r>
        <w:rPr>
          <w:rStyle w:val="IntenseEmphasis"/>
          <w:i w:val="0"/>
          <w:color w:val="000000" w:themeColor="text1"/>
          <w:sz w:val="24"/>
        </w:rPr>
        <w:t>.11 Mb/s</w:t>
      </w:r>
    </w:p>
    <w:p w:rsidR="00D273D9" w:rsidRDefault="00D273D9" w:rsidP="00D273D9">
      <w:pPr>
        <w:pStyle w:val="ListParagraph"/>
        <w:numPr>
          <w:ilvl w:val="0"/>
          <w:numId w:val="34"/>
        </w:numPr>
        <w:rPr>
          <w:rStyle w:val="IntenseEmphasis"/>
          <w:i w:val="0"/>
          <w:color w:val="000000" w:themeColor="text1"/>
          <w:sz w:val="24"/>
        </w:rPr>
      </w:pPr>
      <w:r>
        <w:rPr>
          <w:rStyle w:val="IntenseEmphasis"/>
          <w:i w:val="0"/>
          <w:color w:val="000000" w:themeColor="text1"/>
          <w:sz w:val="24"/>
        </w:rPr>
        <w:t xml:space="preserve">Total delay from first packet to last packet: </w:t>
      </w:r>
      <w:r w:rsidR="00937A7C">
        <w:rPr>
          <w:rStyle w:val="IntenseEmphasis"/>
          <w:i w:val="0"/>
          <w:color w:val="000000" w:themeColor="text1"/>
          <w:sz w:val="24"/>
        </w:rPr>
        <w:t>341</w:t>
      </w:r>
      <w:r>
        <w:rPr>
          <w:rStyle w:val="IntenseEmphasis"/>
          <w:i w:val="0"/>
          <w:color w:val="000000" w:themeColor="text1"/>
          <w:sz w:val="24"/>
        </w:rPr>
        <w:t xml:space="preserve"> Milliseconds</w:t>
      </w:r>
    </w:p>
    <w:p w:rsidR="00E276BF" w:rsidRPr="00937A7C" w:rsidRDefault="00D273D9" w:rsidP="00C5378B">
      <w:pPr>
        <w:pStyle w:val="ListParagraph"/>
        <w:numPr>
          <w:ilvl w:val="0"/>
          <w:numId w:val="34"/>
        </w:numPr>
        <w:rPr>
          <w:rStyle w:val="IntenseEmphasis"/>
          <w:b/>
          <w:i w:val="0"/>
          <w:sz w:val="24"/>
        </w:rPr>
      </w:pPr>
      <w:r w:rsidRPr="00937A7C">
        <w:rPr>
          <w:rStyle w:val="IntenseEmphasis"/>
          <w:i w:val="0"/>
          <w:color w:val="000000" w:themeColor="text1"/>
          <w:sz w:val="24"/>
        </w:rPr>
        <w:t xml:space="preserve">Analysis: </w:t>
      </w:r>
      <w:r w:rsidR="00937A7C">
        <w:rPr>
          <w:rStyle w:val="IntenseEmphasis"/>
          <w:i w:val="0"/>
          <w:color w:val="000000" w:themeColor="text1"/>
          <w:sz w:val="24"/>
        </w:rPr>
        <w:t>Only ~20% accuracy, not re</w:t>
      </w:r>
      <w:r w:rsidR="00F050DB">
        <w:rPr>
          <w:rStyle w:val="IntenseEmphasis"/>
          <w:i w:val="0"/>
          <w:color w:val="000000" w:themeColor="text1"/>
          <w:sz w:val="24"/>
        </w:rPr>
        <w:t>liable, b</w:t>
      </w:r>
      <w:r w:rsidR="00AF5B79">
        <w:rPr>
          <w:rStyle w:val="IntenseEmphasis"/>
          <w:i w:val="0"/>
          <w:color w:val="000000" w:themeColor="text1"/>
          <w:sz w:val="24"/>
        </w:rPr>
        <w:t>ig influx in traffic</w:t>
      </w:r>
      <w:r w:rsidR="00937A7C">
        <w:rPr>
          <w:rStyle w:val="IntenseEmphasis"/>
          <w:i w:val="0"/>
          <w:color w:val="000000" w:themeColor="text1"/>
          <w:sz w:val="24"/>
        </w:rPr>
        <w:t xml:space="preserve"> and empty gaps between bursts (packet loss)</w:t>
      </w:r>
    </w:p>
    <w:p w:rsidR="00E276BF" w:rsidRDefault="00E276BF" w:rsidP="00503D14">
      <w:pPr>
        <w:rPr>
          <w:rStyle w:val="IntenseEmphasis"/>
          <w:b/>
          <w:i w:val="0"/>
          <w:sz w:val="24"/>
        </w:rPr>
      </w:pPr>
    </w:p>
    <w:p w:rsidR="00E276BF" w:rsidRDefault="00E276BF" w:rsidP="00503D14">
      <w:pPr>
        <w:rPr>
          <w:rStyle w:val="IntenseEmphasis"/>
          <w:b/>
          <w:i w:val="0"/>
          <w:sz w:val="24"/>
        </w:rPr>
      </w:pPr>
    </w:p>
    <w:p w:rsidR="00E276BF" w:rsidRDefault="00E276BF" w:rsidP="00503D14">
      <w:pPr>
        <w:rPr>
          <w:rStyle w:val="IntenseEmphasis"/>
          <w:b/>
          <w:i w:val="0"/>
          <w:sz w:val="24"/>
        </w:rPr>
      </w:pPr>
    </w:p>
    <w:p w:rsidR="00E276BF" w:rsidRDefault="00E276BF" w:rsidP="00503D14">
      <w:pPr>
        <w:rPr>
          <w:rStyle w:val="IntenseEmphasis"/>
          <w:b/>
          <w:i w:val="0"/>
          <w:sz w:val="24"/>
        </w:rPr>
      </w:pPr>
    </w:p>
    <w:p w:rsidR="00E276BF" w:rsidRDefault="00E276BF" w:rsidP="00503D14">
      <w:pPr>
        <w:rPr>
          <w:rStyle w:val="IntenseEmphasis"/>
          <w:b/>
          <w:i w:val="0"/>
          <w:sz w:val="24"/>
        </w:rPr>
      </w:pPr>
    </w:p>
    <w:p w:rsidR="00E276BF" w:rsidRDefault="00E276BF" w:rsidP="00503D14">
      <w:pPr>
        <w:rPr>
          <w:rStyle w:val="IntenseEmphasis"/>
          <w:b/>
          <w:i w:val="0"/>
          <w:sz w:val="24"/>
        </w:rPr>
      </w:pPr>
    </w:p>
    <w:p w:rsidR="00937A7C" w:rsidRDefault="00937A7C" w:rsidP="00937A7C">
      <w:pPr>
        <w:ind w:left="2880" w:firstLine="720"/>
        <w:contextualSpacing/>
        <w:rPr>
          <w:rStyle w:val="IntenseEmphasis"/>
          <w:b/>
          <w:i w:val="0"/>
          <w:color w:val="000000" w:themeColor="text1"/>
          <w:sz w:val="24"/>
        </w:rPr>
      </w:pPr>
    </w:p>
    <w:p w:rsidR="00937A7C" w:rsidRDefault="00937A7C" w:rsidP="00937A7C">
      <w:pPr>
        <w:ind w:left="2880" w:firstLine="720"/>
        <w:contextualSpacing/>
        <w:rPr>
          <w:rStyle w:val="IntenseEmphasis"/>
          <w:b/>
          <w:i w:val="0"/>
          <w:color w:val="000000" w:themeColor="text1"/>
          <w:sz w:val="24"/>
        </w:rPr>
      </w:pPr>
    </w:p>
    <w:p w:rsidR="00937A7C" w:rsidRDefault="00937A7C" w:rsidP="00937A7C">
      <w:pPr>
        <w:ind w:left="2880" w:firstLine="720"/>
        <w:contextualSpacing/>
        <w:rPr>
          <w:rStyle w:val="IntenseEmphasis"/>
          <w:b/>
          <w:i w:val="0"/>
          <w:color w:val="000000" w:themeColor="text1"/>
          <w:sz w:val="24"/>
        </w:rPr>
      </w:pPr>
    </w:p>
    <w:p w:rsidR="00937A7C" w:rsidRDefault="00937A7C" w:rsidP="00937A7C">
      <w:pPr>
        <w:ind w:left="2880" w:firstLine="720"/>
        <w:contextualSpacing/>
        <w:rPr>
          <w:rStyle w:val="IntenseEmphasis"/>
          <w:b/>
          <w:i w:val="0"/>
          <w:color w:val="000000" w:themeColor="text1"/>
          <w:sz w:val="24"/>
        </w:rPr>
      </w:pPr>
    </w:p>
    <w:p w:rsidR="00937A7C" w:rsidRDefault="00937A7C" w:rsidP="00937A7C">
      <w:pPr>
        <w:ind w:left="2880" w:firstLine="720"/>
        <w:contextualSpacing/>
        <w:rPr>
          <w:rStyle w:val="IntenseEmphasis"/>
          <w:b/>
          <w:i w:val="0"/>
          <w:color w:val="000000" w:themeColor="text1"/>
          <w:sz w:val="24"/>
        </w:rPr>
      </w:pPr>
      <w:r>
        <w:rPr>
          <w:rStyle w:val="IntenseEmphasis"/>
          <w:b/>
          <w:i w:val="0"/>
          <w:color w:val="000000" w:themeColor="text1"/>
          <w:sz w:val="24"/>
        </w:rPr>
        <w:t xml:space="preserve">UDP: </w:t>
      </w:r>
      <w:r w:rsidR="0098170A">
        <w:rPr>
          <w:rStyle w:val="IntenseEmphasis"/>
          <w:b/>
          <w:i w:val="0"/>
          <w:color w:val="000000" w:themeColor="text1"/>
          <w:sz w:val="24"/>
        </w:rPr>
        <w:t>4096</w:t>
      </w:r>
      <w:r>
        <w:rPr>
          <w:rStyle w:val="IntenseEmphasis"/>
          <w:b/>
          <w:i w:val="0"/>
          <w:color w:val="000000" w:themeColor="text1"/>
          <w:sz w:val="24"/>
        </w:rPr>
        <w:t>k</w:t>
      </w:r>
      <w:r w:rsidRPr="00634FBC">
        <w:rPr>
          <w:rStyle w:val="IntenseEmphasis"/>
          <w:b/>
          <w:i w:val="0"/>
          <w:color w:val="000000" w:themeColor="text1"/>
          <w:sz w:val="24"/>
        </w:rPr>
        <w:t xml:space="preserve"> 100 Times</w:t>
      </w:r>
    </w:p>
    <w:p w:rsidR="00937A7C" w:rsidRPr="00634FBC" w:rsidRDefault="0098170A" w:rsidP="00937A7C">
      <w:pPr>
        <w:ind w:firstLine="720"/>
        <w:contextualSpacing/>
        <w:rPr>
          <w:rStyle w:val="IntenseEmphasis"/>
          <w:rFonts w:ascii="Times New Roman" w:hAnsi="Times New Roman" w:cs="Times New Roman"/>
          <w:i w:val="0"/>
          <w:color w:val="000000" w:themeColor="text1"/>
          <w:sz w:val="24"/>
        </w:rPr>
      </w:pPr>
      <w:r w:rsidRPr="0098170A">
        <w:rPr>
          <w:rStyle w:val="IntenseEmphasis"/>
          <w:rFonts w:ascii="Times New Roman" w:hAnsi="Times New Roman" w:cs="Times New Roman"/>
          <w:i w:val="0"/>
          <w:noProof/>
          <w:color w:val="000000" w:themeColor="text1"/>
          <w:sz w:val="24"/>
          <w:lang w:val="en-CA" w:eastAsia="zh-CN"/>
        </w:rPr>
        <w:drawing>
          <wp:anchor distT="0" distB="0" distL="114300" distR="114300" simplePos="0" relativeHeight="251688960" behindDoc="1" locked="0" layoutInCell="1" allowOverlap="1" wp14:anchorId="28C70EBB" wp14:editId="778CE56F">
            <wp:simplePos x="0" y="0"/>
            <wp:positionH relativeFrom="column">
              <wp:posOffset>-524565</wp:posOffset>
            </wp:positionH>
            <wp:positionV relativeFrom="paragraph">
              <wp:posOffset>190831</wp:posOffset>
            </wp:positionV>
            <wp:extent cx="3473503" cy="2436384"/>
            <wp:effectExtent l="0" t="0" r="0" b="2540"/>
            <wp:wrapNone/>
            <wp:docPr id="28" name="Picture 28" descr="C:\Users\Jerry\Dropbox\BCIT_CST\Term_4\4985\ProtocolAnalyzer\Data\wlan\UDP_4096_100_w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erry\Dropbox\BCIT_CST\Term_4\4985\ProtocolAnalyzer\Data\wlan\UDP_4096_100_wlan.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73503" cy="2436384"/>
                    </a:xfrm>
                    <a:prstGeom prst="rect">
                      <a:avLst/>
                    </a:prstGeom>
                    <a:noFill/>
                    <a:ln>
                      <a:noFill/>
                    </a:ln>
                  </pic:spPr>
                </pic:pic>
              </a:graphicData>
            </a:graphic>
            <wp14:sizeRelH relativeFrom="page">
              <wp14:pctWidth>0</wp14:pctWidth>
            </wp14:sizeRelH>
            <wp14:sizeRelV relativeFrom="page">
              <wp14:pctHeight>0</wp14:pctHeight>
            </wp14:sizeRelV>
          </wp:anchor>
        </w:drawing>
      </w:r>
      <w:r w:rsidR="00937A7C" w:rsidRPr="00634FBC">
        <w:rPr>
          <w:rStyle w:val="IntenseEmphasis"/>
          <w:rFonts w:ascii="Times New Roman" w:hAnsi="Times New Roman" w:cs="Times New Roman"/>
          <w:i w:val="0"/>
          <w:color w:val="000000" w:themeColor="text1"/>
          <w:sz w:val="24"/>
        </w:rPr>
        <w:t>Application result</w:t>
      </w:r>
      <w:r w:rsidR="00937A7C">
        <w:rPr>
          <w:rStyle w:val="IntenseEmphasis"/>
          <w:rFonts w:ascii="Times New Roman" w:hAnsi="Times New Roman" w:cs="Times New Roman"/>
          <w:i w:val="0"/>
          <w:color w:val="000000" w:themeColor="text1"/>
          <w:sz w:val="24"/>
        </w:rPr>
        <w:tab/>
      </w:r>
      <w:r w:rsidR="00937A7C">
        <w:rPr>
          <w:rStyle w:val="IntenseEmphasis"/>
          <w:rFonts w:ascii="Times New Roman" w:hAnsi="Times New Roman" w:cs="Times New Roman"/>
          <w:i w:val="0"/>
          <w:color w:val="000000" w:themeColor="text1"/>
          <w:sz w:val="24"/>
        </w:rPr>
        <w:tab/>
      </w:r>
      <w:r w:rsidR="00937A7C">
        <w:rPr>
          <w:rStyle w:val="IntenseEmphasis"/>
          <w:rFonts w:ascii="Times New Roman" w:hAnsi="Times New Roman" w:cs="Times New Roman"/>
          <w:i w:val="0"/>
          <w:color w:val="000000" w:themeColor="text1"/>
          <w:sz w:val="24"/>
        </w:rPr>
        <w:tab/>
      </w:r>
      <w:r w:rsidR="00937A7C">
        <w:rPr>
          <w:rStyle w:val="IntenseEmphasis"/>
          <w:rFonts w:ascii="Times New Roman" w:hAnsi="Times New Roman" w:cs="Times New Roman"/>
          <w:i w:val="0"/>
          <w:color w:val="000000" w:themeColor="text1"/>
          <w:sz w:val="24"/>
        </w:rPr>
        <w:tab/>
      </w:r>
      <w:r w:rsidR="00937A7C">
        <w:rPr>
          <w:rStyle w:val="IntenseEmphasis"/>
          <w:rFonts w:ascii="Times New Roman" w:hAnsi="Times New Roman" w:cs="Times New Roman"/>
          <w:i w:val="0"/>
          <w:color w:val="000000" w:themeColor="text1"/>
          <w:sz w:val="24"/>
        </w:rPr>
        <w:tab/>
      </w:r>
      <w:r w:rsidR="00937A7C">
        <w:rPr>
          <w:rStyle w:val="IntenseEmphasis"/>
          <w:rFonts w:ascii="Times New Roman" w:hAnsi="Times New Roman" w:cs="Times New Roman"/>
          <w:i w:val="0"/>
          <w:color w:val="000000" w:themeColor="text1"/>
          <w:sz w:val="24"/>
        </w:rPr>
        <w:tab/>
      </w:r>
      <w:r w:rsidR="00937A7C">
        <w:rPr>
          <w:rStyle w:val="IntenseEmphasis"/>
          <w:rFonts w:ascii="Times New Roman" w:hAnsi="Times New Roman" w:cs="Times New Roman"/>
          <w:i w:val="0"/>
          <w:color w:val="000000" w:themeColor="text1"/>
          <w:sz w:val="24"/>
        </w:rPr>
        <w:tab/>
        <w:t>Graph</w:t>
      </w:r>
    </w:p>
    <w:p w:rsidR="00937A7C" w:rsidRDefault="0098170A" w:rsidP="00937A7C">
      <w:pPr>
        <w:jc w:val="center"/>
        <w:rPr>
          <w:rStyle w:val="IntenseEmphasis"/>
          <w:i w:val="0"/>
          <w:noProof/>
          <w:sz w:val="24"/>
          <w:lang w:val="en-CA" w:eastAsia="zh-CN"/>
        </w:rPr>
      </w:pPr>
      <w:r>
        <w:rPr>
          <w:noProof/>
          <w:lang w:val="en-CA" w:eastAsia="zh-CN"/>
        </w:rPr>
        <w:drawing>
          <wp:anchor distT="0" distB="0" distL="114300" distR="114300" simplePos="0" relativeHeight="251689984" behindDoc="1" locked="0" layoutInCell="1" allowOverlap="1" wp14:anchorId="734ADACB" wp14:editId="19B8872C">
            <wp:simplePos x="0" y="0"/>
            <wp:positionH relativeFrom="column">
              <wp:posOffset>3069120</wp:posOffset>
            </wp:positionH>
            <wp:positionV relativeFrom="paragraph">
              <wp:posOffset>20320</wp:posOffset>
            </wp:positionV>
            <wp:extent cx="3490622" cy="2417196"/>
            <wp:effectExtent l="0" t="0" r="14605" b="2540"/>
            <wp:wrapNone/>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14:sizeRelH relativeFrom="page">
              <wp14:pctWidth>0</wp14:pctWidth>
            </wp14:sizeRelH>
            <wp14:sizeRelV relativeFrom="page">
              <wp14:pctHeight>0</wp14:pctHeight>
            </wp14:sizeRelV>
          </wp:anchor>
        </w:drawing>
      </w:r>
      <w:r w:rsidR="00937A7C" w:rsidRPr="008C7CAD">
        <w:rPr>
          <w:noProof/>
          <w:lang w:val="en-CA" w:eastAsia="zh-CN"/>
        </w:rPr>
        <w:t xml:space="preserve"> </w:t>
      </w:r>
    </w:p>
    <w:p w:rsidR="00937A7C" w:rsidRDefault="00937A7C" w:rsidP="00937A7C">
      <w:pPr>
        <w:jc w:val="right"/>
        <w:rPr>
          <w:rStyle w:val="IntenseEmphasis"/>
          <w:i w:val="0"/>
          <w:noProof/>
          <w:sz w:val="24"/>
          <w:lang w:val="en-CA" w:eastAsia="zh-CN"/>
        </w:rPr>
      </w:pPr>
    </w:p>
    <w:p w:rsidR="00937A7C" w:rsidRDefault="00937A7C" w:rsidP="00937A7C">
      <w:pPr>
        <w:jc w:val="center"/>
        <w:rPr>
          <w:rStyle w:val="IntenseEmphasis"/>
          <w:i w:val="0"/>
          <w:noProof/>
          <w:sz w:val="24"/>
          <w:lang w:val="en-CA" w:eastAsia="zh-CN"/>
        </w:rPr>
      </w:pPr>
    </w:p>
    <w:p w:rsidR="00937A7C" w:rsidRDefault="00937A7C" w:rsidP="00937A7C">
      <w:pPr>
        <w:jc w:val="center"/>
        <w:rPr>
          <w:rStyle w:val="IntenseEmphasis"/>
          <w:i w:val="0"/>
          <w:noProof/>
          <w:sz w:val="24"/>
          <w:lang w:val="en-CA" w:eastAsia="zh-CN"/>
        </w:rPr>
      </w:pPr>
    </w:p>
    <w:p w:rsidR="00937A7C" w:rsidRDefault="00937A7C" w:rsidP="00937A7C">
      <w:pPr>
        <w:jc w:val="center"/>
        <w:rPr>
          <w:rStyle w:val="IntenseEmphasis"/>
          <w:i w:val="0"/>
          <w:noProof/>
          <w:sz w:val="24"/>
          <w:lang w:val="en-CA" w:eastAsia="zh-CN"/>
        </w:rPr>
      </w:pPr>
    </w:p>
    <w:p w:rsidR="00937A7C" w:rsidRDefault="00937A7C" w:rsidP="00937A7C">
      <w:pPr>
        <w:jc w:val="center"/>
        <w:rPr>
          <w:rStyle w:val="IntenseEmphasis"/>
          <w:i w:val="0"/>
          <w:noProof/>
          <w:sz w:val="24"/>
          <w:lang w:val="en-CA" w:eastAsia="zh-CN"/>
        </w:rPr>
      </w:pPr>
    </w:p>
    <w:p w:rsidR="00937A7C" w:rsidRDefault="00937A7C" w:rsidP="00937A7C">
      <w:pPr>
        <w:jc w:val="center"/>
        <w:rPr>
          <w:rStyle w:val="IntenseEmphasis"/>
          <w:i w:val="0"/>
          <w:noProof/>
          <w:sz w:val="24"/>
          <w:lang w:val="en-CA" w:eastAsia="zh-CN"/>
        </w:rPr>
      </w:pPr>
    </w:p>
    <w:p w:rsidR="00937A7C" w:rsidRDefault="00937A7C" w:rsidP="00937A7C">
      <w:pPr>
        <w:contextualSpacing/>
        <w:rPr>
          <w:rStyle w:val="IntenseEmphasis"/>
          <w:i w:val="0"/>
          <w:noProof/>
          <w:sz w:val="24"/>
          <w:lang w:val="en-CA" w:eastAsia="zh-CN"/>
        </w:rPr>
      </w:pPr>
    </w:p>
    <w:p w:rsidR="00937A7C" w:rsidRDefault="00937A7C" w:rsidP="00937A7C">
      <w:pPr>
        <w:contextualSpacing/>
        <w:rPr>
          <w:rStyle w:val="IntenseEmphasis"/>
          <w:b/>
          <w:i w:val="0"/>
          <w:color w:val="2683C6" w:themeColor="accent2"/>
          <w:sz w:val="18"/>
        </w:rPr>
      </w:pPr>
      <w:r>
        <w:rPr>
          <w:rStyle w:val="IntenseEmphasis"/>
          <w:b/>
          <w:i w:val="0"/>
          <w:color w:val="2683C6" w:themeColor="accent2"/>
          <w:sz w:val="18"/>
        </w:rPr>
        <w:tab/>
      </w:r>
    </w:p>
    <w:tbl>
      <w:tblPr>
        <w:tblStyle w:val="TableGrid"/>
        <w:tblW w:w="0" w:type="auto"/>
        <w:tblLook w:val="04A0" w:firstRow="1" w:lastRow="0" w:firstColumn="1" w:lastColumn="0" w:noHBand="0" w:noVBand="1"/>
      </w:tblPr>
      <w:tblGrid>
        <w:gridCol w:w="4675"/>
        <w:gridCol w:w="4675"/>
      </w:tblGrid>
      <w:tr w:rsidR="00937A7C" w:rsidTr="00C5378B">
        <w:tc>
          <w:tcPr>
            <w:tcW w:w="4675" w:type="dxa"/>
            <w:tcBorders>
              <w:top w:val="nil"/>
              <w:left w:val="nil"/>
              <w:bottom w:val="nil"/>
              <w:right w:val="nil"/>
            </w:tcBorders>
          </w:tcPr>
          <w:p w:rsidR="00937A7C" w:rsidRDefault="00937A7C" w:rsidP="00C5378B">
            <w:pPr>
              <w:contextualSpacing/>
              <w:rPr>
                <w:rStyle w:val="IntenseEmphasis"/>
                <w:b/>
                <w:i w:val="0"/>
                <w:color w:val="2683C6" w:themeColor="accent2"/>
                <w:sz w:val="18"/>
              </w:rPr>
            </w:pPr>
            <w:r>
              <w:rPr>
                <w:rStyle w:val="IntenseEmphasis"/>
                <w:b/>
                <w:i w:val="0"/>
                <w:color w:val="2683C6" w:themeColor="accent2"/>
                <w:sz w:val="18"/>
              </w:rPr>
              <w:t>Figure Left: Data gathered from the application</w:t>
            </w:r>
          </w:p>
        </w:tc>
        <w:tc>
          <w:tcPr>
            <w:tcW w:w="4675" w:type="dxa"/>
            <w:tcBorders>
              <w:top w:val="nil"/>
              <w:left w:val="nil"/>
              <w:bottom w:val="nil"/>
              <w:right w:val="nil"/>
            </w:tcBorders>
          </w:tcPr>
          <w:p w:rsidR="00937A7C" w:rsidRDefault="00937A7C" w:rsidP="00C5378B">
            <w:pPr>
              <w:contextualSpacing/>
              <w:rPr>
                <w:rStyle w:val="IntenseEmphasis"/>
                <w:b/>
                <w:i w:val="0"/>
                <w:color w:val="2683C6" w:themeColor="accent2"/>
                <w:sz w:val="18"/>
              </w:rPr>
            </w:pPr>
            <w:r>
              <w:rPr>
                <w:rStyle w:val="IntenseEmphasis"/>
                <w:b/>
                <w:i w:val="0"/>
                <w:color w:val="2683C6" w:themeColor="accent2"/>
                <w:sz w:val="18"/>
              </w:rPr>
              <w:t>Figure Right: Average Data gathered from Wireshark from 5 transmissions</w:t>
            </w:r>
          </w:p>
          <w:p w:rsidR="00937A7C" w:rsidRDefault="00937A7C" w:rsidP="00C5378B">
            <w:pPr>
              <w:contextualSpacing/>
              <w:rPr>
                <w:rStyle w:val="IntenseEmphasis"/>
                <w:b/>
                <w:i w:val="0"/>
                <w:color w:val="2683C6" w:themeColor="accent2"/>
                <w:sz w:val="18"/>
              </w:rPr>
            </w:pPr>
          </w:p>
        </w:tc>
      </w:tr>
    </w:tbl>
    <w:p w:rsidR="00937A7C" w:rsidRDefault="00937A7C" w:rsidP="00937A7C">
      <w:pPr>
        <w:pStyle w:val="ListParagraph"/>
        <w:numPr>
          <w:ilvl w:val="0"/>
          <w:numId w:val="34"/>
        </w:numPr>
        <w:rPr>
          <w:rStyle w:val="IntenseEmphasis"/>
          <w:i w:val="0"/>
          <w:color w:val="000000" w:themeColor="text1"/>
          <w:sz w:val="24"/>
        </w:rPr>
      </w:pPr>
      <w:r w:rsidRPr="007A7B63">
        <w:rPr>
          <w:rStyle w:val="IntenseEmphasis"/>
          <w:i w:val="0"/>
          <w:color w:val="000000" w:themeColor="text1"/>
          <w:sz w:val="24"/>
        </w:rPr>
        <w:t xml:space="preserve">Speed: </w:t>
      </w:r>
      <w:r w:rsidR="0098170A">
        <w:rPr>
          <w:rStyle w:val="IntenseEmphasis"/>
          <w:i w:val="0"/>
          <w:color w:val="000000" w:themeColor="text1"/>
          <w:sz w:val="24"/>
        </w:rPr>
        <w:t>2.47</w:t>
      </w:r>
      <w:r>
        <w:rPr>
          <w:rStyle w:val="IntenseEmphasis"/>
          <w:i w:val="0"/>
          <w:color w:val="000000" w:themeColor="text1"/>
          <w:sz w:val="24"/>
        </w:rPr>
        <w:t xml:space="preserve"> Mb/s</w:t>
      </w:r>
    </w:p>
    <w:p w:rsidR="00937A7C" w:rsidRDefault="00937A7C" w:rsidP="00937A7C">
      <w:pPr>
        <w:pStyle w:val="ListParagraph"/>
        <w:numPr>
          <w:ilvl w:val="0"/>
          <w:numId w:val="34"/>
        </w:numPr>
        <w:rPr>
          <w:rStyle w:val="IntenseEmphasis"/>
          <w:i w:val="0"/>
          <w:color w:val="000000" w:themeColor="text1"/>
          <w:sz w:val="24"/>
        </w:rPr>
      </w:pPr>
      <w:r>
        <w:rPr>
          <w:rStyle w:val="IntenseEmphasis"/>
          <w:i w:val="0"/>
          <w:color w:val="000000" w:themeColor="text1"/>
          <w:sz w:val="24"/>
        </w:rPr>
        <w:t xml:space="preserve">Total delay from first packet to last packet: </w:t>
      </w:r>
      <w:r w:rsidR="0098170A">
        <w:rPr>
          <w:rStyle w:val="IntenseEmphasis"/>
          <w:i w:val="0"/>
          <w:color w:val="000000" w:themeColor="text1"/>
          <w:sz w:val="24"/>
        </w:rPr>
        <w:t>166</w:t>
      </w:r>
      <w:r>
        <w:rPr>
          <w:rStyle w:val="IntenseEmphasis"/>
          <w:i w:val="0"/>
          <w:color w:val="000000" w:themeColor="text1"/>
          <w:sz w:val="24"/>
        </w:rPr>
        <w:t xml:space="preserve"> Milliseconds</w:t>
      </w:r>
    </w:p>
    <w:p w:rsidR="00937A7C" w:rsidRPr="00937A7C" w:rsidRDefault="00937A7C" w:rsidP="00937A7C">
      <w:pPr>
        <w:pStyle w:val="ListParagraph"/>
        <w:numPr>
          <w:ilvl w:val="0"/>
          <w:numId w:val="34"/>
        </w:numPr>
        <w:rPr>
          <w:rStyle w:val="IntenseEmphasis"/>
          <w:b/>
          <w:i w:val="0"/>
          <w:sz w:val="24"/>
        </w:rPr>
      </w:pPr>
      <w:r w:rsidRPr="00937A7C">
        <w:rPr>
          <w:rStyle w:val="IntenseEmphasis"/>
          <w:i w:val="0"/>
          <w:color w:val="000000" w:themeColor="text1"/>
          <w:sz w:val="24"/>
        </w:rPr>
        <w:t xml:space="preserve">Analysis: </w:t>
      </w:r>
      <w:r w:rsidR="00B613A6">
        <w:rPr>
          <w:rStyle w:val="IntenseEmphasis"/>
          <w:i w:val="0"/>
          <w:color w:val="000000" w:themeColor="text1"/>
          <w:sz w:val="24"/>
        </w:rPr>
        <w:t>High accuracy, big influx in tra</w:t>
      </w:r>
      <w:r w:rsidR="00A0473C">
        <w:rPr>
          <w:rStyle w:val="IntenseEmphasis"/>
          <w:i w:val="0"/>
          <w:color w:val="000000" w:themeColor="text1"/>
          <w:sz w:val="24"/>
        </w:rPr>
        <w:t>ffic, low data rate.</w:t>
      </w:r>
    </w:p>
    <w:p w:rsidR="00E276BF" w:rsidRDefault="00E276BF" w:rsidP="00503D14">
      <w:pPr>
        <w:rPr>
          <w:rStyle w:val="IntenseEmphasis"/>
          <w:b/>
          <w:i w:val="0"/>
          <w:sz w:val="24"/>
        </w:rPr>
      </w:pPr>
    </w:p>
    <w:p w:rsidR="00E276BF" w:rsidRDefault="00E276BF" w:rsidP="00503D14">
      <w:pPr>
        <w:rPr>
          <w:rStyle w:val="IntenseEmphasis"/>
          <w:b/>
          <w:i w:val="0"/>
          <w:sz w:val="24"/>
        </w:rPr>
      </w:pPr>
    </w:p>
    <w:p w:rsidR="00937A7C" w:rsidRDefault="00937A7C" w:rsidP="00503D14">
      <w:pPr>
        <w:rPr>
          <w:rStyle w:val="IntenseEmphasis"/>
          <w:b/>
          <w:i w:val="0"/>
          <w:sz w:val="24"/>
        </w:rPr>
      </w:pPr>
    </w:p>
    <w:p w:rsidR="00937A7C" w:rsidRDefault="00937A7C" w:rsidP="00503D14">
      <w:pPr>
        <w:rPr>
          <w:rStyle w:val="IntenseEmphasis"/>
          <w:b/>
          <w:i w:val="0"/>
          <w:sz w:val="24"/>
        </w:rPr>
      </w:pPr>
    </w:p>
    <w:p w:rsidR="00937A7C" w:rsidRDefault="00937A7C" w:rsidP="00503D14">
      <w:pPr>
        <w:rPr>
          <w:rStyle w:val="IntenseEmphasis"/>
          <w:b/>
          <w:i w:val="0"/>
          <w:sz w:val="24"/>
        </w:rPr>
      </w:pPr>
    </w:p>
    <w:p w:rsidR="00937A7C" w:rsidRDefault="00937A7C" w:rsidP="00503D14">
      <w:pPr>
        <w:rPr>
          <w:rStyle w:val="IntenseEmphasis"/>
          <w:b/>
          <w:i w:val="0"/>
          <w:sz w:val="24"/>
        </w:rPr>
      </w:pPr>
    </w:p>
    <w:p w:rsidR="00937A7C" w:rsidRDefault="00937A7C" w:rsidP="00503D14">
      <w:pPr>
        <w:rPr>
          <w:rStyle w:val="IntenseEmphasis"/>
          <w:b/>
          <w:i w:val="0"/>
          <w:sz w:val="24"/>
        </w:rPr>
      </w:pPr>
    </w:p>
    <w:p w:rsidR="00937A7C" w:rsidRDefault="00937A7C" w:rsidP="00503D14">
      <w:pPr>
        <w:rPr>
          <w:rStyle w:val="IntenseEmphasis"/>
          <w:b/>
          <w:i w:val="0"/>
          <w:sz w:val="24"/>
        </w:rPr>
      </w:pPr>
    </w:p>
    <w:p w:rsidR="00937A7C" w:rsidRDefault="00937A7C" w:rsidP="00503D14">
      <w:pPr>
        <w:rPr>
          <w:rStyle w:val="IntenseEmphasis"/>
          <w:b/>
          <w:i w:val="0"/>
          <w:sz w:val="24"/>
        </w:rPr>
      </w:pPr>
    </w:p>
    <w:p w:rsidR="00937A7C" w:rsidRDefault="00937A7C" w:rsidP="00503D14">
      <w:pPr>
        <w:rPr>
          <w:rStyle w:val="IntenseEmphasis"/>
          <w:b/>
          <w:i w:val="0"/>
          <w:sz w:val="24"/>
        </w:rPr>
      </w:pPr>
    </w:p>
    <w:p w:rsidR="003F5FE9" w:rsidRPr="006B4F04" w:rsidRDefault="00B62855" w:rsidP="00D94B39">
      <w:pPr>
        <w:pStyle w:val="Heading1"/>
        <w:rPr>
          <w:rStyle w:val="IntenseEmphasis"/>
          <w:i w:val="0"/>
          <w:iCs w:val="0"/>
        </w:rPr>
      </w:pPr>
      <w:bookmarkStart w:id="6" w:name="_Toc443282064"/>
      <w:r w:rsidRPr="006B4F04">
        <w:rPr>
          <w:rStyle w:val="IntenseEmphasis"/>
          <w:i w:val="0"/>
          <w:iCs w:val="0"/>
        </w:rPr>
        <w:lastRenderedPageBreak/>
        <w:t xml:space="preserve">Wireless </w:t>
      </w:r>
      <w:r w:rsidR="003F5FE9" w:rsidRPr="006B4F04">
        <w:rPr>
          <w:rStyle w:val="IntenseEmphasis"/>
          <w:i w:val="0"/>
          <w:iCs w:val="0"/>
        </w:rPr>
        <w:t>Local Area Network: Analysis</w:t>
      </w:r>
      <w:bookmarkEnd w:id="6"/>
    </w:p>
    <w:p w:rsidR="00B00BEE" w:rsidRPr="0050010D" w:rsidRDefault="00B00BEE" w:rsidP="003F5FE9">
      <w:pPr>
        <w:contextualSpacing/>
        <w:rPr>
          <w:rStyle w:val="IntenseEmphasis"/>
          <w:i w:val="0"/>
          <w:sz w:val="28"/>
        </w:rPr>
      </w:pPr>
    </w:p>
    <w:p w:rsidR="003F5FE9" w:rsidRDefault="003F5FE9" w:rsidP="003F5FE9">
      <w:pPr>
        <w:pStyle w:val="ListParagraph"/>
        <w:ind w:firstLine="720"/>
        <w:rPr>
          <w:rStyle w:val="IntenseEmphasis"/>
          <w:i w:val="0"/>
          <w:color w:val="000000" w:themeColor="text1"/>
          <w:sz w:val="24"/>
        </w:rPr>
      </w:pPr>
      <w:r>
        <w:rPr>
          <w:rStyle w:val="IntenseEmphasis"/>
          <w:i w:val="0"/>
          <w:color w:val="000000" w:themeColor="text1"/>
          <w:sz w:val="24"/>
        </w:rPr>
        <w:t xml:space="preserve">Given the data provided above, in a reliable </w:t>
      </w:r>
      <w:r w:rsidR="006650F3">
        <w:rPr>
          <w:rStyle w:val="IntenseEmphasis"/>
          <w:i w:val="0"/>
          <w:color w:val="000000" w:themeColor="text1"/>
          <w:sz w:val="24"/>
        </w:rPr>
        <w:t xml:space="preserve">Wireless </w:t>
      </w:r>
      <w:r>
        <w:rPr>
          <w:rStyle w:val="IntenseEmphasis"/>
          <w:i w:val="0"/>
          <w:color w:val="000000" w:themeColor="text1"/>
          <w:sz w:val="24"/>
        </w:rPr>
        <w:t>Local Area Network (</w:t>
      </w:r>
      <w:r w:rsidR="00A07C31">
        <w:rPr>
          <w:rStyle w:val="IntenseEmphasis"/>
          <w:i w:val="0"/>
          <w:color w:val="000000" w:themeColor="text1"/>
          <w:sz w:val="24"/>
        </w:rPr>
        <w:t xml:space="preserve">home, desktop-laptop), </w:t>
      </w:r>
      <w:r>
        <w:rPr>
          <w:rStyle w:val="IntenseEmphasis"/>
          <w:i w:val="0"/>
          <w:color w:val="000000" w:themeColor="text1"/>
          <w:sz w:val="24"/>
        </w:rPr>
        <w:t xml:space="preserve">TCP </w:t>
      </w:r>
      <w:r w:rsidR="00FB6A56">
        <w:rPr>
          <w:rStyle w:val="IntenseEmphasis"/>
          <w:i w:val="0"/>
          <w:color w:val="000000" w:themeColor="text1"/>
          <w:sz w:val="24"/>
        </w:rPr>
        <w:t>has a huge advantage in packets capture for large data compared to UDP.</w:t>
      </w:r>
    </w:p>
    <w:p w:rsidR="005B4C62" w:rsidRDefault="005B4C62" w:rsidP="003F5FE9">
      <w:pPr>
        <w:pStyle w:val="ListParagraph"/>
        <w:ind w:firstLine="720"/>
        <w:rPr>
          <w:rStyle w:val="IntenseEmphasis"/>
          <w:i w:val="0"/>
          <w:color w:val="000000" w:themeColor="text1"/>
          <w:sz w:val="24"/>
        </w:rPr>
      </w:pPr>
    </w:p>
    <w:p w:rsidR="003F5FE9" w:rsidRDefault="00414F0A" w:rsidP="003F5FE9">
      <w:pPr>
        <w:pStyle w:val="ListParagraph"/>
        <w:ind w:firstLine="720"/>
        <w:rPr>
          <w:rStyle w:val="IntenseEmphasis"/>
          <w:i w:val="0"/>
          <w:color w:val="000000" w:themeColor="text1"/>
          <w:sz w:val="24"/>
        </w:rPr>
      </w:pPr>
      <w:r>
        <w:rPr>
          <w:rStyle w:val="IntenseEmphasis"/>
          <w:i w:val="0"/>
          <w:color w:val="000000" w:themeColor="text1"/>
          <w:sz w:val="24"/>
        </w:rPr>
        <w:t>TCP’s sending / receiving time has increased significantly when we are sending 4096 bytes and 60k packets, whereas UDP steadily gains speed as long as it is not dropping any packets along the way.</w:t>
      </w:r>
    </w:p>
    <w:p w:rsidR="003F5FE9" w:rsidRDefault="006650F3" w:rsidP="003F5FE9">
      <w:pPr>
        <w:jc w:val="center"/>
        <w:rPr>
          <w:rStyle w:val="IntenseEmphasis"/>
          <w:i w:val="0"/>
          <w:color w:val="000000" w:themeColor="text1"/>
          <w:sz w:val="24"/>
        </w:rPr>
      </w:pPr>
      <w:r>
        <w:rPr>
          <w:noProof/>
          <w:lang w:val="en-CA" w:eastAsia="zh-CN"/>
        </w:rPr>
        <w:drawing>
          <wp:anchor distT="0" distB="0" distL="114300" distR="114300" simplePos="0" relativeHeight="251692032" behindDoc="1" locked="0" layoutInCell="1" allowOverlap="1" wp14:anchorId="57266C57" wp14:editId="781718C6">
            <wp:simplePos x="0" y="0"/>
            <wp:positionH relativeFrom="margin">
              <wp:posOffset>3089082</wp:posOffset>
            </wp:positionH>
            <wp:positionV relativeFrom="paragraph">
              <wp:posOffset>2126</wp:posOffset>
            </wp:positionV>
            <wp:extent cx="3494598" cy="2401294"/>
            <wp:effectExtent l="0" t="0" r="0" b="0"/>
            <wp:wrapNone/>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14:sizeRelH relativeFrom="margin">
              <wp14:pctWidth>0</wp14:pctWidth>
            </wp14:sizeRelH>
            <wp14:sizeRelV relativeFrom="margin">
              <wp14:pctHeight>0</wp14:pctHeight>
            </wp14:sizeRelV>
          </wp:anchor>
        </w:drawing>
      </w:r>
      <w:r w:rsidR="00BC2E0B">
        <w:rPr>
          <w:noProof/>
          <w:lang w:val="en-CA" w:eastAsia="zh-CN"/>
        </w:rPr>
        <w:drawing>
          <wp:anchor distT="0" distB="0" distL="114300" distR="114300" simplePos="0" relativeHeight="251691008" behindDoc="1" locked="0" layoutInCell="1" allowOverlap="1" wp14:anchorId="291E5599" wp14:editId="0BC69731">
            <wp:simplePos x="0" y="0"/>
            <wp:positionH relativeFrom="column">
              <wp:posOffset>-345882</wp:posOffset>
            </wp:positionH>
            <wp:positionV relativeFrom="paragraph">
              <wp:posOffset>2125</wp:posOffset>
            </wp:positionV>
            <wp:extent cx="3379305" cy="2385391"/>
            <wp:effectExtent l="0" t="0" r="0" b="0"/>
            <wp:wrapNone/>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14:sizeRelH relativeFrom="margin">
              <wp14:pctWidth>0</wp14:pctWidth>
            </wp14:sizeRelH>
            <wp14:sizeRelV relativeFrom="margin">
              <wp14:pctHeight>0</wp14:pctHeight>
            </wp14:sizeRelV>
          </wp:anchor>
        </w:drawing>
      </w:r>
    </w:p>
    <w:p w:rsidR="003F5FE9" w:rsidRDefault="003F5FE9" w:rsidP="003F5FE9">
      <w:pPr>
        <w:rPr>
          <w:rStyle w:val="IntenseEmphasis"/>
          <w:b/>
          <w:i w:val="0"/>
          <w:sz w:val="24"/>
        </w:rPr>
      </w:pPr>
    </w:p>
    <w:p w:rsidR="003F5FE9" w:rsidRDefault="003F5FE9" w:rsidP="003F5FE9">
      <w:pPr>
        <w:rPr>
          <w:rStyle w:val="IntenseEmphasis"/>
          <w:b/>
          <w:i w:val="0"/>
          <w:sz w:val="24"/>
        </w:rPr>
      </w:pPr>
    </w:p>
    <w:p w:rsidR="003F5FE9" w:rsidRDefault="003F5FE9" w:rsidP="003F5FE9">
      <w:pPr>
        <w:rPr>
          <w:rStyle w:val="IntenseEmphasis"/>
          <w:b/>
          <w:i w:val="0"/>
          <w:sz w:val="24"/>
        </w:rPr>
      </w:pPr>
    </w:p>
    <w:p w:rsidR="003F5FE9" w:rsidRDefault="003F5FE9" w:rsidP="003F5FE9">
      <w:pPr>
        <w:rPr>
          <w:rStyle w:val="IntenseEmphasis"/>
          <w:b/>
          <w:i w:val="0"/>
          <w:sz w:val="24"/>
        </w:rPr>
      </w:pPr>
    </w:p>
    <w:p w:rsidR="003F5FE9" w:rsidRDefault="003F5FE9" w:rsidP="003F5FE9">
      <w:pPr>
        <w:rPr>
          <w:rStyle w:val="IntenseEmphasis"/>
          <w:b/>
          <w:i w:val="0"/>
          <w:sz w:val="24"/>
        </w:rPr>
      </w:pPr>
    </w:p>
    <w:p w:rsidR="003F5FE9" w:rsidRDefault="003F5FE9" w:rsidP="003F5FE9">
      <w:pPr>
        <w:rPr>
          <w:rStyle w:val="IntenseEmphasis"/>
          <w:b/>
          <w:i w:val="0"/>
          <w:sz w:val="24"/>
        </w:rPr>
      </w:pPr>
    </w:p>
    <w:p w:rsidR="003F5FE9" w:rsidRDefault="003F5FE9" w:rsidP="003F5FE9">
      <w:pPr>
        <w:rPr>
          <w:rStyle w:val="IntenseEmphasis"/>
          <w:b/>
          <w:i w:val="0"/>
          <w:sz w:val="24"/>
        </w:rPr>
      </w:pPr>
    </w:p>
    <w:tbl>
      <w:tblPr>
        <w:tblStyle w:val="TableGrid"/>
        <w:tblW w:w="0" w:type="auto"/>
        <w:tblLook w:val="04A0" w:firstRow="1" w:lastRow="0" w:firstColumn="1" w:lastColumn="0" w:noHBand="0" w:noVBand="1"/>
      </w:tblPr>
      <w:tblGrid>
        <w:gridCol w:w="4675"/>
        <w:gridCol w:w="4675"/>
      </w:tblGrid>
      <w:tr w:rsidR="003F5FE9" w:rsidTr="00C5378B">
        <w:tc>
          <w:tcPr>
            <w:tcW w:w="4675" w:type="dxa"/>
            <w:tcBorders>
              <w:top w:val="nil"/>
              <w:left w:val="nil"/>
              <w:bottom w:val="nil"/>
              <w:right w:val="nil"/>
            </w:tcBorders>
          </w:tcPr>
          <w:p w:rsidR="003F5FE9" w:rsidRDefault="003F5FE9" w:rsidP="00C5378B">
            <w:pPr>
              <w:contextualSpacing/>
              <w:rPr>
                <w:rStyle w:val="IntenseEmphasis"/>
                <w:b/>
                <w:i w:val="0"/>
                <w:color w:val="2683C6" w:themeColor="accent2"/>
                <w:sz w:val="18"/>
              </w:rPr>
            </w:pPr>
            <w:r>
              <w:rPr>
                <w:rStyle w:val="IntenseEmphasis"/>
                <w:b/>
                <w:i w:val="0"/>
                <w:color w:val="2683C6" w:themeColor="accent2"/>
                <w:sz w:val="18"/>
              </w:rPr>
              <w:t xml:space="preserve">Figure Left: Average data rate of 10 packets </w:t>
            </w:r>
          </w:p>
        </w:tc>
        <w:tc>
          <w:tcPr>
            <w:tcW w:w="4675" w:type="dxa"/>
            <w:tcBorders>
              <w:top w:val="nil"/>
              <w:left w:val="nil"/>
              <w:bottom w:val="nil"/>
              <w:right w:val="nil"/>
            </w:tcBorders>
          </w:tcPr>
          <w:p w:rsidR="003F5FE9" w:rsidRDefault="003F5FE9" w:rsidP="00C5378B">
            <w:pPr>
              <w:contextualSpacing/>
              <w:rPr>
                <w:rStyle w:val="IntenseEmphasis"/>
                <w:b/>
                <w:i w:val="0"/>
                <w:color w:val="2683C6" w:themeColor="accent2"/>
                <w:sz w:val="18"/>
              </w:rPr>
            </w:pPr>
            <w:r>
              <w:rPr>
                <w:rStyle w:val="IntenseEmphasis"/>
                <w:b/>
                <w:i w:val="0"/>
                <w:color w:val="2683C6" w:themeColor="accent2"/>
                <w:sz w:val="18"/>
              </w:rPr>
              <w:t xml:space="preserve">Figure Right: Average data rate of 100 packets </w:t>
            </w:r>
          </w:p>
          <w:p w:rsidR="003F5FE9" w:rsidRDefault="003F5FE9" w:rsidP="00C5378B">
            <w:pPr>
              <w:contextualSpacing/>
              <w:rPr>
                <w:rStyle w:val="IntenseEmphasis"/>
                <w:b/>
                <w:i w:val="0"/>
                <w:color w:val="2683C6" w:themeColor="accent2"/>
                <w:sz w:val="18"/>
              </w:rPr>
            </w:pPr>
          </w:p>
        </w:tc>
      </w:tr>
    </w:tbl>
    <w:p w:rsidR="001305C5" w:rsidRDefault="003F5FE9" w:rsidP="003F5FE9">
      <w:pPr>
        <w:rPr>
          <w:rStyle w:val="IntenseEmphasis"/>
          <w:i w:val="0"/>
          <w:color w:val="000000" w:themeColor="text1"/>
          <w:sz w:val="24"/>
        </w:rPr>
      </w:pPr>
      <w:r>
        <w:rPr>
          <w:rStyle w:val="IntenseEmphasis"/>
          <w:b/>
          <w:i w:val="0"/>
          <w:sz w:val="28"/>
        </w:rPr>
        <w:tab/>
      </w:r>
      <w:r w:rsidR="00414F0A">
        <w:rPr>
          <w:rStyle w:val="IntenseEmphasis"/>
          <w:i w:val="0"/>
          <w:color w:val="000000" w:themeColor="text1"/>
          <w:sz w:val="24"/>
        </w:rPr>
        <w:t xml:space="preserve">The two figures </w:t>
      </w:r>
      <w:r w:rsidR="000A14C1">
        <w:rPr>
          <w:rStyle w:val="IntenseEmphasis"/>
          <w:i w:val="0"/>
          <w:color w:val="000000" w:themeColor="text1"/>
          <w:sz w:val="24"/>
        </w:rPr>
        <w:t>show</w:t>
      </w:r>
      <w:r w:rsidR="00414F0A">
        <w:rPr>
          <w:rStyle w:val="IntenseEmphasis"/>
          <w:i w:val="0"/>
          <w:color w:val="000000" w:themeColor="text1"/>
          <w:sz w:val="24"/>
        </w:rPr>
        <w:t xml:space="preserve"> the result only of UDP when it is under an ideal network, meaning that it is not dropping any packets.</w:t>
      </w:r>
      <w:r>
        <w:rPr>
          <w:rStyle w:val="IntenseEmphasis"/>
          <w:i w:val="0"/>
          <w:color w:val="000000" w:themeColor="text1"/>
          <w:sz w:val="24"/>
        </w:rPr>
        <w:t xml:space="preserve"> </w:t>
      </w:r>
      <w:r w:rsidR="000A14C1">
        <w:rPr>
          <w:rStyle w:val="IntenseEmphasis"/>
          <w:i w:val="0"/>
          <w:color w:val="000000" w:themeColor="text1"/>
          <w:sz w:val="24"/>
        </w:rPr>
        <w:t xml:space="preserve">If we look back to the previous data provided above, sending 60k UDP packets 100 times, it’s obvious that the data rate will be extremely low because of the amount of </w:t>
      </w:r>
      <w:r w:rsidR="00037A46">
        <w:rPr>
          <w:rStyle w:val="IntenseEmphasis"/>
          <w:i w:val="0"/>
          <w:color w:val="000000" w:themeColor="text1"/>
          <w:sz w:val="24"/>
        </w:rPr>
        <w:t>packets that are being dropped.</w:t>
      </w:r>
    </w:p>
    <w:p w:rsidR="003F5FE9" w:rsidRDefault="003F5FE9" w:rsidP="003F5FE9">
      <w:pPr>
        <w:rPr>
          <w:rStyle w:val="IntenseEmphasis"/>
          <w:i w:val="0"/>
          <w:color w:val="000000" w:themeColor="text1"/>
          <w:sz w:val="24"/>
        </w:rPr>
      </w:pPr>
      <w:r>
        <w:rPr>
          <w:rStyle w:val="IntenseEmphasis"/>
          <w:i w:val="0"/>
          <w:color w:val="000000" w:themeColor="text1"/>
          <w:sz w:val="24"/>
        </w:rPr>
        <w:tab/>
        <w:t xml:space="preserve">In our scenario, </w:t>
      </w:r>
      <w:r w:rsidR="00A14F47">
        <w:rPr>
          <w:rStyle w:val="IntenseEmphasis"/>
          <w:i w:val="0"/>
          <w:color w:val="000000" w:themeColor="text1"/>
          <w:sz w:val="24"/>
        </w:rPr>
        <w:t>UDP is much faster than TCP, due to the simple nature of its nonexistent acknowledgement packet that permits a continuous stream of packets, only when the network is enable to process all the congested packets sent to the wire. On the other hand, the reason why TCP became a lot slower is because it has to acknowledges a set of packets, which are calculated through the TCP window size and the round-trip time (RTT).</w:t>
      </w:r>
    </w:p>
    <w:p w:rsidR="003F5FE9" w:rsidRDefault="003F5FE9" w:rsidP="003F5FE9">
      <w:pPr>
        <w:rPr>
          <w:rStyle w:val="IntenseEmphasis"/>
          <w:i w:val="0"/>
          <w:color w:val="000000" w:themeColor="text1"/>
          <w:sz w:val="24"/>
        </w:rPr>
      </w:pPr>
    </w:p>
    <w:p w:rsidR="00E641CA" w:rsidRDefault="00E641CA" w:rsidP="00037A46">
      <w:pPr>
        <w:rPr>
          <w:rStyle w:val="IntenseEmphasis"/>
          <w:i w:val="0"/>
          <w:sz w:val="24"/>
        </w:rPr>
      </w:pPr>
    </w:p>
    <w:p w:rsidR="00037A46" w:rsidRPr="006B4F04" w:rsidRDefault="006D7449" w:rsidP="00D94B39">
      <w:pPr>
        <w:pStyle w:val="Heading1"/>
        <w:rPr>
          <w:rStyle w:val="IntenseEmphasis"/>
          <w:i w:val="0"/>
          <w:sz w:val="28"/>
        </w:rPr>
      </w:pPr>
      <w:bookmarkStart w:id="7" w:name="_Toc443282065"/>
      <w:r w:rsidRPr="006B4F04">
        <w:rPr>
          <w:rStyle w:val="IntenseEmphasis"/>
          <w:i w:val="0"/>
          <w:sz w:val="28"/>
        </w:rPr>
        <w:lastRenderedPageBreak/>
        <w:t xml:space="preserve">Wide </w:t>
      </w:r>
      <w:r w:rsidR="00037A46" w:rsidRPr="006B4F04">
        <w:rPr>
          <w:rStyle w:val="IntenseEmphasis"/>
          <w:i w:val="0"/>
          <w:sz w:val="28"/>
        </w:rPr>
        <w:t>Area Network: Gathering Data</w:t>
      </w:r>
      <w:bookmarkEnd w:id="7"/>
    </w:p>
    <w:p w:rsidR="00037A46" w:rsidRPr="00292A15" w:rsidRDefault="00037A46" w:rsidP="00037A46">
      <w:pPr>
        <w:contextualSpacing/>
        <w:rPr>
          <w:rStyle w:val="IntenseEmphasis"/>
          <w:i w:val="0"/>
          <w:sz w:val="28"/>
        </w:rPr>
      </w:pPr>
    </w:p>
    <w:p w:rsidR="00037A46" w:rsidRDefault="00037A46" w:rsidP="00037A46">
      <w:pPr>
        <w:ind w:left="2880" w:firstLine="720"/>
        <w:contextualSpacing/>
        <w:rPr>
          <w:rStyle w:val="IntenseEmphasis"/>
          <w:b/>
          <w:i w:val="0"/>
          <w:color w:val="000000" w:themeColor="text1"/>
          <w:sz w:val="24"/>
        </w:rPr>
      </w:pPr>
      <w:r>
        <w:rPr>
          <w:rStyle w:val="IntenseEmphasis"/>
          <w:b/>
          <w:i w:val="0"/>
          <w:color w:val="000000" w:themeColor="text1"/>
          <w:sz w:val="24"/>
        </w:rPr>
        <w:t xml:space="preserve">TCP: </w:t>
      </w:r>
      <w:r w:rsidRPr="00634FBC">
        <w:rPr>
          <w:rStyle w:val="IntenseEmphasis"/>
          <w:b/>
          <w:i w:val="0"/>
          <w:color w:val="000000" w:themeColor="text1"/>
          <w:sz w:val="24"/>
        </w:rPr>
        <w:t>60k 100 Times</w:t>
      </w:r>
    </w:p>
    <w:p w:rsidR="00037A46" w:rsidRPr="00037A46" w:rsidRDefault="00037A46" w:rsidP="00037A46">
      <w:pPr>
        <w:jc w:val="center"/>
        <w:rPr>
          <w:rStyle w:val="IntenseEmphasis"/>
          <w:i w:val="0"/>
          <w:noProof/>
          <w:sz w:val="24"/>
          <w:lang w:val="en-CA" w:eastAsia="zh-CN"/>
        </w:rPr>
      </w:pPr>
      <w:r>
        <w:rPr>
          <w:noProof/>
          <w:lang w:val="en-CA" w:eastAsia="zh-CN"/>
        </w:rPr>
        <w:drawing>
          <wp:inline distT="0" distB="0" distL="0" distR="0" wp14:anchorId="5CA2E6A6" wp14:editId="707762D1">
            <wp:extent cx="4313583" cy="30365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19045" cy="3040405"/>
                    </a:xfrm>
                    <a:prstGeom prst="rect">
                      <a:avLst/>
                    </a:prstGeom>
                  </pic:spPr>
                </pic:pic>
              </a:graphicData>
            </a:graphic>
          </wp:inline>
        </w:drawing>
      </w:r>
    </w:p>
    <w:tbl>
      <w:tblPr>
        <w:tblStyle w:val="TableGrid"/>
        <w:tblW w:w="0" w:type="auto"/>
        <w:tblLook w:val="04A0" w:firstRow="1" w:lastRow="0" w:firstColumn="1" w:lastColumn="0" w:noHBand="0" w:noVBand="1"/>
      </w:tblPr>
      <w:tblGrid>
        <w:gridCol w:w="4675"/>
        <w:gridCol w:w="4675"/>
      </w:tblGrid>
      <w:tr w:rsidR="00037A46" w:rsidTr="00C5378B">
        <w:tc>
          <w:tcPr>
            <w:tcW w:w="4675" w:type="dxa"/>
            <w:tcBorders>
              <w:top w:val="nil"/>
              <w:left w:val="nil"/>
              <w:bottom w:val="nil"/>
              <w:right w:val="nil"/>
            </w:tcBorders>
          </w:tcPr>
          <w:p w:rsidR="00037A46" w:rsidRDefault="00037A46" w:rsidP="00C5378B">
            <w:pPr>
              <w:contextualSpacing/>
              <w:rPr>
                <w:rStyle w:val="IntenseEmphasis"/>
                <w:b/>
                <w:i w:val="0"/>
                <w:color w:val="2683C6" w:themeColor="accent2"/>
                <w:sz w:val="18"/>
              </w:rPr>
            </w:pPr>
          </w:p>
        </w:tc>
        <w:tc>
          <w:tcPr>
            <w:tcW w:w="4675" w:type="dxa"/>
            <w:tcBorders>
              <w:top w:val="nil"/>
              <w:left w:val="nil"/>
              <w:bottom w:val="nil"/>
              <w:right w:val="nil"/>
            </w:tcBorders>
          </w:tcPr>
          <w:p w:rsidR="00037A46" w:rsidRDefault="00037A46" w:rsidP="00C5378B">
            <w:pPr>
              <w:contextualSpacing/>
              <w:rPr>
                <w:rStyle w:val="IntenseEmphasis"/>
                <w:b/>
                <w:i w:val="0"/>
                <w:color w:val="2683C6" w:themeColor="accent2"/>
                <w:sz w:val="18"/>
              </w:rPr>
            </w:pPr>
          </w:p>
        </w:tc>
      </w:tr>
    </w:tbl>
    <w:p w:rsidR="00037A46" w:rsidRDefault="00037A46" w:rsidP="00037A46">
      <w:pPr>
        <w:pStyle w:val="ListParagraph"/>
        <w:numPr>
          <w:ilvl w:val="0"/>
          <w:numId w:val="34"/>
        </w:numPr>
        <w:rPr>
          <w:rStyle w:val="IntenseEmphasis"/>
          <w:i w:val="0"/>
          <w:color w:val="000000" w:themeColor="text1"/>
          <w:sz w:val="24"/>
        </w:rPr>
      </w:pPr>
      <w:r w:rsidRPr="007A7B63">
        <w:rPr>
          <w:rStyle w:val="IntenseEmphasis"/>
          <w:i w:val="0"/>
          <w:color w:val="000000" w:themeColor="text1"/>
          <w:sz w:val="24"/>
        </w:rPr>
        <w:t xml:space="preserve">Speed: </w:t>
      </w:r>
      <w:r>
        <w:rPr>
          <w:rStyle w:val="IntenseEmphasis"/>
          <w:i w:val="0"/>
          <w:color w:val="000000" w:themeColor="text1"/>
          <w:sz w:val="24"/>
        </w:rPr>
        <w:t>0.56 Mb/s</w:t>
      </w:r>
    </w:p>
    <w:p w:rsidR="00037A46" w:rsidRDefault="00037A46" w:rsidP="00037A46">
      <w:pPr>
        <w:pStyle w:val="ListParagraph"/>
        <w:numPr>
          <w:ilvl w:val="0"/>
          <w:numId w:val="34"/>
        </w:numPr>
        <w:rPr>
          <w:rStyle w:val="IntenseEmphasis"/>
          <w:i w:val="0"/>
          <w:color w:val="000000" w:themeColor="text1"/>
          <w:sz w:val="24"/>
        </w:rPr>
      </w:pPr>
      <w:r>
        <w:rPr>
          <w:rStyle w:val="IntenseEmphasis"/>
          <w:i w:val="0"/>
          <w:color w:val="000000" w:themeColor="text1"/>
          <w:sz w:val="24"/>
        </w:rPr>
        <w:t>Total delay from first packet to last packet: 10.07 Seconds</w:t>
      </w:r>
    </w:p>
    <w:p w:rsidR="00037A46" w:rsidRPr="00292A15" w:rsidRDefault="00037A46" w:rsidP="00037A46">
      <w:pPr>
        <w:pStyle w:val="ListParagraph"/>
        <w:numPr>
          <w:ilvl w:val="0"/>
          <w:numId w:val="34"/>
        </w:numPr>
        <w:rPr>
          <w:rStyle w:val="IntenseEmphasis"/>
          <w:i w:val="0"/>
          <w:color w:val="000000" w:themeColor="text1"/>
          <w:sz w:val="24"/>
        </w:rPr>
      </w:pPr>
      <w:r w:rsidRPr="00B65733">
        <w:rPr>
          <w:rStyle w:val="IntenseEmphasis"/>
          <w:i w:val="0"/>
          <w:color w:val="000000" w:themeColor="text1"/>
          <w:sz w:val="24"/>
        </w:rPr>
        <w:t xml:space="preserve">Analysis: </w:t>
      </w:r>
      <w:r>
        <w:rPr>
          <w:rStyle w:val="IntenseEmphasis"/>
          <w:i w:val="0"/>
          <w:color w:val="000000" w:themeColor="text1"/>
          <w:sz w:val="24"/>
        </w:rPr>
        <w:t>100% packets received,</w:t>
      </w:r>
      <w:r w:rsidR="00F66E51">
        <w:rPr>
          <w:rStyle w:val="IntenseEmphasis"/>
          <w:i w:val="0"/>
          <w:color w:val="000000" w:themeColor="text1"/>
          <w:sz w:val="24"/>
        </w:rPr>
        <w:t xml:space="preserve"> </w:t>
      </w:r>
      <w:r w:rsidR="00C40107">
        <w:rPr>
          <w:rStyle w:val="IntenseEmphasis"/>
          <w:i w:val="0"/>
          <w:color w:val="000000" w:themeColor="text1"/>
          <w:sz w:val="24"/>
        </w:rPr>
        <w:t>very</w:t>
      </w:r>
      <w:r w:rsidR="00F66E51">
        <w:rPr>
          <w:rStyle w:val="IntenseEmphasis"/>
          <w:i w:val="0"/>
          <w:color w:val="000000" w:themeColor="text1"/>
          <w:sz w:val="24"/>
        </w:rPr>
        <w:t xml:space="preserve"> reliable</w:t>
      </w:r>
      <w:r w:rsidR="00DC6881">
        <w:rPr>
          <w:rStyle w:val="IntenseEmphasis"/>
          <w:i w:val="0"/>
          <w:color w:val="000000" w:themeColor="text1"/>
          <w:sz w:val="24"/>
        </w:rPr>
        <w:t>, slow</w:t>
      </w:r>
      <w:r w:rsidR="00F66E51">
        <w:rPr>
          <w:rStyle w:val="IntenseEmphasis"/>
          <w:i w:val="0"/>
          <w:color w:val="000000" w:themeColor="text1"/>
          <w:sz w:val="24"/>
        </w:rPr>
        <w:t>.</w:t>
      </w:r>
    </w:p>
    <w:p w:rsidR="00B85697" w:rsidRDefault="00B85697" w:rsidP="00B85697">
      <w:pPr>
        <w:ind w:left="2880" w:firstLine="720"/>
        <w:contextualSpacing/>
        <w:rPr>
          <w:rStyle w:val="IntenseEmphasis"/>
          <w:b/>
          <w:i w:val="0"/>
          <w:color w:val="000000" w:themeColor="text1"/>
          <w:sz w:val="24"/>
        </w:rPr>
      </w:pPr>
      <w:r>
        <w:rPr>
          <w:rStyle w:val="IntenseEmphasis"/>
          <w:b/>
          <w:i w:val="0"/>
          <w:color w:val="000000" w:themeColor="text1"/>
          <w:sz w:val="24"/>
        </w:rPr>
        <w:t>TCP: 4096</w:t>
      </w:r>
      <w:r w:rsidRPr="00634FBC">
        <w:rPr>
          <w:rStyle w:val="IntenseEmphasis"/>
          <w:b/>
          <w:i w:val="0"/>
          <w:color w:val="000000" w:themeColor="text1"/>
          <w:sz w:val="24"/>
        </w:rPr>
        <w:t xml:space="preserve"> 100 Times</w:t>
      </w:r>
    </w:p>
    <w:p w:rsidR="00B85697" w:rsidRPr="00037A46" w:rsidRDefault="007E4C5B" w:rsidP="00B85697">
      <w:pPr>
        <w:jc w:val="center"/>
        <w:rPr>
          <w:rStyle w:val="IntenseEmphasis"/>
          <w:i w:val="0"/>
          <w:noProof/>
          <w:sz w:val="24"/>
          <w:lang w:val="en-CA" w:eastAsia="zh-CN"/>
        </w:rPr>
      </w:pPr>
      <w:r>
        <w:rPr>
          <w:noProof/>
          <w:lang w:val="en-CA" w:eastAsia="zh-CN"/>
        </w:rPr>
        <w:drawing>
          <wp:inline distT="0" distB="0" distL="0" distR="0" wp14:anchorId="2F16D713" wp14:editId="1A45C427">
            <wp:extent cx="4325509" cy="2966855"/>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29179" cy="2969373"/>
                    </a:xfrm>
                    <a:prstGeom prst="rect">
                      <a:avLst/>
                    </a:prstGeom>
                  </pic:spPr>
                </pic:pic>
              </a:graphicData>
            </a:graphic>
          </wp:inline>
        </w:drawing>
      </w:r>
    </w:p>
    <w:tbl>
      <w:tblPr>
        <w:tblStyle w:val="TableGrid"/>
        <w:tblW w:w="0" w:type="auto"/>
        <w:tblLook w:val="04A0" w:firstRow="1" w:lastRow="0" w:firstColumn="1" w:lastColumn="0" w:noHBand="0" w:noVBand="1"/>
      </w:tblPr>
      <w:tblGrid>
        <w:gridCol w:w="4675"/>
        <w:gridCol w:w="4675"/>
      </w:tblGrid>
      <w:tr w:rsidR="00B85697" w:rsidTr="00C5378B">
        <w:tc>
          <w:tcPr>
            <w:tcW w:w="4675" w:type="dxa"/>
            <w:tcBorders>
              <w:top w:val="nil"/>
              <w:left w:val="nil"/>
              <w:bottom w:val="nil"/>
              <w:right w:val="nil"/>
            </w:tcBorders>
          </w:tcPr>
          <w:p w:rsidR="00B85697" w:rsidRDefault="00B85697" w:rsidP="00C5378B">
            <w:pPr>
              <w:contextualSpacing/>
              <w:rPr>
                <w:rStyle w:val="IntenseEmphasis"/>
                <w:b/>
                <w:i w:val="0"/>
                <w:color w:val="2683C6" w:themeColor="accent2"/>
                <w:sz w:val="18"/>
              </w:rPr>
            </w:pPr>
          </w:p>
        </w:tc>
        <w:tc>
          <w:tcPr>
            <w:tcW w:w="4675" w:type="dxa"/>
            <w:tcBorders>
              <w:top w:val="nil"/>
              <w:left w:val="nil"/>
              <w:bottom w:val="nil"/>
              <w:right w:val="nil"/>
            </w:tcBorders>
          </w:tcPr>
          <w:p w:rsidR="00B85697" w:rsidRDefault="00B85697" w:rsidP="00C5378B">
            <w:pPr>
              <w:contextualSpacing/>
              <w:rPr>
                <w:rStyle w:val="IntenseEmphasis"/>
                <w:b/>
                <w:i w:val="0"/>
                <w:color w:val="2683C6" w:themeColor="accent2"/>
                <w:sz w:val="18"/>
              </w:rPr>
            </w:pPr>
          </w:p>
        </w:tc>
      </w:tr>
    </w:tbl>
    <w:p w:rsidR="00B85697" w:rsidRDefault="00B85697" w:rsidP="00B85697">
      <w:pPr>
        <w:pStyle w:val="ListParagraph"/>
        <w:numPr>
          <w:ilvl w:val="0"/>
          <w:numId w:val="34"/>
        </w:numPr>
        <w:rPr>
          <w:rStyle w:val="IntenseEmphasis"/>
          <w:i w:val="0"/>
          <w:color w:val="000000" w:themeColor="text1"/>
          <w:sz w:val="24"/>
        </w:rPr>
      </w:pPr>
      <w:r w:rsidRPr="007A7B63">
        <w:rPr>
          <w:rStyle w:val="IntenseEmphasis"/>
          <w:i w:val="0"/>
          <w:color w:val="000000" w:themeColor="text1"/>
          <w:sz w:val="24"/>
        </w:rPr>
        <w:t xml:space="preserve">Speed: </w:t>
      </w:r>
      <w:r w:rsidR="00CF16BD">
        <w:rPr>
          <w:rStyle w:val="IntenseEmphasis"/>
          <w:i w:val="0"/>
          <w:color w:val="000000" w:themeColor="text1"/>
          <w:sz w:val="24"/>
        </w:rPr>
        <w:t>0.18</w:t>
      </w:r>
      <w:r>
        <w:rPr>
          <w:rStyle w:val="IntenseEmphasis"/>
          <w:i w:val="0"/>
          <w:color w:val="000000" w:themeColor="text1"/>
          <w:sz w:val="24"/>
        </w:rPr>
        <w:t xml:space="preserve"> Mb/s</w:t>
      </w:r>
    </w:p>
    <w:p w:rsidR="00B85697" w:rsidRDefault="00B85697" w:rsidP="00B85697">
      <w:pPr>
        <w:pStyle w:val="ListParagraph"/>
        <w:numPr>
          <w:ilvl w:val="0"/>
          <w:numId w:val="34"/>
        </w:numPr>
        <w:rPr>
          <w:rStyle w:val="IntenseEmphasis"/>
          <w:i w:val="0"/>
          <w:color w:val="000000" w:themeColor="text1"/>
          <w:sz w:val="24"/>
        </w:rPr>
      </w:pPr>
      <w:r>
        <w:rPr>
          <w:rStyle w:val="IntenseEmphasis"/>
          <w:i w:val="0"/>
          <w:color w:val="000000" w:themeColor="text1"/>
          <w:sz w:val="24"/>
        </w:rPr>
        <w:t xml:space="preserve">Total delay from first packet to last packet: </w:t>
      </w:r>
      <w:r w:rsidR="006C1777">
        <w:rPr>
          <w:rStyle w:val="IntenseEmphasis"/>
          <w:i w:val="0"/>
          <w:color w:val="000000" w:themeColor="text1"/>
          <w:sz w:val="24"/>
        </w:rPr>
        <w:t>2.285</w:t>
      </w:r>
      <w:r>
        <w:rPr>
          <w:rStyle w:val="IntenseEmphasis"/>
          <w:i w:val="0"/>
          <w:color w:val="000000" w:themeColor="text1"/>
          <w:sz w:val="24"/>
        </w:rPr>
        <w:t xml:space="preserve"> Seconds</w:t>
      </w:r>
    </w:p>
    <w:p w:rsidR="00B85697" w:rsidRPr="00292A15" w:rsidRDefault="00B85697" w:rsidP="00B85697">
      <w:pPr>
        <w:pStyle w:val="ListParagraph"/>
        <w:numPr>
          <w:ilvl w:val="0"/>
          <w:numId w:val="34"/>
        </w:numPr>
        <w:rPr>
          <w:rStyle w:val="IntenseEmphasis"/>
          <w:i w:val="0"/>
          <w:color w:val="000000" w:themeColor="text1"/>
          <w:sz w:val="24"/>
        </w:rPr>
      </w:pPr>
      <w:r w:rsidRPr="00B65733">
        <w:rPr>
          <w:rStyle w:val="IntenseEmphasis"/>
          <w:i w:val="0"/>
          <w:color w:val="000000" w:themeColor="text1"/>
          <w:sz w:val="24"/>
        </w:rPr>
        <w:t xml:space="preserve">Analysis: </w:t>
      </w:r>
      <w:r>
        <w:rPr>
          <w:rStyle w:val="IntenseEmphasis"/>
          <w:i w:val="0"/>
          <w:color w:val="000000" w:themeColor="text1"/>
          <w:sz w:val="24"/>
        </w:rPr>
        <w:t xml:space="preserve">100% packets received, </w:t>
      </w:r>
      <w:r w:rsidR="003B2929">
        <w:rPr>
          <w:rStyle w:val="IntenseEmphasis"/>
          <w:i w:val="0"/>
          <w:color w:val="000000" w:themeColor="text1"/>
          <w:sz w:val="24"/>
        </w:rPr>
        <w:t>very</w:t>
      </w:r>
      <w:r>
        <w:rPr>
          <w:rStyle w:val="IntenseEmphasis"/>
          <w:i w:val="0"/>
          <w:color w:val="000000" w:themeColor="text1"/>
          <w:sz w:val="24"/>
        </w:rPr>
        <w:t xml:space="preserve"> reliable.</w:t>
      </w:r>
    </w:p>
    <w:p w:rsidR="00037A46" w:rsidRDefault="00037A46" w:rsidP="00037A46">
      <w:pPr>
        <w:rPr>
          <w:rStyle w:val="IntenseEmphasis"/>
          <w:i w:val="0"/>
          <w:sz w:val="24"/>
        </w:rPr>
      </w:pPr>
    </w:p>
    <w:p w:rsidR="001E3F14" w:rsidRDefault="001E3F14" w:rsidP="001E3F14">
      <w:pPr>
        <w:ind w:left="2880" w:firstLine="720"/>
        <w:contextualSpacing/>
        <w:rPr>
          <w:rStyle w:val="IntenseEmphasis"/>
          <w:b/>
          <w:i w:val="0"/>
          <w:color w:val="000000" w:themeColor="text1"/>
          <w:sz w:val="24"/>
        </w:rPr>
      </w:pPr>
      <w:r>
        <w:rPr>
          <w:rStyle w:val="IntenseEmphasis"/>
          <w:b/>
          <w:i w:val="0"/>
          <w:color w:val="000000" w:themeColor="text1"/>
          <w:sz w:val="24"/>
        </w:rPr>
        <w:t>UDP: 20k</w:t>
      </w:r>
      <w:r w:rsidRPr="00634FBC">
        <w:rPr>
          <w:rStyle w:val="IntenseEmphasis"/>
          <w:b/>
          <w:i w:val="0"/>
          <w:color w:val="000000" w:themeColor="text1"/>
          <w:sz w:val="24"/>
        </w:rPr>
        <w:t xml:space="preserve"> 100 Times</w:t>
      </w:r>
    </w:p>
    <w:p w:rsidR="001E3F14" w:rsidRPr="00037A46" w:rsidRDefault="001E3F14" w:rsidP="001E3F14">
      <w:pPr>
        <w:jc w:val="center"/>
        <w:rPr>
          <w:rStyle w:val="IntenseEmphasis"/>
          <w:i w:val="0"/>
          <w:noProof/>
          <w:sz w:val="24"/>
          <w:lang w:val="en-CA" w:eastAsia="zh-CN"/>
        </w:rPr>
      </w:pPr>
      <w:r>
        <w:rPr>
          <w:noProof/>
          <w:lang w:val="en-CA" w:eastAsia="zh-CN"/>
        </w:rPr>
        <w:drawing>
          <wp:inline distT="0" distB="0" distL="0" distR="0" wp14:anchorId="0182D441" wp14:editId="13156B0D">
            <wp:extent cx="4794637" cy="3353685"/>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95779" cy="3354484"/>
                    </a:xfrm>
                    <a:prstGeom prst="rect">
                      <a:avLst/>
                    </a:prstGeom>
                  </pic:spPr>
                </pic:pic>
              </a:graphicData>
            </a:graphic>
          </wp:inline>
        </w:drawing>
      </w:r>
    </w:p>
    <w:tbl>
      <w:tblPr>
        <w:tblStyle w:val="TableGrid"/>
        <w:tblW w:w="0" w:type="auto"/>
        <w:tblLook w:val="04A0" w:firstRow="1" w:lastRow="0" w:firstColumn="1" w:lastColumn="0" w:noHBand="0" w:noVBand="1"/>
      </w:tblPr>
      <w:tblGrid>
        <w:gridCol w:w="4675"/>
        <w:gridCol w:w="4675"/>
      </w:tblGrid>
      <w:tr w:rsidR="001E3F14" w:rsidTr="00C5378B">
        <w:tc>
          <w:tcPr>
            <w:tcW w:w="4675" w:type="dxa"/>
            <w:tcBorders>
              <w:top w:val="nil"/>
              <w:left w:val="nil"/>
              <w:bottom w:val="nil"/>
              <w:right w:val="nil"/>
            </w:tcBorders>
          </w:tcPr>
          <w:p w:rsidR="001E3F14" w:rsidRDefault="001E3F14" w:rsidP="00C5378B">
            <w:pPr>
              <w:contextualSpacing/>
              <w:rPr>
                <w:rStyle w:val="IntenseEmphasis"/>
                <w:b/>
                <w:i w:val="0"/>
                <w:color w:val="2683C6" w:themeColor="accent2"/>
                <w:sz w:val="18"/>
              </w:rPr>
            </w:pPr>
          </w:p>
        </w:tc>
        <w:tc>
          <w:tcPr>
            <w:tcW w:w="4675" w:type="dxa"/>
            <w:tcBorders>
              <w:top w:val="nil"/>
              <w:left w:val="nil"/>
              <w:bottom w:val="nil"/>
              <w:right w:val="nil"/>
            </w:tcBorders>
          </w:tcPr>
          <w:p w:rsidR="001E3F14" w:rsidRDefault="001E3F14" w:rsidP="00C5378B">
            <w:pPr>
              <w:contextualSpacing/>
              <w:rPr>
                <w:rStyle w:val="IntenseEmphasis"/>
                <w:b/>
                <w:i w:val="0"/>
                <w:color w:val="2683C6" w:themeColor="accent2"/>
                <w:sz w:val="18"/>
              </w:rPr>
            </w:pPr>
          </w:p>
        </w:tc>
      </w:tr>
    </w:tbl>
    <w:p w:rsidR="001E3F14" w:rsidRDefault="001E3F14" w:rsidP="001E3F14">
      <w:pPr>
        <w:pStyle w:val="ListParagraph"/>
        <w:numPr>
          <w:ilvl w:val="0"/>
          <w:numId w:val="34"/>
        </w:numPr>
        <w:rPr>
          <w:rStyle w:val="IntenseEmphasis"/>
          <w:i w:val="0"/>
          <w:color w:val="000000" w:themeColor="text1"/>
          <w:sz w:val="24"/>
        </w:rPr>
      </w:pPr>
      <w:r w:rsidRPr="007A7B63">
        <w:rPr>
          <w:rStyle w:val="IntenseEmphasis"/>
          <w:i w:val="0"/>
          <w:color w:val="000000" w:themeColor="text1"/>
          <w:sz w:val="24"/>
        </w:rPr>
        <w:t xml:space="preserve">Speed: </w:t>
      </w:r>
      <w:r w:rsidR="00B10245">
        <w:rPr>
          <w:rStyle w:val="IntenseEmphasis"/>
          <w:i w:val="0"/>
          <w:color w:val="000000" w:themeColor="text1"/>
          <w:sz w:val="24"/>
        </w:rPr>
        <w:t>0.39</w:t>
      </w:r>
      <w:r>
        <w:rPr>
          <w:rStyle w:val="IntenseEmphasis"/>
          <w:i w:val="0"/>
          <w:color w:val="000000" w:themeColor="text1"/>
          <w:sz w:val="24"/>
        </w:rPr>
        <w:t xml:space="preserve"> Mb/s</w:t>
      </w:r>
    </w:p>
    <w:p w:rsidR="001E3F14" w:rsidRDefault="001E3F14" w:rsidP="001E3F14">
      <w:pPr>
        <w:pStyle w:val="ListParagraph"/>
        <w:numPr>
          <w:ilvl w:val="0"/>
          <w:numId w:val="34"/>
        </w:numPr>
        <w:rPr>
          <w:rStyle w:val="IntenseEmphasis"/>
          <w:i w:val="0"/>
          <w:color w:val="000000" w:themeColor="text1"/>
          <w:sz w:val="24"/>
        </w:rPr>
      </w:pPr>
      <w:r>
        <w:rPr>
          <w:rStyle w:val="IntenseEmphasis"/>
          <w:i w:val="0"/>
          <w:color w:val="000000" w:themeColor="text1"/>
          <w:sz w:val="24"/>
        </w:rPr>
        <w:t xml:space="preserve">Total delay from first packet to last packet: </w:t>
      </w:r>
      <w:r w:rsidR="000E3305">
        <w:rPr>
          <w:rStyle w:val="IntenseEmphasis"/>
          <w:i w:val="0"/>
          <w:color w:val="000000" w:themeColor="text1"/>
          <w:sz w:val="24"/>
        </w:rPr>
        <w:t>304</w:t>
      </w:r>
      <w:r>
        <w:rPr>
          <w:rStyle w:val="IntenseEmphasis"/>
          <w:i w:val="0"/>
          <w:color w:val="000000" w:themeColor="text1"/>
          <w:sz w:val="24"/>
        </w:rPr>
        <w:t xml:space="preserve"> </w:t>
      </w:r>
      <w:r w:rsidR="000E3305">
        <w:rPr>
          <w:rStyle w:val="IntenseEmphasis"/>
          <w:i w:val="0"/>
          <w:color w:val="000000" w:themeColor="text1"/>
          <w:sz w:val="24"/>
        </w:rPr>
        <w:t>milliseconds</w:t>
      </w:r>
    </w:p>
    <w:p w:rsidR="001E3F14" w:rsidRDefault="001E3F14" w:rsidP="001E3F14">
      <w:pPr>
        <w:pStyle w:val="ListParagraph"/>
        <w:numPr>
          <w:ilvl w:val="0"/>
          <w:numId w:val="34"/>
        </w:numPr>
        <w:rPr>
          <w:rStyle w:val="IntenseEmphasis"/>
          <w:i w:val="0"/>
          <w:color w:val="000000" w:themeColor="text1"/>
          <w:sz w:val="24"/>
        </w:rPr>
      </w:pPr>
      <w:r w:rsidRPr="00B65733">
        <w:rPr>
          <w:rStyle w:val="IntenseEmphasis"/>
          <w:i w:val="0"/>
          <w:color w:val="000000" w:themeColor="text1"/>
          <w:sz w:val="24"/>
        </w:rPr>
        <w:t xml:space="preserve">Analysis: </w:t>
      </w:r>
      <w:r w:rsidR="000E3305">
        <w:rPr>
          <w:rStyle w:val="IntenseEmphasis"/>
          <w:i w:val="0"/>
          <w:color w:val="000000" w:themeColor="text1"/>
          <w:sz w:val="24"/>
        </w:rPr>
        <w:t>~95% packets loss, very unreliable, very fast.</w:t>
      </w:r>
    </w:p>
    <w:p w:rsidR="00D109F8" w:rsidRDefault="00D109F8" w:rsidP="00D109F8">
      <w:pPr>
        <w:rPr>
          <w:rStyle w:val="IntenseEmphasis"/>
          <w:i w:val="0"/>
          <w:color w:val="000000" w:themeColor="text1"/>
          <w:sz w:val="24"/>
        </w:rPr>
      </w:pPr>
    </w:p>
    <w:p w:rsidR="00D109F8" w:rsidRDefault="00D109F8" w:rsidP="00D109F8">
      <w:pPr>
        <w:rPr>
          <w:rStyle w:val="IntenseEmphasis"/>
          <w:i w:val="0"/>
          <w:color w:val="000000" w:themeColor="text1"/>
          <w:sz w:val="24"/>
        </w:rPr>
      </w:pPr>
    </w:p>
    <w:p w:rsidR="00D109F8" w:rsidRDefault="00D109F8" w:rsidP="00D109F8">
      <w:pPr>
        <w:rPr>
          <w:rStyle w:val="IntenseEmphasis"/>
          <w:i w:val="0"/>
          <w:color w:val="000000" w:themeColor="text1"/>
          <w:sz w:val="24"/>
        </w:rPr>
      </w:pPr>
    </w:p>
    <w:p w:rsidR="00D109F8" w:rsidRDefault="00D109F8" w:rsidP="00D109F8">
      <w:pPr>
        <w:rPr>
          <w:rStyle w:val="IntenseEmphasis"/>
          <w:i w:val="0"/>
          <w:color w:val="000000" w:themeColor="text1"/>
          <w:sz w:val="24"/>
        </w:rPr>
      </w:pPr>
    </w:p>
    <w:p w:rsidR="00D109F8" w:rsidRDefault="00D109F8" w:rsidP="00D109F8">
      <w:pPr>
        <w:rPr>
          <w:rStyle w:val="IntenseEmphasis"/>
          <w:i w:val="0"/>
          <w:color w:val="000000" w:themeColor="text1"/>
          <w:sz w:val="24"/>
        </w:rPr>
      </w:pPr>
    </w:p>
    <w:p w:rsidR="00D109F8" w:rsidRDefault="00D109F8" w:rsidP="00D109F8">
      <w:pPr>
        <w:rPr>
          <w:rStyle w:val="IntenseEmphasis"/>
          <w:i w:val="0"/>
          <w:color w:val="000000" w:themeColor="text1"/>
          <w:sz w:val="24"/>
        </w:rPr>
      </w:pPr>
    </w:p>
    <w:p w:rsidR="00D109F8" w:rsidRPr="00D109F8" w:rsidRDefault="00D109F8" w:rsidP="00D109F8">
      <w:pPr>
        <w:rPr>
          <w:rStyle w:val="IntenseEmphasis"/>
          <w:i w:val="0"/>
          <w:color w:val="000000" w:themeColor="text1"/>
          <w:sz w:val="24"/>
        </w:rPr>
      </w:pPr>
    </w:p>
    <w:p w:rsidR="00D109F8" w:rsidRPr="006B4F04" w:rsidRDefault="00A96683" w:rsidP="00D94B39">
      <w:pPr>
        <w:pStyle w:val="Heading1"/>
        <w:rPr>
          <w:rStyle w:val="IntenseEmphasis"/>
          <w:i w:val="0"/>
          <w:sz w:val="28"/>
        </w:rPr>
      </w:pPr>
      <w:bookmarkStart w:id="8" w:name="_Toc443282066"/>
      <w:r w:rsidRPr="006B4F04">
        <w:rPr>
          <w:rStyle w:val="IntenseEmphasis"/>
          <w:i w:val="0"/>
          <w:sz w:val="28"/>
        </w:rPr>
        <w:lastRenderedPageBreak/>
        <w:t>WIDE</w:t>
      </w:r>
      <w:r w:rsidR="00D109F8" w:rsidRPr="006B4F04">
        <w:rPr>
          <w:rStyle w:val="IntenseEmphasis"/>
          <w:i w:val="0"/>
          <w:sz w:val="28"/>
        </w:rPr>
        <w:t xml:space="preserve"> Area Network: Analysis</w:t>
      </w:r>
      <w:bookmarkEnd w:id="8"/>
    </w:p>
    <w:p w:rsidR="00D109F8" w:rsidRPr="0050010D" w:rsidRDefault="00D109F8" w:rsidP="00D109F8">
      <w:pPr>
        <w:contextualSpacing/>
        <w:rPr>
          <w:rStyle w:val="IntenseEmphasis"/>
          <w:i w:val="0"/>
          <w:sz w:val="28"/>
        </w:rPr>
      </w:pPr>
    </w:p>
    <w:p w:rsidR="00D109F8" w:rsidRDefault="00D109F8" w:rsidP="00D109F8">
      <w:pPr>
        <w:pStyle w:val="ListParagraph"/>
        <w:ind w:firstLine="720"/>
        <w:rPr>
          <w:rStyle w:val="IntenseEmphasis"/>
          <w:i w:val="0"/>
          <w:color w:val="000000" w:themeColor="text1"/>
          <w:sz w:val="24"/>
        </w:rPr>
      </w:pPr>
      <w:r>
        <w:rPr>
          <w:rStyle w:val="IntenseEmphasis"/>
          <w:i w:val="0"/>
          <w:color w:val="000000" w:themeColor="text1"/>
          <w:sz w:val="24"/>
        </w:rPr>
        <w:t xml:space="preserve">Given the data provided above, in a </w:t>
      </w:r>
      <w:r w:rsidR="00C5378B">
        <w:rPr>
          <w:rStyle w:val="IntenseEmphasis"/>
          <w:i w:val="0"/>
          <w:color w:val="000000" w:themeColor="text1"/>
          <w:sz w:val="24"/>
        </w:rPr>
        <w:t xml:space="preserve">Wide Area Network, </w:t>
      </w:r>
      <w:r w:rsidR="00F152F7">
        <w:rPr>
          <w:rStyle w:val="IntenseEmphasis"/>
          <w:i w:val="0"/>
          <w:color w:val="000000" w:themeColor="text1"/>
          <w:sz w:val="24"/>
        </w:rPr>
        <w:t xml:space="preserve">if we compare the time of TCP sending 60k 100 times on WAN (10740 Ms) to the time of TCP sending 60k 100 times on LAN (364 Ms), it is around 30 times slower. Whereas </w:t>
      </w:r>
      <w:r w:rsidR="000115E9">
        <w:rPr>
          <w:rStyle w:val="IntenseEmphasis"/>
          <w:i w:val="0"/>
          <w:color w:val="000000" w:themeColor="text1"/>
          <w:sz w:val="24"/>
        </w:rPr>
        <w:t>the same parameters of UDP time on WAN is closely similar to the resulting time on LAN.</w:t>
      </w:r>
    </w:p>
    <w:p w:rsidR="00D109F8" w:rsidRDefault="00D109F8" w:rsidP="00D109F8">
      <w:pPr>
        <w:pStyle w:val="ListParagraph"/>
        <w:ind w:firstLine="720"/>
        <w:rPr>
          <w:rStyle w:val="IntenseEmphasis"/>
          <w:i w:val="0"/>
          <w:color w:val="000000" w:themeColor="text1"/>
          <w:sz w:val="24"/>
        </w:rPr>
      </w:pPr>
    </w:p>
    <w:p w:rsidR="00D109F8" w:rsidRDefault="00F152F7" w:rsidP="00D109F8">
      <w:pPr>
        <w:pStyle w:val="ListParagraph"/>
        <w:ind w:firstLine="720"/>
        <w:rPr>
          <w:rStyle w:val="IntenseEmphasis"/>
          <w:i w:val="0"/>
          <w:color w:val="000000" w:themeColor="text1"/>
          <w:sz w:val="24"/>
        </w:rPr>
      </w:pPr>
      <w:r>
        <w:rPr>
          <w:noProof/>
          <w:lang w:val="en-CA" w:eastAsia="zh-CN"/>
        </w:rPr>
        <w:drawing>
          <wp:anchor distT="0" distB="0" distL="114300" distR="114300" simplePos="0" relativeHeight="251696128" behindDoc="1" locked="0" layoutInCell="1" allowOverlap="1" wp14:anchorId="37B8965C" wp14:editId="3F6D1516">
            <wp:simplePos x="0" y="0"/>
            <wp:positionH relativeFrom="margin">
              <wp:posOffset>-222637</wp:posOffset>
            </wp:positionH>
            <wp:positionV relativeFrom="paragraph">
              <wp:posOffset>739388</wp:posOffset>
            </wp:positionV>
            <wp:extent cx="3395097" cy="2432934"/>
            <wp:effectExtent l="0" t="0" r="0" b="5715"/>
            <wp:wrapNone/>
            <wp:docPr id="46" name="Chart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14:sizeRelH relativeFrom="margin">
              <wp14:pctWidth>0</wp14:pctWidth>
            </wp14:sizeRelH>
            <wp14:sizeRelV relativeFrom="margin">
              <wp14:pctHeight>0</wp14:pctHeight>
            </wp14:sizeRelV>
          </wp:anchor>
        </w:drawing>
      </w:r>
      <w:r>
        <w:rPr>
          <w:noProof/>
          <w:lang w:val="en-CA" w:eastAsia="zh-CN"/>
        </w:rPr>
        <w:drawing>
          <wp:anchor distT="0" distB="0" distL="114300" distR="114300" simplePos="0" relativeHeight="251695104" behindDoc="1" locked="0" layoutInCell="1" allowOverlap="1" wp14:anchorId="56CEBE10" wp14:editId="545E5A2E">
            <wp:simplePos x="0" y="0"/>
            <wp:positionH relativeFrom="column">
              <wp:posOffset>3291840</wp:posOffset>
            </wp:positionH>
            <wp:positionV relativeFrom="paragraph">
              <wp:posOffset>731437</wp:posOffset>
            </wp:positionV>
            <wp:extent cx="3426460" cy="2409245"/>
            <wp:effectExtent l="0" t="0" r="2540" b="0"/>
            <wp:wrapNone/>
            <wp:docPr id="45" name="Chart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14:sizeRelH relativeFrom="margin">
              <wp14:pctWidth>0</wp14:pctWidth>
            </wp14:sizeRelH>
            <wp14:sizeRelV relativeFrom="margin">
              <wp14:pctHeight>0</wp14:pctHeight>
            </wp14:sizeRelV>
          </wp:anchor>
        </w:drawing>
      </w:r>
      <w:r w:rsidR="00997226">
        <w:rPr>
          <w:rStyle w:val="IntenseEmphasis"/>
          <w:i w:val="0"/>
          <w:color w:val="000000" w:themeColor="text1"/>
          <w:sz w:val="24"/>
        </w:rPr>
        <w:t>Since TCP is all about reliable network, it is guaranteed to receive all the packets sent out, but a matter of time.</w:t>
      </w:r>
    </w:p>
    <w:p w:rsidR="00D109F8" w:rsidRDefault="00D109F8" w:rsidP="00D109F8">
      <w:pPr>
        <w:jc w:val="center"/>
        <w:rPr>
          <w:rStyle w:val="IntenseEmphasis"/>
          <w:i w:val="0"/>
          <w:color w:val="000000" w:themeColor="text1"/>
          <w:sz w:val="24"/>
        </w:rPr>
      </w:pPr>
    </w:p>
    <w:p w:rsidR="00D109F8" w:rsidRDefault="00D109F8" w:rsidP="00D109F8">
      <w:pPr>
        <w:rPr>
          <w:rStyle w:val="IntenseEmphasis"/>
          <w:b/>
          <w:i w:val="0"/>
          <w:sz w:val="24"/>
        </w:rPr>
      </w:pPr>
    </w:p>
    <w:p w:rsidR="00D109F8" w:rsidRDefault="00D109F8" w:rsidP="00D109F8">
      <w:pPr>
        <w:rPr>
          <w:rStyle w:val="IntenseEmphasis"/>
          <w:b/>
          <w:i w:val="0"/>
          <w:sz w:val="24"/>
        </w:rPr>
      </w:pPr>
    </w:p>
    <w:p w:rsidR="00D109F8" w:rsidRDefault="00D109F8" w:rsidP="00D109F8">
      <w:pPr>
        <w:rPr>
          <w:rStyle w:val="IntenseEmphasis"/>
          <w:b/>
          <w:i w:val="0"/>
          <w:sz w:val="24"/>
        </w:rPr>
      </w:pPr>
    </w:p>
    <w:p w:rsidR="00D109F8" w:rsidRDefault="00D109F8" w:rsidP="00D109F8">
      <w:pPr>
        <w:rPr>
          <w:rStyle w:val="IntenseEmphasis"/>
          <w:b/>
          <w:i w:val="0"/>
          <w:sz w:val="24"/>
        </w:rPr>
      </w:pPr>
    </w:p>
    <w:p w:rsidR="00D109F8" w:rsidRDefault="00D109F8" w:rsidP="00D109F8">
      <w:pPr>
        <w:rPr>
          <w:rStyle w:val="IntenseEmphasis"/>
          <w:b/>
          <w:i w:val="0"/>
          <w:sz w:val="24"/>
        </w:rPr>
      </w:pPr>
    </w:p>
    <w:p w:rsidR="00D109F8" w:rsidRDefault="00D109F8" w:rsidP="00D109F8">
      <w:pPr>
        <w:rPr>
          <w:rStyle w:val="IntenseEmphasis"/>
          <w:b/>
          <w:i w:val="0"/>
          <w:sz w:val="24"/>
        </w:rPr>
      </w:pPr>
    </w:p>
    <w:p w:rsidR="00D109F8" w:rsidRDefault="00D109F8" w:rsidP="00D109F8">
      <w:pPr>
        <w:rPr>
          <w:rStyle w:val="IntenseEmphasis"/>
          <w:b/>
          <w:i w:val="0"/>
          <w:sz w:val="24"/>
        </w:rPr>
      </w:pPr>
    </w:p>
    <w:tbl>
      <w:tblPr>
        <w:tblStyle w:val="TableGrid"/>
        <w:tblW w:w="0" w:type="auto"/>
        <w:tblLook w:val="04A0" w:firstRow="1" w:lastRow="0" w:firstColumn="1" w:lastColumn="0" w:noHBand="0" w:noVBand="1"/>
      </w:tblPr>
      <w:tblGrid>
        <w:gridCol w:w="4675"/>
        <w:gridCol w:w="4675"/>
      </w:tblGrid>
      <w:tr w:rsidR="00D109F8" w:rsidTr="00C5378B">
        <w:tc>
          <w:tcPr>
            <w:tcW w:w="4675" w:type="dxa"/>
            <w:tcBorders>
              <w:top w:val="nil"/>
              <w:left w:val="nil"/>
              <w:bottom w:val="nil"/>
              <w:right w:val="nil"/>
            </w:tcBorders>
          </w:tcPr>
          <w:p w:rsidR="00634E46" w:rsidRDefault="00634E46" w:rsidP="00997226">
            <w:pPr>
              <w:contextualSpacing/>
              <w:rPr>
                <w:rStyle w:val="IntenseEmphasis"/>
                <w:b/>
                <w:i w:val="0"/>
                <w:color w:val="2683C6" w:themeColor="accent2"/>
                <w:sz w:val="18"/>
              </w:rPr>
            </w:pPr>
          </w:p>
          <w:p w:rsidR="00D109F8" w:rsidRDefault="00D109F8" w:rsidP="00997226">
            <w:pPr>
              <w:contextualSpacing/>
              <w:rPr>
                <w:rStyle w:val="IntenseEmphasis"/>
                <w:b/>
                <w:i w:val="0"/>
                <w:color w:val="2683C6" w:themeColor="accent2"/>
                <w:sz w:val="18"/>
              </w:rPr>
            </w:pPr>
            <w:r>
              <w:rPr>
                <w:rStyle w:val="IntenseEmphasis"/>
                <w:b/>
                <w:i w:val="0"/>
                <w:color w:val="2683C6" w:themeColor="accent2"/>
                <w:sz w:val="18"/>
              </w:rPr>
              <w:t xml:space="preserve">Figure Left: Average </w:t>
            </w:r>
            <w:r w:rsidR="00997226">
              <w:rPr>
                <w:rStyle w:val="IntenseEmphasis"/>
                <w:b/>
                <w:i w:val="0"/>
                <w:color w:val="2683C6" w:themeColor="accent2"/>
                <w:sz w:val="18"/>
              </w:rPr>
              <w:t>packets loss of UDP</w:t>
            </w:r>
            <w:r>
              <w:rPr>
                <w:rStyle w:val="IntenseEmphasis"/>
                <w:b/>
                <w:i w:val="0"/>
                <w:color w:val="2683C6" w:themeColor="accent2"/>
                <w:sz w:val="18"/>
              </w:rPr>
              <w:t xml:space="preserve"> </w:t>
            </w:r>
          </w:p>
        </w:tc>
        <w:tc>
          <w:tcPr>
            <w:tcW w:w="4675" w:type="dxa"/>
            <w:tcBorders>
              <w:top w:val="nil"/>
              <w:left w:val="nil"/>
              <w:bottom w:val="nil"/>
              <w:right w:val="nil"/>
            </w:tcBorders>
          </w:tcPr>
          <w:p w:rsidR="00634E46" w:rsidRDefault="00634E46" w:rsidP="00C5378B">
            <w:pPr>
              <w:contextualSpacing/>
              <w:rPr>
                <w:rStyle w:val="IntenseEmphasis"/>
                <w:b/>
                <w:i w:val="0"/>
                <w:color w:val="2683C6" w:themeColor="accent2"/>
                <w:sz w:val="18"/>
              </w:rPr>
            </w:pPr>
          </w:p>
          <w:p w:rsidR="00D109F8" w:rsidRDefault="00D109F8" w:rsidP="00C5378B">
            <w:pPr>
              <w:contextualSpacing/>
              <w:rPr>
                <w:rStyle w:val="IntenseEmphasis"/>
                <w:b/>
                <w:i w:val="0"/>
                <w:color w:val="2683C6" w:themeColor="accent2"/>
                <w:sz w:val="18"/>
              </w:rPr>
            </w:pPr>
            <w:r>
              <w:rPr>
                <w:rStyle w:val="IntenseEmphasis"/>
                <w:b/>
                <w:i w:val="0"/>
                <w:color w:val="2683C6" w:themeColor="accent2"/>
                <w:sz w:val="18"/>
              </w:rPr>
              <w:t xml:space="preserve">Figure Right: Average data rate of 100 packets </w:t>
            </w:r>
          </w:p>
          <w:p w:rsidR="00D109F8" w:rsidRDefault="00D109F8" w:rsidP="00C5378B">
            <w:pPr>
              <w:contextualSpacing/>
              <w:rPr>
                <w:rStyle w:val="IntenseEmphasis"/>
                <w:b/>
                <w:i w:val="0"/>
                <w:color w:val="2683C6" w:themeColor="accent2"/>
                <w:sz w:val="18"/>
              </w:rPr>
            </w:pPr>
          </w:p>
        </w:tc>
      </w:tr>
    </w:tbl>
    <w:p w:rsidR="00D109F8" w:rsidRDefault="00D109F8" w:rsidP="00D109F8">
      <w:pPr>
        <w:rPr>
          <w:rStyle w:val="IntenseEmphasis"/>
          <w:i w:val="0"/>
          <w:color w:val="000000" w:themeColor="text1"/>
          <w:sz w:val="24"/>
        </w:rPr>
      </w:pPr>
      <w:r>
        <w:rPr>
          <w:rStyle w:val="IntenseEmphasis"/>
          <w:b/>
          <w:i w:val="0"/>
          <w:sz w:val="28"/>
        </w:rPr>
        <w:tab/>
      </w:r>
      <w:r w:rsidR="00634E46">
        <w:rPr>
          <w:rStyle w:val="IntenseEmphasis"/>
          <w:i w:val="0"/>
          <w:color w:val="000000" w:themeColor="text1"/>
          <w:sz w:val="24"/>
        </w:rPr>
        <w:t>Although the speed of UDP on WAN is just as fast as it is on LAN, there is a significant amount of packets that are being dropped, especially packets size that are over 10000 bytes. The explanation is the same as WLAN: where packets are being sent out all at once immediately onto the network, and the protocol has no way of dealing with any control methods</w:t>
      </w:r>
      <w:r w:rsidR="00ED000B">
        <w:rPr>
          <w:rStyle w:val="IntenseEmphasis"/>
          <w:i w:val="0"/>
          <w:color w:val="000000" w:themeColor="text1"/>
          <w:sz w:val="24"/>
        </w:rPr>
        <w:t>, therefore resulting packets being loss on the network, or simply not being processed by the receiver.</w:t>
      </w:r>
    </w:p>
    <w:p w:rsidR="001E3F14" w:rsidRDefault="001E3F14" w:rsidP="00037A46">
      <w:pPr>
        <w:rPr>
          <w:rStyle w:val="IntenseEmphasis"/>
          <w:i w:val="0"/>
          <w:sz w:val="24"/>
        </w:rPr>
      </w:pPr>
    </w:p>
    <w:p w:rsidR="00D109F8" w:rsidRDefault="00D109F8" w:rsidP="00037A46">
      <w:pPr>
        <w:rPr>
          <w:rStyle w:val="IntenseEmphasis"/>
          <w:i w:val="0"/>
          <w:sz w:val="24"/>
        </w:rPr>
      </w:pPr>
    </w:p>
    <w:p w:rsidR="00D109F8" w:rsidRDefault="00D109F8" w:rsidP="00037A46">
      <w:pPr>
        <w:rPr>
          <w:rStyle w:val="IntenseEmphasis"/>
          <w:i w:val="0"/>
          <w:sz w:val="24"/>
        </w:rPr>
      </w:pPr>
    </w:p>
    <w:p w:rsidR="0078303E" w:rsidRDefault="0078303E" w:rsidP="00037A46">
      <w:pPr>
        <w:rPr>
          <w:rStyle w:val="IntenseEmphasis"/>
          <w:i w:val="0"/>
          <w:sz w:val="24"/>
        </w:rPr>
      </w:pPr>
    </w:p>
    <w:p w:rsidR="00BE6592" w:rsidRPr="006B4F04" w:rsidRDefault="00CD6375" w:rsidP="00D94B39">
      <w:pPr>
        <w:pStyle w:val="Heading1"/>
      </w:pPr>
      <w:bookmarkStart w:id="9" w:name="_Toc443282067"/>
      <w:r w:rsidRPr="006B4F04">
        <w:lastRenderedPageBreak/>
        <w:t>Additional Findings</w:t>
      </w:r>
      <w:r w:rsidR="00BE6592" w:rsidRPr="006B4F04">
        <w:t>:</w:t>
      </w:r>
      <w:bookmarkEnd w:id="9"/>
    </w:p>
    <w:p w:rsidR="00BE6592" w:rsidRPr="00BE6592" w:rsidRDefault="00BE6592" w:rsidP="00BE6592"/>
    <w:p w:rsidR="00E641CA" w:rsidRPr="006B4F04" w:rsidRDefault="00E641CA" w:rsidP="00D94B39">
      <w:pPr>
        <w:pStyle w:val="Heading1"/>
        <w:rPr>
          <w:rStyle w:val="IntenseEmphasis"/>
          <w:i w:val="0"/>
          <w:sz w:val="24"/>
        </w:rPr>
      </w:pPr>
      <w:bookmarkStart w:id="10" w:name="_Toc443282068"/>
      <w:r w:rsidRPr="006B4F04">
        <w:rPr>
          <w:rStyle w:val="IntenseEmphasis"/>
          <w:i w:val="0"/>
          <w:sz w:val="24"/>
        </w:rPr>
        <w:t>UDP</w:t>
      </w:r>
      <w:bookmarkEnd w:id="10"/>
    </w:p>
    <w:p w:rsidR="00E641CA" w:rsidRPr="006567FD" w:rsidRDefault="00BE6592" w:rsidP="006567FD">
      <w:pPr>
        <w:pStyle w:val="ListParagraph"/>
        <w:numPr>
          <w:ilvl w:val="0"/>
          <w:numId w:val="36"/>
        </w:numPr>
        <w:rPr>
          <w:rStyle w:val="IntenseEmphasis"/>
          <w:i w:val="0"/>
          <w:color w:val="000000" w:themeColor="text1"/>
          <w:sz w:val="24"/>
        </w:rPr>
      </w:pPr>
      <w:r w:rsidRPr="006567FD">
        <w:rPr>
          <w:rStyle w:val="IntenseEmphasis"/>
          <w:i w:val="0"/>
          <w:color w:val="000000" w:themeColor="text1"/>
          <w:sz w:val="24"/>
        </w:rPr>
        <w:t>Issue</w:t>
      </w:r>
      <w:r w:rsidR="00E641CA" w:rsidRPr="006567FD">
        <w:rPr>
          <w:rStyle w:val="IntenseEmphasis"/>
          <w:i w:val="0"/>
          <w:color w:val="000000" w:themeColor="text1"/>
          <w:sz w:val="24"/>
        </w:rPr>
        <w:t xml:space="preserve">: </w:t>
      </w:r>
      <w:r w:rsidR="00E63F30">
        <w:rPr>
          <w:rStyle w:val="IntenseEmphasis"/>
          <w:i w:val="0"/>
          <w:color w:val="000000" w:themeColor="text1"/>
          <w:sz w:val="24"/>
        </w:rPr>
        <w:t>Client side w</w:t>
      </w:r>
      <w:r w:rsidR="00E641CA" w:rsidRPr="006567FD">
        <w:rPr>
          <w:rStyle w:val="IntenseEmphasis"/>
          <w:i w:val="0"/>
          <w:color w:val="000000" w:themeColor="text1"/>
          <w:sz w:val="24"/>
        </w:rPr>
        <w:t xml:space="preserve">riting </w:t>
      </w:r>
      <w:r w:rsidR="00E63F30">
        <w:rPr>
          <w:rStyle w:val="IntenseEmphasis"/>
          <w:i w:val="0"/>
          <w:color w:val="000000" w:themeColor="text1"/>
          <w:sz w:val="24"/>
        </w:rPr>
        <w:t xml:space="preserve">to the socket </w:t>
      </w:r>
      <w:r w:rsidR="00E641CA" w:rsidRPr="006567FD">
        <w:rPr>
          <w:rStyle w:val="IntenseEmphasis"/>
          <w:i w:val="0"/>
          <w:color w:val="000000" w:themeColor="text1"/>
          <w:sz w:val="24"/>
        </w:rPr>
        <w:t xml:space="preserve">too fast, data is </w:t>
      </w:r>
      <w:r w:rsidR="00E63F30" w:rsidRPr="006567FD">
        <w:rPr>
          <w:rStyle w:val="IntenseEmphasis"/>
          <w:i w:val="0"/>
          <w:color w:val="000000" w:themeColor="text1"/>
          <w:sz w:val="24"/>
        </w:rPr>
        <w:t>received</w:t>
      </w:r>
      <w:r w:rsidR="00E641CA" w:rsidRPr="006567FD">
        <w:rPr>
          <w:rStyle w:val="IntenseEmphasis"/>
          <w:i w:val="0"/>
          <w:color w:val="000000" w:themeColor="text1"/>
          <w:sz w:val="24"/>
        </w:rPr>
        <w:t xml:space="preserve"> and stored on the</w:t>
      </w:r>
      <w:r w:rsidR="00853330">
        <w:rPr>
          <w:rStyle w:val="IntenseEmphasis"/>
          <w:i w:val="0"/>
          <w:color w:val="000000" w:themeColor="text1"/>
          <w:sz w:val="24"/>
        </w:rPr>
        <w:t xml:space="preserve"> server</w:t>
      </w:r>
      <w:r w:rsidR="00E641CA" w:rsidRPr="006567FD">
        <w:rPr>
          <w:rStyle w:val="IntenseEmphasis"/>
          <w:i w:val="0"/>
          <w:color w:val="000000" w:themeColor="text1"/>
          <w:sz w:val="24"/>
        </w:rPr>
        <w:t xml:space="preserve"> stack before data processing is done</w:t>
      </w:r>
      <w:r w:rsidR="0051170D">
        <w:rPr>
          <w:rStyle w:val="IntenseEmphasis"/>
          <w:i w:val="0"/>
          <w:color w:val="000000" w:themeColor="text1"/>
          <w:sz w:val="24"/>
        </w:rPr>
        <w:t>, therefore pop</w:t>
      </w:r>
      <w:r w:rsidR="00833759">
        <w:rPr>
          <w:rStyle w:val="IntenseEmphasis"/>
          <w:i w:val="0"/>
          <w:color w:val="000000" w:themeColor="text1"/>
          <w:sz w:val="24"/>
        </w:rPr>
        <w:t>ping off packets from the stack</w:t>
      </w:r>
      <w:r w:rsidR="007B649D">
        <w:rPr>
          <w:rStyle w:val="IntenseEmphasis"/>
          <w:i w:val="0"/>
          <w:color w:val="000000" w:themeColor="text1"/>
          <w:sz w:val="24"/>
        </w:rPr>
        <w:t>, resulting in huge packets loss</w:t>
      </w:r>
      <w:r w:rsidR="00833759">
        <w:rPr>
          <w:rStyle w:val="IntenseEmphasis"/>
          <w:i w:val="0"/>
          <w:color w:val="000000" w:themeColor="text1"/>
          <w:sz w:val="24"/>
        </w:rPr>
        <w:t>.</w:t>
      </w:r>
    </w:p>
    <w:p w:rsidR="00E641CA" w:rsidRPr="006567FD" w:rsidRDefault="00E641CA" w:rsidP="006567FD">
      <w:pPr>
        <w:pStyle w:val="ListParagraph"/>
        <w:numPr>
          <w:ilvl w:val="0"/>
          <w:numId w:val="36"/>
        </w:numPr>
        <w:rPr>
          <w:rStyle w:val="IntenseEmphasis"/>
          <w:i w:val="0"/>
          <w:color w:val="000000" w:themeColor="text1"/>
          <w:sz w:val="24"/>
        </w:rPr>
      </w:pPr>
      <w:r w:rsidRPr="006567FD">
        <w:rPr>
          <w:rStyle w:val="IntenseEmphasis"/>
          <w:i w:val="0"/>
          <w:color w:val="000000" w:themeColor="text1"/>
          <w:sz w:val="24"/>
        </w:rPr>
        <w:t>Resolution: Use circular buffer and thread the data processing</w:t>
      </w:r>
    </w:p>
    <w:p w:rsidR="00E641CA" w:rsidRPr="00E641CA" w:rsidRDefault="00E641CA" w:rsidP="00E641CA">
      <w:pPr>
        <w:ind w:firstLine="720"/>
        <w:contextualSpacing/>
        <w:rPr>
          <w:rStyle w:val="IntenseEmphasis"/>
          <w:i w:val="0"/>
          <w:color w:val="000000" w:themeColor="text1"/>
          <w:sz w:val="24"/>
        </w:rPr>
      </w:pPr>
      <w:r w:rsidRPr="00E641CA">
        <w:rPr>
          <w:rStyle w:val="IntenseEmphasis"/>
          <w:i w:val="0"/>
          <w:color w:val="000000" w:themeColor="text1"/>
          <w:sz w:val="24"/>
        </w:rPr>
        <w:tab/>
      </w:r>
      <w:r w:rsidRPr="00E641CA">
        <w:rPr>
          <w:rStyle w:val="IntenseEmphasis"/>
          <w:i w:val="0"/>
          <w:color w:val="000000" w:themeColor="text1"/>
          <w:sz w:val="24"/>
        </w:rPr>
        <w:tab/>
      </w:r>
    </w:p>
    <w:p w:rsidR="00E641CA" w:rsidRPr="006567FD" w:rsidRDefault="00BE6592" w:rsidP="006567FD">
      <w:pPr>
        <w:pStyle w:val="ListParagraph"/>
        <w:numPr>
          <w:ilvl w:val="0"/>
          <w:numId w:val="35"/>
        </w:numPr>
        <w:rPr>
          <w:rStyle w:val="IntenseEmphasis"/>
          <w:i w:val="0"/>
          <w:color w:val="000000" w:themeColor="text1"/>
          <w:sz w:val="24"/>
        </w:rPr>
      </w:pPr>
      <w:r w:rsidRPr="006567FD">
        <w:rPr>
          <w:rStyle w:val="IntenseEmphasis"/>
          <w:i w:val="0"/>
          <w:color w:val="000000" w:themeColor="text1"/>
          <w:sz w:val="24"/>
        </w:rPr>
        <w:t>Issue</w:t>
      </w:r>
      <w:r w:rsidR="00E641CA" w:rsidRPr="006567FD">
        <w:rPr>
          <w:rStyle w:val="IntenseEmphasis"/>
          <w:i w:val="0"/>
          <w:color w:val="000000" w:themeColor="text1"/>
          <w:sz w:val="24"/>
        </w:rPr>
        <w:t>: Client with async writing too fast on the socket, next packet is sent out to socket before the first one is finished</w:t>
      </w:r>
    </w:p>
    <w:p w:rsidR="006567FD" w:rsidRDefault="00BE6592" w:rsidP="00EC3567">
      <w:pPr>
        <w:pStyle w:val="ListParagraph"/>
        <w:numPr>
          <w:ilvl w:val="0"/>
          <w:numId w:val="35"/>
        </w:numPr>
        <w:rPr>
          <w:rStyle w:val="IntenseEmphasis"/>
          <w:i w:val="0"/>
          <w:color w:val="000000" w:themeColor="text1"/>
          <w:sz w:val="24"/>
        </w:rPr>
      </w:pPr>
      <w:r w:rsidRPr="006567FD">
        <w:rPr>
          <w:rStyle w:val="IntenseEmphasis"/>
          <w:i w:val="0"/>
          <w:color w:val="000000" w:themeColor="text1"/>
          <w:sz w:val="24"/>
        </w:rPr>
        <w:t>Resolution</w:t>
      </w:r>
      <w:r w:rsidR="00E641CA" w:rsidRPr="006567FD">
        <w:rPr>
          <w:rStyle w:val="IntenseEmphasis"/>
          <w:i w:val="0"/>
          <w:color w:val="000000" w:themeColor="text1"/>
          <w:sz w:val="24"/>
        </w:rPr>
        <w:t xml:space="preserve">: </w:t>
      </w:r>
      <w:r w:rsidR="00786FA5">
        <w:rPr>
          <w:rStyle w:val="IntenseEmphasis"/>
          <w:i w:val="0"/>
          <w:color w:val="000000" w:themeColor="text1"/>
          <w:sz w:val="24"/>
        </w:rPr>
        <w:t>If the return error of asynchronous send is IO_PENDING, call WSAWaitForMultipleEvents() to ensure that the previous packet is finish processing before sending out another one.</w:t>
      </w:r>
    </w:p>
    <w:p w:rsidR="005A6F23" w:rsidRPr="005A6F23" w:rsidRDefault="005A6F23" w:rsidP="005A6F23">
      <w:pPr>
        <w:pStyle w:val="ListParagraph"/>
        <w:ind w:left="1080"/>
        <w:rPr>
          <w:rStyle w:val="IntenseEmphasis"/>
          <w:i w:val="0"/>
          <w:color w:val="000000" w:themeColor="text1"/>
          <w:sz w:val="24"/>
        </w:rPr>
      </w:pPr>
    </w:p>
    <w:p w:rsidR="00CA316D" w:rsidRDefault="00EC3567" w:rsidP="00CA316D">
      <w:pPr>
        <w:pStyle w:val="ListParagraph"/>
        <w:numPr>
          <w:ilvl w:val="0"/>
          <w:numId w:val="35"/>
        </w:numPr>
        <w:rPr>
          <w:rStyle w:val="IntenseEmphasis"/>
          <w:i w:val="0"/>
          <w:color w:val="000000" w:themeColor="text1"/>
          <w:sz w:val="24"/>
        </w:rPr>
      </w:pPr>
      <w:r>
        <w:rPr>
          <w:rStyle w:val="IntenseEmphasis"/>
          <w:i w:val="0"/>
          <w:color w:val="000000" w:themeColor="text1"/>
          <w:sz w:val="24"/>
        </w:rPr>
        <w:t xml:space="preserve">Very hard to troubleshoot due to random packet losses, had difficult time determining whether if error is due to implementation or simply limited by the network.  </w:t>
      </w:r>
    </w:p>
    <w:p w:rsidR="00CA316D" w:rsidRPr="00CA316D" w:rsidRDefault="00CA316D" w:rsidP="00CA316D">
      <w:pPr>
        <w:pStyle w:val="ListParagraph"/>
        <w:rPr>
          <w:rStyle w:val="IntenseEmphasis"/>
          <w:i w:val="0"/>
          <w:color w:val="000000" w:themeColor="text1"/>
          <w:sz w:val="24"/>
        </w:rPr>
      </w:pPr>
    </w:p>
    <w:p w:rsidR="00CA316D" w:rsidRDefault="00CA316D" w:rsidP="00CA316D">
      <w:pPr>
        <w:pStyle w:val="ListParagraph"/>
        <w:numPr>
          <w:ilvl w:val="0"/>
          <w:numId w:val="35"/>
        </w:numPr>
        <w:rPr>
          <w:rStyle w:val="IntenseEmphasis"/>
          <w:i w:val="0"/>
          <w:color w:val="000000" w:themeColor="text1"/>
          <w:sz w:val="24"/>
        </w:rPr>
      </w:pPr>
      <w:r>
        <w:rPr>
          <w:rStyle w:val="IntenseEmphasis"/>
          <w:i w:val="0"/>
          <w:color w:val="000000" w:themeColor="text1"/>
          <w:sz w:val="24"/>
        </w:rPr>
        <w:t>Socket programming using UDP is extremely fast when done using circular buffer sending and receiving on the same workstation. Able to send at maximum speed of ~3 g/s.</w:t>
      </w:r>
    </w:p>
    <w:p w:rsidR="009E243D" w:rsidRPr="009E243D" w:rsidRDefault="009E243D" w:rsidP="009E243D">
      <w:pPr>
        <w:pStyle w:val="ListParagraph"/>
        <w:rPr>
          <w:rStyle w:val="IntenseEmphasis"/>
          <w:i w:val="0"/>
          <w:color w:val="000000" w:themeColor="text1"/>
          <w:sz w:val="24"/>
        </w:rPr>
      </w:pPr>
    </w:p>
    <w:p w:rsidR="009E243D" w:rsidRPr="009E243D" w:rsidRDefault="009E243D" w:rsidP="009E243D">
      <w:pPr>
        <w:rPr>
          <w:rStyle w:val="IntenseEmphasis"/>
          <w:i w:val="0"/>
          <w:color w:val="000000" w:themeColor="text1"/>
          <w:sz w:val="24"/>
        </w:rPr>
      </w:pPr>
    </w:p>
    <w:p w:rsidR="001F22F2" w:rsidRPr="006B4F04" w:rsidRDefault="00E641CA" w:rsidP="00D94B39">
      <w:pPr>
        <w:pStyle w:val="Heading1"/>
        <w:rPr>
          <w:rStyle w:val="IntenseEmphasis"/>
          <w:i w:val="0"/>
          <w:sz w:val="24"/>
        </w:rPr>
      </w:pPr>
      <w:bookmarkStart w:id="11" w:name="_Toc443282069"/>
      <w:r w:rsidRPr="006B4F04">
        <w:rPr>
          <w:rStyle w:val="IntenseEmphasis"/>
          <w:i w:val="0"/>
          <w:sz w:val="24"/>
        </w:rPr>
        <w:t>General</w:t>
      </w:r>
      <w:bookmarkEnd w:id="11"/>
    </w:p>
    <w:p w:rsidR="00935D67" w:rsidRDefault="001F22F2" w:rsidP="007C52BE">
      <w:pPr>
        <w:pStyle w:val="ListParagraph"/>
        <w:numPr>
          <w:ilvl w:val="0"/>
          <w:numId w:val="37"/>
        </w:numPr>
        <w:rPr>
          <w:rStyle w:val="IntenseEmphasis"/>
          <w:i w:val="0"/>
          <w:color w:val="000000" w:themeColor="text1"/>
          <w:sz w:val="24"/>
        </w:rPr>
      </w:pPr>
      <w:r w:rsidRPr="001C635D">
        <w:rPr>
          <w:rStyle w:val="IntenseEmphasis"/>
          <w:i w:val="0"/>
          <w:color w:val="000000" w:themeColor="text1"/>
          <w:sz w:val="24"/>
        </w:rPr>
        <w:t xml:space="preserve">WIN32 GUI events takes a huge cut in the speed of </w:t>
      </w:r>
      <w:r w:rsidR="001C635D">
        <w:rPr>
          <w:rStyle w:val="IntenseEmphasis"/>
          <w:i w:val="0"/>
          <w:color w:val="000000" w:themeColor="text1"/>
          <w:sz w:val="24"/>
        </w:rPr>
        <w:t>socket programming, had to thread multiple GUI events in order to maximize UDP asynchronous send and receive</w:t>
      </w:r>
      <w:r w:rsidR="009E243D">
        <w:rPr>
          <w:rStyle w:val="IntenseEmphasis"/>
          <w:i w:val="0"/>
          <w:color w:val="000000" w:themeColor="text1"/>
          <w:sz w:val="24"/>
        </w:rPr>
        <w:t>.</w:t>
      </w:r>
    </w:p>
    <w:p w:rsidR="001C635D" w:rsidRDefault="001C635D" w:rsidP="001C635D">
      <w:pPr>
        <w:pStyle w:val="ListParagraph"/>
        <w:ind w:left="1080"/>
        <w:rPr>
          <w:rStyle w:val="IntenseEmphasis"/>
          <w:i w:val="0"/>
          <w:color w:val="000000" w:themeColor="text1"/>
          <w:sz w:val="24"/>
        </w:rPr>
      </w:pPr>
    </w:p>
    <w:p w:rsidR="001C635D" w:rsidRDefault="001C635D" w:rsidP="001C635D">
      <w:pPr>
        <w:rPr>
          <w:rStyle w:val="IntenseEmphasis"/>
          <w:i w:val="0"/>
          <w:color w:val="000000" w:themeColor="text1"/>
          <w:sz w:val="24"/>
        </w:rPr>
      </w:pPr>
    </w:p>
    <w:p w:rsidR="001C635D" w:rsidRDefault="001C635D" w:rsidP="001C635D">
      <w:pPr>
        <w:rPr>
          <w:rStyle w:val="IntenseEmphasis"/>
          <w:i w:val="0"/>
          <w:color w:val="000000" w:themeColor="text1"/>
          <w:sz w:val="24"/>
        </w:rPr>
      </w:pPr>
    </w:p>
    <w:p w:rsidR="001C635D" w:rsidRDefault="001C635D" w:rsidP="001C635D">
      <w:pPr>
        <w:rPr>
          <w:rStyle w:val="IntenseEmphasis"/>
          <w:i w:val="0"/>
          <w:color w:val="000000" w:themeColor="text1"/>
          <w:sz w:val="24"/>
        </w:rPr>
      </w:pPr>
    </w:p>
    <w:p w:rsidR="001C635D" w:rsidRPr="001C635D" w:rsidRDefault="001C635D" w:rsidP="001C635D">
      <w:pPr>
        <w:rPr>
          <w:rStyle w:val="IntenseEmphasis"/>
          <w:i w:val="0"/>
          <w:color w:val="000000" w:themeColor="text1"/>
          <w:sz w:val="24"/>
        </w:rPr>
      </w:pPr>
    </w:p>
    <w:p w:rsidR="006E27C3" w:rsidRDefault="007C52BE" w:rsidP="00B01A61">
      <w:pPr>
        <w:pStyle w:val="ListParagraph"/>
        <w:ind w:left="1080"/>
        <w:rPr>
          <w:sz w:val="28"/>
        </w:rPr>
      </w:pPr>
      <w:r>
        <w:rPr>
          <w:sz w:val="28"/>
        </w:rPr>
        <w:lastRenderedPageBreak/>
        <w:tab/>
      </w:r>
    </w:p>
    <w:p w:rsidR="00B01A61" w:rsidRPr="00D94B39" w:rsidRDefault="00B01A61" w:rsidP="00D94B39">
      <w:pPr>
        <w:pStyle w:val="Heading1"/>
      </w:pPr>
      <w:bookmarkStart w:id="12" w:name="_Toc443282070"/>
      <w:r w:rsidRPr="00D94B39">
        <w:t>Conclusion</w:t>
      </w:r>
      <w:bookmarkEnd w:id="12"/>
    </w:p>
    <w:p w:rsidR="0076090C" w:rsidRDefault="0076090C" w:rsidP="0076090C"/>
    <w:p w:rsidR="00154180" w:rsidRDefault="0076090C" w:rsidP="005E209A">
      <w:r>
        <w:t>With the data collected from experimenting with both UDP and TCP suites, the result confirms the fact that UDP is a very fast, unreliable, connectionless protocol. On the other hand, TCP is generally</w:t>
      </w:r>
      <w:r w:rsidR="00091387">
        <w:t xml:space="preserve"> a bit</w:t>
      </w:r>
      <w:r w:rsidR="00C230D0">
        <w:t xml:space="preserve"> slower </w:t>
      </w:r>
      <w:r>
        <w:t xml:space="preserve">(especially in WLAN), but very connection oriented and reliable in comparison. </w:t>
      </w:r>
    </w:p>
    <w:p w:rsidR="0076090C" w:rsidRDefault="00E005E9" w:rsidP="005E209A">
      <w:pPr>
        <w:rPr>
          <w:rStyle w:val="IntenseEmphasis"/>
          <w:i w:val="0"/>
          <w:color w:val="000000" w:themeColor="text1"/>
          <w:sz w:val="24"/>
        </w:rPr>
      </w:pPr>
      <w:r>
        <w:t>I</w:t>
      </w:r>
      <w:r w:rsidR="00A018F7">
        <w:t>n</w:t>
      </w:r>
      <w:r w:rsidR="005E209A">
        <w:t xml:space="preserve"> some </w:t>
      </w:r>
      <w:r w:rsidR="00BE035B">
        <w:t>cases,</w:t>
      </w:r>
      <w:r w:rsidR="005E209A">
        <w:t xml:space="preserve"> TCP can be faster than</w:t>
      </w:r>
      <w:r w:rsidR="00BE035B">
        <w:t xml:space="preserve"> UDP. F</w:t>
      </w:r>
      <w:r w:rsidR="005E209A">
        <w:t xml:space="preserve">or </w:t>
      </w:r>
      <w:r w:rsidR="00154180">
        <w:t>example,</w:t>
      </w:r>
      <w:r w:rsidR="005E209A">
        <w:t xml:space="preserve"> a wired Local Area Network, where </w:t>
      </w:r>
      <w:r w:rsidR="005E209A">
        <w:rPr>
          <w:rStyle w:val="IntenseEmphasis"/>
          <w:i w:val="0"/>
          <w:color w:val="000000" w:themeColor="text1"/>
          <w:sz w:val="24"/>
        </w:rPr>
        <w:t xml:space="preserve">TCP can </w:t>
      </w:r>
      <w:r w:rsidR="005E209A">
        <w:rPr>
          <w:rStyle w:val="IntenseEmphasis"/>
          <w:i w:val="0"/>
          <w:color w:val="000000" w:themeColor="text1"/>
          <w:sz w:val="24"/>
        </w:rPr>
        <w:t>buffer the data received and fill up the entire network space, which is efficiently using the bandwidth available.</w:t>
      </w:r>
      <w:r>
        <w:rPr>
          <w:rStyle w:val="IntenseEmphasis"/>
          <w:i w:val="0"/>
          <w:color w:val="000000" w:themeColor="text1"/>
          <w:sz w:val="24"/>
        </w:rPr>
        <w:t xml:space="preserve"> </w:t>
      </w:r>
      <w:r w:rsidR="00154180">
        <w:rPr>
          <w:rStyle w:val="IntenseEmphasis"/>
          <w:i w:val="0"/>
          <w:color w:val="000000" w:themeColor="text1"/>
          <w:sz w:val="24"/>
        </w:rPr>
        <w:t>Additionally, T</w:t>
      </w:r>
      <w:r w:rsidR="004C58C2">
        <w:rPr>
          <w:rStyle w:val="IntenseEmphasis"/>
          <w:i w:val="0"/>
          <w:color w:val="000000" w:themeColor="text1"/>
          <w:sz w:val="24"/>
        </w:rPr>
        <w:t>CP sends out</w:t>
      </w:r>
      <w:r w:rsidR="00154180">
        <w:rPr>
          <w:rStyle w:val="IntenseEmphasis"/>
          <w:i w:val="0"/>
          <w:color w:val="000000" w:themeColor="text1"/>
          <w:sz w:val="24"/>
        </w:rPr>
        <w:t xml:space="preserve"> a much stable stream of packets, which entails that packets are sent and received in </w:t>
      </w:r>
      <w:r w:rsidR="00E82BEB">
        <w:rPr>
          <w:rStyle w:val="IntenseEmphasis"/>
          <w:i w:val="0"/>
          <w:color w:val="000000" w:themeColor="text1"/>
          <w:sz w:val="24"/>
        </w:rPr>
        <w:t>an</w:t>
      </w:r>
      <w:r w:rsidR="00154180">
        <w:rPr>
          <w:rStyle w:val="IntenseEmphasis"/>
          <w:i w:val="0"/>
          <w:color w:val="000000" w:themeColor="text1"/>
          <w:sz w:val="24"/>
        </w:rPr>
        <w:t xml:space="preserve"> </w:t>
      </w:r>
      <w:r w:rsidR="00E82BEB">
        <w:rPr>
          <w:rStyle w:val="IntenseEmphasis"/>
          <w:i w:val="0"/>
          <w:color w:val="000000" w:themeColor="text1"/>
          <w:sz w:val="24"/>
        </w:rPr>
        <w:t>orderly manner.</w:t>
      </w:r>
      <w:r w:rsidR="002D5438">
        <w:rPr>
          <w:rStyle w:val="IntenseEmphasis"/>
          <w:i w:val="0"/>
          <w:color w:val="000000" w:themeColor="text1"/>
          <w:sz w:val="24"/>
        </w:rPr>
        <w:t xml:space="preserve"> Some of the real life usage of TCP would be a chat program (</w:t>
      </w:r>
      <w:r w:rsidR="008B438D">
        <w:rPr>
          <w:rStyle w:val="IntenseEmphasis"/>
          <w:i w:val="0"/>
          <w:color w:val="000000" w:themeColor="text1"/>
          <w:sz w:val="24"/>
        </w:rPr>
        <w:t>ensures</w:t>
      </w:r>
      <w:r w:rsidR="002D5438">
        <w:rPr>
          <w:rStyle w:val="IntenseEmphasis"/>
          <w:i w:val="0"/>
          <w:color w:val="000000" w:themeColor="text1"/>
          <w:sz w:val="24"/>
        </w:rPr>
        <w:t xml:space="preserve"> both sides </w:t>
      </w:r>
      <w:r w:rsidR="00F21BE7">
        <w:rPr>
          <w:rStyle w:val="IntenseEmphasis"/>
          <w:i w:val="0"/>
          <w:color w:val="000000" w:themeColor="text1"/>
          <w:sz w:val="24"/>
        </w:rPr>
        <w:t>are recieving</w:t>
      </w:r>
      <w:r w:rsidR="002D5438">
        <w:rPr>
          <w:rStyle w:val="IntenseEmphasis"/>
          <w:i w:val="0"/>
          <w:color w:val="000000" w:themeColor="text1"/>
          <w:sz w:val="24"/>
        </w:rPr>
        <w:t xml:space="preserve"> the message), E-mails, and file sharing (requires every bit of information for reconstruction)</w:t>
      </w:r>
      <w:r w:rsidR="001B32B6">
        <w:rPr>
          <w:rStyle w:val="IntenseEmphasis"/>
          <w:i w:val="0"/>
          <w:color w:val="000000" w:themeColor="text1"/>
          <w:sz w:val="24"/>
        </w:rPr>
        <w:t>.</w:t>
      </w:r>
    </w:p>
    <w:p w:rsidR="00E82BEB" w:rsidRDefault="00E82BEB" w:rsidP="005E209A">
      <w:r>
        <w:t>Although UDP is considered to have a much higher data rate compared to TCP in both Wireless Local Network and Wide Area Network, it is extremely unreliable depending on the size of the packets that are sent. Packets of size over 10000 can be easily loss in the network traffic due to the nature of UDP having zero error handling mechanisms, and can easily lead to network congestions resulting from the large amount of data pumped out from the in a short duration of time.</w:t>
      </w:r>
      <w:r w:rsidR="006E0C02">
        <w:t xml:space="preserve"> Examples of real life implementation of UDP would be games that doesn’t requires every updates to be exact, media streaming (loss frames are fine), and radio stations.</w:t>
      </w:r>
    </w:p>
    <w:p w:rsidR="00B01A61" w:rsidRDefault="00AC02D1" w:rsidP="00712F8A">
      <w:pPr>
        <w:rPr>
          <w:rStyle w:val="Heading1Char"/>
        </w:rPr>
      </w:pPr>
      <w:r>
        <w:t xml:space="preserve">In conclusion, by designing, implementing, and testing this application using sockets, I have gained a </w:t>
      </w:r>
      <w:r w:rsidR="00070723">
        <w:t>much better</w:t>
      </w:r>
      <w:r>
        <w:t xml:space="preserve"> understanding of both UDP and TCP protocol suites</w:t>
      </w:r>
      <w:r w:rsidR="00070723">
        <w:t xml:space="preserve">, and how to </w:t>
      </w:r>
      <w:r w:rsidR="000639B4">
        <w:t>apply</w:t>
      </w:r>
      <w:r w:rsidR="00070723">
        <w:t xml:space="preserve"> the appropriate one in different fields and </w:t>
      </w:r>
      <w:r w:rsidR="00712F8A">
        <w:t xml:space="preserve">under </w:t>
      </w:r>
      <w:r w:rsidR="00895B44">
        <w:t>particular</w:t>
      </w:r>
      <w:r w:rsidR="00712F8A">
        <w:t xml:space="preserve"> types </w:t>
      </w:r>
      <w:r w:rsidR="00656CEE">
        <w:t xml:space="preserve">of </w:t>
      </w:r>
      <w:r w:rsidR="00070723">
        <w:t xml:space="preserve">networks (LAN, WLAN, and WAN). </w:t>
      </w:r>
      <w:r w:rsidR="00BC326F">
        <w:t xml:space="preserve">I have also </w:t>
      </w:r>
      <w:r w:rsidR="00712F8A">
        <w:t>come</w:t>
      </w:r>
      <w:r w:rsidR="00BC326F">
        <w:t xml:space="preserve"> to the realization that programming in Win32 can really hinder a program that targets for high performance, such as using sockets to send </w:t>
      </w:r>
      <w:r w:rsidR="00F01CF2">
        <w:t xml:space="preserve">data over the same workstation. </w:t>
      </w:r>
      <w:r w:rsidR="00B01A61" w:rsidRPr="00B01A61">
        <w:br w:type="page"/>
      </w:r>
      <w:r w:rsidR="00B01A61" w:rsidRPr="009A3ADF">
        <w:rPr>
          <w:rStyle w:val="Heading1Char"/>
        </w:rPr>
        <w:lastRenderedPageBreak/>
        <w:t>References</w:t>
      </w:r>
    </w:p>
    <w:p w:rsidR="00E13A90" w:rsidRDefault="00E13A90" w:rsidP="00F83EC2">
      <w:pPr>
        <w:contextualSpacing/>
      </w:pPr>
    </w:p>
    <w:p w:rsidR="00E13A90" w:rsidRDefault="00E13A90" w:rsidP="00F83EC2">
      <w:pPr>
        <w:contextualSpacing/>
      </w:pPr>
      <w:r>
        <w:t>TCP and UDP Performance over a Wireless LAN</w:t>
      </w:r>
    </w:p>
    <w:p w:rsidR="00E13A90" w:rsidRDefault="00E13A90" w:rsidP="00F83EC2">
      <w:pPr>
        <w:contextualSpacing/>
      </w:pPr>
      <w:hyperlink r:id="rId34" w:history="1">
        <w:r w:rsidRPr="004F40DB">
          <w:rPr>
            <w:rStyle w:val="Hyperlink"/>
          </w:rPr>
          <w:t>http://pages.cpsc.ucalgary.ca/~carey/CPSC601.38/archive/2003/papers/tcpudp.pdf</w:t>
        </w:r>
      </w:hyperlink>
    </w:p>
    <w:p w:rsidR="00F83EC2" w:rsidRDefault="00F83EC2" w:rsidP="00F83EC2">
      <w:pPr>
        <w:contextualSpacing/>
      </w:pPr>
    </w:p>
    <w:p w:rsidR="00E13A90" w:rsidRDefault="00E13A90" w:rsidP="00F83EC2">
      <w:pPr>
        <w:contextualSpacing/>
      </w:pPr>
      <w:r>
        <w:t>TCP and UDP Performance Tuning</w:t>
      </w:r>
    </w:p>
    <w:p w:rsidR="00E13A90" w:rsidRDefault="00FF37DE" w:rsidP="00F83EC2">
      <w:pPr>
        <w:contextualSpacing/>
      </w:pPr>
      <w:hyperlink r:id="rId35" w:history="1">
        <w:r w:rsidRPr="00FF37DE">
          <w:rPr>
            <w:rStyle w:val="Hyperlink"/>
          </w:rPr>
          <w:t>https://www.ualberta.ca/dept/chemeng/AIX-43/share/man/info/C/a_doc_lib/aixbman/prftungd/tcpudpperftun.htm</w:t>
        </w:r>
      </w:hyperlink>
    </w:p>
    <w:p w:rsidR="00E40E4F" w:rsidRDefault="00E40E4F" w:rsidP="00F83EC2">
      <w:pPr>
        <w:contextualSpacing/>
      </w:pPr>
    </w:p>
    <w:p w:rsidR="00E40E4F" w:rsidRDefault="00E40E4F" w:rsidP="00F83EC2">
      <w:pPr>
        <w:contextualSpacing/>
      </w:pPr>
      <w:r>
        <w:t>Characteristics of UDP Packet Loss: Effect of TCP Traffic</w:t>
      </w:r>
    </w:p>
    <w:p w:rsidR="00E40E4F" w:rsidRDefault="00E40E4F" w:rsidP="00F83EC2">
      <w:pPr>
        <w:contextualSpacing/>
      </w:pPr>
      <w:hyperlink r:id="rId36" w:history="1">
        <w:r w:rsidRPr="00E40E4F">
          <w:rPr>
            <w:rStyle w:val="Hyperlink"/>
          </w:rPr>
          <w:t>https://www.isoc.org/inet97/proceedings/F3/F3_1.HTM</w:t>
        </w:r>
      </w:hyperlink>
    </w:p>
    <w:p w:rsidR="00FC3616" w:rsidRDefault="00FC3616" w:rsidP="00F83EC2">
      <w:pPr>
        <w:contextualSpacing/>
      </w:pPr>
    </w:p>
    <w:p w:rsidR="00FC3616" w:rsidRDefault="00FC3616" w:rsidP="00F83EC2">
      <w:pPr>
        <w:contextualSpacing/>
      </w:pPr>
      <w:r>
        <w:t>TCP (Transmission Control Protocol</w:t>
      </w:r>
      <w:bookmarkStart w:id="13" w:name="_GoBack"/>
      <w:bookmarkEnd w:id="13"/>
      <w:r>
        <w:t>)</w:t>
      </w:r>
    </w:p>
    <w:p w:rsidR="00FC3616" w:rsidRDefault="00FC3616" w:rsidP="00F83EC2">
      <w:pPr>
        <w:contextualSpacing/>
      </w:pPr>
      <w:hyperlink r:id="rId37" w:history="1">
        <w:r w:rsidRPr="00FC3616">
          <w:rPr>
            <w:rStyle w:val="Hyperlink"/>
          </w:rPr>
          <w:t>http://www.linktionary.com/t/tcp.html</w:t>
        </w:r>
      </w:hyperlink>
    </w:p>
    <w:sectPr w:rsidR="00FC3616" w:rsidSect="003B08D7">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F6017" w:rsidRDefault="00CF6017">
      <w:pPr>
        <w:spacing w:after="0" w:line="240" w:lineRule="auto"/>
      </w:pPr>
      <w:r>
        <w:separator/>
      </w:r>
    </w:p>
  </w:endnote>
  <w:endnote w:type="continuationSeparator" w:id="0">
    <w:p w:rsidR="00CF6017" w:rsidRDefault="00CF60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ndara">
    <w:panose1 w:val="020E0502030303020204"/>
    <w:charset w:val="00"/>
    <w:family w:val="swiss"/>
    <w:pitch w:val="variable"/>
    <w:sig w:usb0="A00002EF" w:usb1="4000A44B" w:usb2="00000000" w:usb3="00000000" w:csb0="0000019F" w:csb1="00000000"/>
  </w:font>
  <w:font w:name="STKaiti">
    <w:altName w:val="SimSun"/>
    <w:panose1 w:val="00000000000000000000"/>
    <w:charset w:val="86"/>
    <w:family w:val="roman"/>
    <w:notTrueType/>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F6017" w:rsidRDefault="00CF6017">
      <w:pPr>
        <w:spacing w:after="0" w:line="240" w:lineRule="auto"/>
      </w:pPr>
      <w:r>
        <w:separator/>
      </w:r>
    </w:p>
  </w:footnote>
  <w:footnote w:type="continuationSeparator" w:id="0">
    <w:p w:rsidR="00CF6017" w:rsidRDefault="00CF60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03906"/>
    <w:multiLevelType w:val="hybridMultilevel"/>
    <w:tmpl w:val="C5D41036"/>
    <w:lvl w:ilvl="0" w:tplc="10090001">
      <w:start w:val="1"/>
      <w:numFmt w:val="bullet"/>
      <w:lvlText w:val=""/>
      <w:lvlJc w:val="left"/>
      <w:pPr>
        <w:ind w:left="1152" w:hanging="360"/>
      </w:pPr>
      <w:rPr>
        <w:rFonts w:ascii="Symbol" w:hAnsi="Symbol" w:hint="default"/>
      </w:rPr>
    </w:lvl>
    <w:lvl w:ilvl="1" w:tplc="10090003" w:tentative="1">
      <w:start w:val="1"/>
      <w:numFmt w:val="bullet"/>
      <w:lvlText w:val="o"/>
      <w:lvlJc w:val="left"/>
      <w:pPr>
        <w:ind w:left="1872" w:hanging="360"/>
      </w:pPr>
      <w:rPr>
        <w:rFonts w:ascii="Courier New" w:hAnsi="Courier New" w:cs="Courier New" w:hint="default"/>
      </w:rPr>
    </w:lvl>
    <w:lvl w:ilvl="2" w:tplc="10090005" w:tentative="1">
      <w:start w:val="1"/>
      <w:numFmt w:val="bullet"/>
      <w:lvlText w:val=""/>
      <w:lvlJc w:val="left"/>
      <w:pPr>
        <w:ind w:left="2592" w:hanging="360"/>
      </w:pPr>
      <w:rPr>
        <w:rFonts w:ascii="Wingdings" w:hAnsi="Wingdings" w:hint="default"/>
      </w:rPr>
    </w:lvl>
    <w:lvl w:ilvl="3" w:tplc="10090001" w:tentative="1">
      <w:start w:val="1"/>
      <w:numFmt w:val="bullet"/>
      <w:lvlText w:val=""/>
      <w:lvlJc w:val="left"/>
      <w:pPr>
        <w:ind w:left="3312" w:hanging="360"/>
      </w:pPr>
      <w:rPr>
        <w:rFonts w:ascii="Symbol" w:hAnsi="Symbol" w:hint="default"/>
      </w:rPr>
    </w:lvl>
    <w:lvl w:ilvl="4" w:tplc="10090003" w:tentative="1">
      <w:start w:val="1"/>
      <w:numFmt w:val="bullet"/>
      <w:lvlText w:val="o"/>
      <w:lvlJc w:val="left"/>
      <w:pPr>
        <w:ind w:left="4032" w:hanging="360"/>
      </w:pPr>
      <w:rPr>
        <w:rFonts w:ascii="Courier New" w:hAnsi="Courier New" w:cs="Courier New" w:hint="default"/>
      </w:rPr>
    </w:lvl>
    <w:lvl w:ilvl="5" w:tplc="10090005" w:tentative="1">
      <w:start w:val="1"/>
      <w:numFmt w:val="bullet"/>
      <w:lvlText w:val=""/>
      <w:lvlJc w:val="left"/>
      <w:pPr>
        <w:ind w:left="4752" w:hanging="360"/>
      </w:pPr>
      <w:rPr>
        <w:rFonts w:ascii="Wingdings" w:hAnsi="Wingdings" w:hint="default"/>
      </w:rPr>
    </w:lvl>
    <w:lvl w:ilvl="6" w:tplc="10090001" w:tentative="1">
      <w:start w:val="1"/>
      <w:numFmt w:val="bullet"/>
      <w:lvlText w:val=""/>
      <w:lvlJc w:val="left"/>
      <w:pPr>
        <w:ind w:left="5472" w:hanging="360"/>
      </w:pPr>
      <w:rPr>
        <w:rFonts w:ascii="Symbol" w:hAnsi="Symbol" w:hint="default"/>
      </w:rPr>
    </w:lvl>
    <w:lvl w:ilvl="7" w:tplc="10090003" w:tentative="1">
      <w:start w:val="1"/>
      <w:numFmt w:val="bullet"/>
      <w:lvlText w:val="o"/>
      <w:lvlJc w:val="left"/>
      <w:pPr>
        <w:ind w:left="6192" w:hanging="360"/>
      </w:pPr>
      <w:rPr>
        <w:rFonts w:ascii="Courier New" w:hAnsi="Courier New" w:cs="Courier New" w:hint="default"/>
      </w:rPr>
    </w:lvl>
    <w:lvl w:ilvl="8" w:tplc="10090005" w:tentative="1">
      <w:start w:val="1"/>
      <w:numFmt w:val="bullet"/>
      <w:lvlText w:val=""/>
      <w:lvlJc w:val="left"/>
      <w:pPr>
        <w:ind w:left="6912" w:hanging="360"/>
      </w:pPr>
      <w:rPr>
        <w:rFonts w:ascii="Wingdings" w:hAnsi="Wingdings" w:hint="default"/>
      </w:rPr>
    </w:lvl>
  </w:abstractNum>
  <w:abstractNum w:abstractNumId="1" w15:restartNumberingAfterBreak="0">
    <w:nsid w:val="0F153A90"/>
    <w:multiLevelType w:val="hybridMultilevel"/>
    <w:tmpl w:val="04B8462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F375439"/>
    <w:multiLevelType w:val="hybridMultilevel"/>
    <w:tmpl w:val="C4E899C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 w15:restartNumberingAfterBreak="0">
    <w:nsid w:val="11257A3E"/>
    <w:multiLevelType w:val="hybridMultilevel"/>
    <w:tmpl w:val="F5FECBE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138D466A"/>
    <w:multiLevelType w:val="hybridMultilevel"/>
    <w:tmpl w:val="33361C60"/>
    <w:lvl w:ilvl="0" w:tplc="0409000F">
      <w:start w:val="1"/>
      <w:numFmt w:val="decimal"/>
      <w:lvlText w:val="%1."/>
      <w:lvlJc w:val="left"/>
      <w:pPr>
        <w:ind w:left="108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C2F6A0E"/>
    <w:multiLevelType w:val="hybridMultilevel"/>
    <w:tmpl w:val="71789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8579FA"/>
    <w:multiLevelType w:val="hybridMultilevel"/>
    <w:tmpl w:val="6D9204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421EA4"/>
    <w:multiLevelType w:val="hybridMultilevel"/>
    <w:tmpl w:val="6E985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CD76A9"/>
    <w:multiLevelType w:val="multilevel"/>
    <w:tmpl w:val="2666765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29A31C1B"/>
    <w:multiLevelType w:val="hybridMultilevel"/>
    <w:tmpl w:val="2188C45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2CE754F4"/>
    <w:multiLevelType w:val="hybridMultilevel"/>
    <w:tmpl w:val="B300BC3A"/>
    <w:lvl w:ilvl="0" w:tplc="1009000F">
      <w:start w:val="1"/>
      <w:numFmt w:val="decimal"/>
      <w:lvlText w:val="%1."/>
      <w:lvlJc w:val="left"/>
      <w:pPr>
        <w:ind w:left="1443" w:hanging="360"/>
      </w:pPr>
    </w:lvl>
    <w:lvl w:ilvl="1" w:tplc="10090019" w:tentative="1">
      <w:start w:val="1"/>
      <w:numFmt w:val="lowerLetter"/>
      <w:lvlText w:val="%2."/>
      <w:lvlJc w:val="left"/>
      <w:pPr>
        <w:ind w:left="2163" w:hanging="360"/>
      </w:pPr>
    </w:lvl>
    <w:lvl w:ilvl="2" w:tplc="1009001B" w:tentative="1">
      <w:start w:val="1"/>
      <w:numFmt w:val="lowerRoman"/>
      <w:lvlText w:val="%3."/>
      <w:lvlJc w:val="right"/>
      <w:pPr>
        <w:ind w:left="2883" w:hanging="180"/>
      </w:pPr>
    </w:lvl>
    <w:lvl w:ilvl="3" w:tplc="1009000F" w:tentative="1">
      <w:start w:val="1"/>
      <w:numFmt w:val="decimal"/>
      <w:lvlText w:val="%4."/>
      <w:lvlJc w:val="left"/>
      <w:pPr>
        <w:ind w:left="3603" w:hanging="360"/>
      </w:pPr>
    </w:lvl>
    <w:lvl w:ilvl="4" w:tplc="10090019" w:tentative="1">
      <w:start w:val="1"/>
      <w:numFmt w:val="lowerLetter"/>
      <w:lvlText w:val="%5."/>
      <w:lvlJc w:val="left"/>
      <w:pPr>
        <w:ind w:left="4323" w:hanging="360"/>
      </w:pPr>
    </w:lvl>
    <w:lvl w:ilvl="5" w:tplc="1009001B" w:tentative="1">
      <w:start w:val="1"/>
      <w:numFmt w:val="lowerRoman"/>
      <w:lvlText w:val="%6."/>
      <w:lvlJc w:val="right"/>
      <w:pPr>
        <w:ind w:left="5043" w:hanging="180"/>
      </w:pPr>
    </w:lvl>
    <w:lvl w:ilvl="6" w:tplc="1009000F" w:tentative="1">
      <w:start w:val="1"/>
      <w:numFmt w:val="decimal"/>
      <w:lvlText w:val="%7."/>
      <w:lvlJc w:val="left"/>
      <w:pPr>
        <w:ind w:left="5763" w:hanging="360"/>
      </w:pPr>
    </w:lvl>
    <w:lvl w:ilvl="7" w:tplc="10090019" w:tentative="1">
      <w:start w:val="1"/>
      <w:numFmt w:val="lowerLetter"/>
      <w:lvlText w:val="%8."/>
      <w:lvlJc w:val="left"/>
      <w:pPr>
        <w:ind w:left="6483" w:hanging="360"/>
      </w:pPr>
    </w:lvl>
    <w:lvl w:ilvl="8" w:tplc="1009001B" w:tentative="1">
      <w:start w:val="1"/>
      <w:numFmt w:val="lowerRoman"/>
      <w:lvlText w:val="%9."/>
      <w:lvlJc w:val="right"/>
      <w:pPr>
        <w:ind w:left="7203" w:hanging="180"/>
      </w:pPr>
    </w:lvl>
  </w:abstractNum>
  <w:abstractNum w:abstractNumId="11" w15:restartNumberingAfterBreak="0">
    <w:nsid w:val="3BFD2641"/>
    <w:multiLevelType w:val="hybridMultilevel"/>
    <w:tmpl w:val="82CC3978"/>
    <w:lvl w:ilvl="0" w:tplc="92C40F6E">
      <w:start w:val="1"/>
      <w:numFmt w:val="bullet"/>
      <w:lvlText w:val=""/>
      <w:lvlJc w:val="left"/>
      <w:pPr>
        <w:ind w:left="1080" w:hanging="360"/>
      </w:pPr>
      <w:rPr>
        <w:rFonts w:ascii="Symbol" w:hAnsi="Symbol" w:hint="default"/>
        <w:color w:val="000000" w:themeColor="text1"/>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2" w15:restartNumberingAfterBreak="0">
    <w:nsid w:val="469A52F2"/>
    <w:multiLevelType w:val="multilevel"/>
    <w:tmpl w:val="929CFF1C"/>
    <w:lvl w:ilvl="0">
      <w:start w:val="1"/>
      <w:numFmt w:val="decimal"/>
      <w:lvlText w:val="%1"/>
      <w:lvlJc w:val="left"/>
      <w:pPr>
        <w:ind w:left="432" w:hanging="432"/>
      </w:pPr>
      <w:rPr>
        <w:rFonts w:hint="default"/>
        <w:color w:val="1CADE4" w:themeColor="accent1"/>
      </w:rPr>
    </w:lvl>
    <w:lvl w:ilvl="1">
      <w:start w:val="1"/>
      <w:numFmt w:val="decimal"/>
      <w:pStyle w:val="Heading2"/>
      <w:lvlText w:val="%1.%2"/>
      <w:lvlJc w:val="left"/>
      <w:pPr>
        <w:ind w:left="576" w:hanging="576"/>
      </w:pPr>
      <w:rPr>
        <w:rFonts w:hint="default"/>
        <w:color w:val="1CADE4" w:themeColor="accent1"/>
      </w:rPr>
    </w:lvl>
    <w:lvl w:ilvl="2">
      <w:start w:val="1"/>
      <w:numFmt w:val="decimal"/>
      <w:pStyle w:val="Heading3"/>
      <w:lvlText w:val="%1.%2.%3"/>
      <w:lvlJc w:val="left"/>
      <w:pPr>
        <w:ind w:left="720" w:hanging="720"/>
      </w:pPr>
      <w:rPr>
        <w:rFonts w:hint="default"/>
        <w:color w:val="1CADE4" w:themeColor="accent1"/>
      </w:rPr>
    </w:lvl>
    <w:lvl w:ilvl="3">
      <w:start w:val="1"/>
      <w:numFmt w:val="decimal"/>
      <w:pStyle w:val="Heading4"/>
      <w:lvlText w:val="%1.%2.%3.%4"/>
      <w:lvlJc w:val="left"/>
      <w:pPr>
        <w:ind w:left="864" w:hanging="864"/>
      </w:pPr>
      <w:rPr>
        <w:rFonts w:hint="default"/>
        <w:color w:val="1CADE4" w:themeColor="accent1"/>
      </w:rPr>
    </w:lvl>
    <w:lvl w:ilvl="4">
      <w:start w:val="1"/>
      <w:numFmt w:val="decimal"/>
      <w:pStyle w:val="Heading5"/>
      <w:lvlText w:val="%1.%2.%3.%4.%5"/>
      <w:lvlJc w:val="left"/>
      <w:pPr>
        <w:ind w:left="1008" w:hanging="1008"/>
      </w:pPr>
      <w:rPr>
        <w:rFonts w:hint="default"/>
        <w:color w:val="1CADE4" w:themeColor="accent1"/>
      </w:rPr>
    </w:lvl>
    <w:lvl w:ilvl="5">
      <w:start w:val="1"/>
      <w:numFmt w:val="decimal"/>
      <w:pStyle w:val="Heading6"/>
      <w:lvlText w:val="%1.%2.%3.%4.%5.%6"/>
      <w:lvlJc w:val="left"/>
      <w:pPr>
        <w:ind w:left="1152" w:hanging="1152"/>
      </w:pPr>
      <w:rPr>
        <w:rFonts w:hint="default"/>
        <w:color w:val="1CADE4" w:themeColor="accent1"/>
      </w:rPr>
    </w:lvl>
    <w:lvl w:ilvl="6">
      <w:start w:val="1"/>
      <w:numFmt w:val="decimal"/>
      <w:pStyle w:val="Heading7"/>
      <w:lvlText w:val="%1.%2.%3.%4.%5.%6.%7"/>
      <w:lvlJc w:val="left"/>
      <w:pPr>
        <w:ind w:left="1296" w:hanging="1296"/>
      </w:pPr>
      <w:rPr>
        <w:rFonts w:hint="default"/>
        <w:color w:val="1CADE4" w:themeColor="accent1"/>
      </w:rPr>
    </w:lvl>
    <w:lvl w:ilvl="7">
      <w:start w:val="1"/>
      <w:numFmt w:val="decimal"/>
      <w:pStyle w:val="Heading8"/>
      <w:lvlText w:val="%1.%2.%3.%4.%5.%6.%7.%8"/>
      <w:lvlJc w:val="left"/>
      <w:pPr>
        <w:ind w:left="1440" w:hanging="1440"/>
      </w:pPr>
      <w:rPr>
        <w:rFonts w:hint="default"/>
        <w:color w:val="1CADE4" w:themeColor="accent1"/>
      </w:rPr>
    </w:lvl>
    <w:lvl w:ilvl="8">
      <w:start w:val="1"/>
      <w:numFmt w:val="decimal"/>
      <w:pStyle w:val="Heading9"/>
      <w:lvlText w:val="%1.%2.%3.%4.%5.%6.%7.%8.%9"/>
      <w:lvlJc w:val="left"/>
      <w:pPr>
        <w:ind w:left="1584" w:hanging="1584"/>
      </w:pPr>
      <w:rPr>
        <w:rFonts w:hint="default"/>
        <w:color w:val="1CADE4" w:themeColor="accent1"/>
      </w:rPr>
    </w:lvl>
  </w:abstractNum>
  <w:abstractNum w:abstractNumId="13" w15:restartNumberingAfterBreak="0">
    <w:nsid w:val="4F9013CF"/>
    <w:multiLevelType w:val="hybridMultilevel"/>
    <w:tmpl w:val="2F344248"/>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4" w15:restartNumberingAfterBreak="0">
    <w:nsid w:val="4F9846FF"/>
    <w:multiLevelType w:val="hybridMultilevel"/>
    <w:tmpl w:val="1E82BDF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515560C2"/>
    <w:multiLevelType w:val="hybridMultilevel"/>
    <w:tmpl w:val="8A8A6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51D056B"/>
    <w:multiLevelType w:val="hybridMultilevel"/>
    <w:tmpl w:val="F12CB3BA"/>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8" w15:restartNumberingAfterBreak="0">
    <w:nsid w:val="56220E9B"/>
    <w:multiLevelType w:val="hybridMultilevel"/>
    <w:tmpl w:val="BF86104E"/>
    <w:lvl w:ilvl="0" w:tplc="E8967B9A">
      <w:start w:val="1"/>
      <w:numFmt w:val="upperRoman"/>
      <w:lvlText w:val="%1."/>
      <w:lvlJc w:val="right"/>
      <w:pPr>
        <w:ind w:left="720" w:hanging="360"/>
      </w:pPr>
      <w:rPr>
        <w:sz w:val="36"/>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5912499E"/>
    <w:multiLevelType w:val="hybridMultilevel"/>
    <w:tmpl w:val="E39EB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956755C"/>
    <w:multiLevelType w:val="hybridMultilevel"/>
    <w:tmpl w:val="D5E67B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B713F1E"/>
    <w:multiLevelType w:val="hybridMultilevel"/>
    <w:tmpl w:val="66FC58A2"/>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2" w15:restartNumberingAfterBreak="0">
    <w:nsid w:val="5F452359"/>
    <w:multiLevelType w:val="hybridMultilevel"/>
    <w:tmpl w:val="11FA0FEE"/>
    <w:lvl w:ilvl="0" w:tplc="10090003">
      <w:start w:val="1"/>
      <w:numFmt w:val="bullet"/>
      <w:lvlText w:val="o"/>
      <w:lvlJc w:val="left"/>
      <w:pPr>
        <w:ind w:left="1800" w:hanging="360"/>
      </w:pPr>
      <w:rPr>
        <w:rFonts w:ascii="Courier New" w:hAnsi="Courier New" w:cs="Courier New"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23" w15:restartNumberingAfterBreak="0">
    <w:nsid w:val="66BC78A0"/>
    <w:multiLevelType w:val="hybridMultilevel"/>
    <w:tmpl w:val="EC26146A"/>
    <w:lvl w:ilvl="0" w:tplc="92C40F6E">
      <w:start w:val="1"/>
      <w:numFmt w:val="bullet"/>
      <w:lvlText w:val=""/>
      <w:lvlJc w:val="left"/>
      <w:pPr>
        <w:ind w:left="720" w:hanging="360"/>
      </w:pPr>
      <w:rPr>
        <w:rFonts w:ascii="Symbol" w:hAnsi="Symbol" w:hint="default"/>
        <w:color w:val="000000" w:themeColor="text1"/>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7D94521"/>
    <w:multiLevelType w:val="hybridMultilevel"/>
    <w:tmpl w:val="E3CA8348"/>
    <w:lvl w:ilvl="0" w:tplc="92C40F6E">
      <w:start w:val="1"/>
      <w:numFmt w:val="bullet"/>
      <w:lvlText w:val=""/>
      <w:lvlJc w:val="left"/>
      <w:pPr>
        <w:ind w:left="1080" w:hanging="360"/>
      </w:pPr>
      <w:rPr>
        <w:rFonts w:ascii="Symbol" w:hAnsi="Symbol" w:hint="default"/>
        <w:color w:val="000000" w:themeColor="text1"/>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5" w15:restartNumberingAfterBreak="0">
    <w:nsid w:val="6DFF2733"/>
    <w:multiLevelType w:val="hybridMultilevel"/>
    <w:tmpl w:val="0AD87C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562718E"/>
    <w:multiLevelType w:val="hybridMultilevel"/>
    <w:tmpl w:val="6D7C9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92E3088"/>
    <w:multiLevelType w:val="hybridMultilevel"/>
    <w:tmpl w:val="F5F080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BA9606C"/>
    <w:multiLevelType w:val="hybridMultilevel"/>
    <w:tmpl w:val="E22C3012"/>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num w:numId="1">
    <w:abstractNumId w:val="16"/>
  </w:num>
  <w:num w:numId="2">
    <w:abstractNumId w:val="12"/>
  </w:num>
  <w:num w:numId="3">
    <w:abstractNumId w:val="12"/>
  </w:num>
  <w:num w:numId="4">
    <w:abstractNumId w:val="12"/>
  </w:num>
  <w:num w:numId="5">
    <w:abstractNumId w:val="12"/>
  </w:num>
  <w:num w:numId="6">
    <w:abstractNumId w:val="12"/>
  </w:num>
  <w:num w:numId="7">
    <w:abstractNumId w:val="12"/>
  </w:num>
  <w:num w:numId="8">
    <w:abstractNumId w:val="12"/>
  </w:num>
  <w:num w:numId="9">
    <w:abstractNumId w:val="12"/>
  </w:num>
  <w:num w:numId="10">
    <w:abstractNumId w:val="12"/>
  </w:num>
  <w:num w:numId="11">
    <w:abstractNumId w:val="12"/>
  </w:num>
  <w:num w:numId="12">
    <w:abstractNumId w:val="12"/>
  </w:num>
  <w:num w:numId="13">
    <w:abstractNumId w:val="12"/>
    <w:lvlOverride w:ilvl="0">
      <w:startOverride w:val="1"/>
    </w:lvlOverride>
  </w:num>
  <w:num w:numId="14">
    <w:abstractNumId w:val="5"/>
  </w:num>
  <w:num w:numId="15">
    <w:abstractNumId w:val="19"/>
  </w:num>
  <w:num w:numId="16">
    <w:abstractNumId w:val="15"/>
  </w:num>
  <w:num w:numId="17">
    <w:abstractNumId w:val="7"/>
  </w:num>
  <w:num w:numId="18">
    <w:abstractNumId w:val="4"/>
  </w:num>
  <w:num w:numId="19">
    <w:abstractNumId w:val="20"/>
  </w:num>
  <w:num w:numId="20">
    <w:abstractNumId w:val="26"/>
  </w:num>
  <w:num w:numId="21">
    <w:abstractNumId w:val="25"/>
  </w:num>
  <w:num w:numId="22">
    <w:abstractNumId w:val="27"/>
  </w:num>
  <w:num w:numId="23">
    <w:abstractNumId w:val="6"/>
  </w:num>
  <w:num w:numId="24">
    <w:abstractNumId w:val="0"/>
  </w:num>
  <w:num w:numId="25">
    <w:abstractNumId w:val="13"/>
  </w:num>
  <w:num w:numId="26">
    <w:abstractNumId w:val="8"/>
  </w:num>
  <w:num w:numId="27">
    <w:abstractNumId w:val="21"/>
  </w:num>
  <w:num w:numId="28">
    <w:abstractNumId w:val="2"/>
  </w:num>
  <w:num w:numId="29">
    <w:abstractNumId w:val="17"/>
  </w:num>
  <w:num w:numId="30">
    <w:abstractNumId w:val="9"/>
  </w:num>
  <w:num w:numId="31">
    <w:abstractNumId w:val="1"/>
  </w:num>
  <w:num w:numId="32">
    <w:abstractNumId w:val="18"/>
  </w:num>
  <w:num w:numId="33">
    <w:abstractNumId w:val="22"/>
  </w:num>
  <w:num w:numId="34">
    <w:abstractNumId w:val="23"/>
  </w:num>
  <w:num w:numId="35">
    <w:abstractNumId w:val="24"/>
  </w:num>
  <w:num w:numId="36">
    <w:abstractNumId w:val="11"/>
  </w:num>
  <w:num w:numId="37">
    <w:abstractNumId w:val="28"/>
  </w:num>
  <w:num w:numId="38">
    <w:abstractNumId w:val="10"/>
  </w:num>
  <w:num w:numId="39">
    <w:abstractNumId w:val="14"/>
  </w:num>
  <w:num w:numId="4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08D7"/>
    <w:rsid w:val="000115E9"/>
    <w:rsid w:val="00026814"/>
    <w:rsid w:val="00037A46"/>
    <w:rsid w:val="00043EFB"/>
    <w:rsid w:val="00051E80"/>
    <w:rsid w:val="00053AB6"/>
    <w:rsid w:val="000639B4"/>
    <w:rsid w:val="00070723"/>
    <w:rsid w:val="00083A50"/>
    <w:rsid w:val="000904E1"/>
    <w:rsid w:val="00091387"/>
    <w:rsid w:val="00092886"/>
    <w:rsid w:val="000A14C1"/>
    <w:rsid w:val="000A4281"/>
    <w:rsid w:val="000C0EB8"/>
    <w:rsid w:val="000C26BC"/>
    <w:rsid w:val="000E3305"/>
    <w:rsid w:val="000E3D37"/>
    <w:rsid w:val="000E687E"/>
    <w:rsid w:val="000F18BD"/>
    <w:rsid w:val="000F6289"/>
    <w:rsid w:val="00106CE3"/>
    <w:rsid w:val="001305C5"/>
    <w:rsid w:val="00154180"/>
    <w:rsid w:val="00155AF4"/>
    <w:rsid w:val="001627E5"/>
    <w:rsid w:val="00173DD7"/>
    <w:rsid w:val="00176EC0"/>
    <w:rsid w:val="001978FD"/>
    <w:rsid w:val="001A417B"/>
    <w:rsid w:val="001B32B6"/>
    <w:rsid w:val="001B757D"/>
    <w:rsid w:val="001C2371"/>
    <w:rsid w:val="001C336F"/>
    <w:rsid w:val="001C635D"/>
    <w:rsid w:val="001E051A"/>
    <w:rsid w:val="001E3F14"/>
    <w:rsid w:val="001F22F2"/>
    <w:rsid w:val="00214E51"/>
    <w:rsid w:val="002371DA"/>
    <w:rsid w:val="002509D4"/>
    <w:rsid w:val="002759D5"/>
    <w:rsid w:val="00282F9D"/>
    <w:rsid w:val="002871EF"/>
    <w:rsid w:val="00292A15"/>
    <w:rsid w:val="002A4258"/>
    <w:rsid w:val="002B34CF"/>
    <w:rsid w:val="002B6C49"/>
    <w:rsid w:val="002C5FEC"/>
    <w:rsid w:val="002D0BC6"/>
    <w:rsid w:val="002D5438"/>
    <w:rsid w:val="002E01BA"/>
    <w:rsid w:val="002E0904"/>
    <w:rsid w:val="002E655E"/>
    <w:rsid w:val="002F192B"/>
    <w:rsid w:val="002F1A29"/>
    <w:rsid w:val="002F5652"/>
    <w:rsid w:val="002F6AD2"/>
    <w:rsid w:val="0030421F"/>
    <w:rsid w:val="003229C7"/>
    <w:rsid w:val="00327422"/>
    <w:rsid w:val="003307B5"/>
    <w:rsid w:val="00335F34"/>
    <w:rsid w:val="00360D98"/>
    <w:rsid w:val="00365699"/>
    <w:rsid w:val="003B08D7"/>
    <w:rsid w:val="003B2929"/>
    <w:rsid w:val="003B45AC"/>
    <w:rsid w:val="003C00CF"/>
    <w:rsid w:val="003C46B5"/>
    <w:rsid w:val="003D096C"/>
    <w:rsid w:val="003F0D48"/>
    <w:rsid w:val="003F5FE9"/>
    <w:rsid w:val="00414F0A"/>
    <w:rsid w:val="004274CA"/>
    <w:rsid w:val="004511AF"/>
    <w:rsid w:val="0049687D"/>
    <w:rsid w:val="00496F51"/>
    <w:rsid w:val="004A3E7A"/>
    <w:rsid w:val="004B65D3"/>
    <w:rsid w:val="004C2597"/>
    <w:rsid w:val="004C58C2"/>
    <w:rsid w:val="004C7568"/>
    <w:rsid w:val="004F77BD"/>
    <w:rsid w:val="0050010D"/>
    <w:rsid w:val="00503D14"/>
    <w:rsid w:val="0051170D"/>
    <w:rsid w:val="0051469D"/>
    <w:rsid w:val="00524727"/>
    <w:rsid w:val="0052738B"/>
    <w:rsid w:val="00531684"/>
    <w:rsid w:val="00564CA5"/>
    <w:rsid w:val="00566DFB"/>
    <w:rsid w:val="00593028"/>
    <w:rsid w:val="005A6F23"/>
    <w:rsid w:val="005A793B"/>
    <w:rsid w:val="005B4C62"/>
    <w:rsid w:val="005E209A"/>
    <w:rsid w:val="005E5A52"/>
    <w:rsid w:val="005F7219"/>
    <w:rsid w:val="006072A4"/>
    <w:rsid w:val="0062757F"/>
    <w:rsid w:val="00634E46"/>
    <w:rsid w:val="00634FBC"/>
    <w:rsid w:val="00642963"/>
    <w:rsid w:val="00646C46"/>
    <w:rsid w:val="0065412E"/>
    <w:rsid w:val="006567FD"/>
    <w:rsid w:val="00656CEE"/>
    <w:rsid w:val="006650F3"/>
    <w:rsid w:val="00665CD3"/>
    <w:rsid w:val="006767AE"/>
    <w:rsid w:val="00686786"/>
    <w:rsid w:val="0069458D"/>
    <w:rsid w:val="006947B2"/>
    <w:rsid w:val="00694F59"/>
    <w:rsid w:val="006951FC"/>
    <w:rsid w:val="006A64AD"/>
    <w:rsid w:val="006B42CD"/>
    <w:rsid w:val="006B4F04"/>
    <w:rsid w:val="006C1777"/>
    <w:rsid w:val="006C3150"/>
    <w:rsid w:val="006D19AA"/>
    <w:rsid w:val="006D7163"/>
    <w:rsid w:val="006D7449"/>
    <w:rsid w:val="006E0C02"/>
    <w:rsid w:val="006E1AB3"/>
    <w:rsid w:val="006E27C3"/>
    <w:rsid w:val="006E3261"/>
    <w:rsid w:val="006F3F27"/>
    <w:rsid w:val="006F4939"/>
    <w:rsid w:val="006F4D2B"/>
    <w:rsid w:val="006F7E57"/>
    <w:rsid w:val="0070396A"/>
    <w:rsid w:val="007057BC"/>
    <w:rsid w:val="00712F8A"/>
    <w:rsid w:val="0072719D"/>
    <w:rsid w:val="0073026E"/>
    <w:rsid w:val="00730A18"/>
    <w:rsid w:val="0076090C"/>
    <w:rsid w:val="00761C2A"/>
    <w:rsid w:val="00767F80"/>
    <w:rsid w:val="007718DC"/>
    <w:rsid w:val="0078303E"/>
    <w:rsid w:val="00786FA5"/>
    <w:rsid w:val="00791D52"/>
    <w:rsid w:val="00794009"/>
    <w:rsid w:val="007968FA"/>
    <w:rsid w:val="00797689"/>
    <w:rsid w:val="007A7B63"/>
    <w:rsid w:val="007B649D"/>
    <w:rsid w:val="007C213A"/>
    <w:rsid w:val="007C28B8"/>
    <w:rsid w:val="007C3A1E"/>
    <w:rsid w:val="007C52BE"/>
    <w:rsid w:val="007C63FD"/>
    <w:rsid w:val="007D2D6A"/>
    <w:rsid w:val="007E4C5B"/>
    <w:rsid w:val="007F3D17"/>
    <w:rsid w:val="007F4B85"/>
    <w:rsid w:val="0081041D"/>
    <w:rsid w:val="00815008"/>
    <w:rsid w:val="0082011F"/>
    <w:rsid w:val="008335FD"/>
    <w:rsid w:val="00833759"/>
    <w:rsid w:val="00840217"/>
    <w:rsid w:val="00844B9E"/>
    <w:rsid w:val="00851998"/>
    <w:rsid w:val="00853330"/>
    <w:rsid w:val="00895B44"/>
    <w:rsid w:val="008A2C93"/>
    <w:rsid w:val="008A3B20"/>
    <w:rsid w:val="008B438D"/>
    <w:rsid w:val="008C65A4"/>
    <w:rsid w:val="008C7496"/>
    <w:rsid w:val="008C7CAD"/>
    <w:rsid w:val="008E255C"/>
    <w:rsid w:val="008F1027"/>
    <w:rsid w:val="00900D82"/>
    <w:rsid w:val="00903399"/>
    <w:rsid w:val="00904FB9"/>
    <w:rsid w:val="00905BD5"/>
    <w:rsid w:val="00915580"/>
    <w:rsid w:val="009159BA"/>
    <w:rsid w:val="00935D67"/>
    <w:rsid w:val="00936CAF"/>
    <w:rsid w:val="00936FB2"/>
    <w:rsid w:val="00937A7C"/>
    <w:rsid w:val="00953EE4"/>
    <w:rsid w:val="00972851"/>
    <w:rsid w:val="00972C15"/>
    <w:rsid w:val="0097750B"/>
    <w:rsid w:val="0098170A"/>
    <w:rsid w:val="00986D49"/>
    <w:rsid w:val="00997226"/>
    <w:rsid w:val="009A3ADF"/>
    <w:rsid w:val="009A4AE5"/>
    <w:rsid w:val="009B2A7E"/>
    <w:rsid w:val="009D12CD"/>
    <w:rsid w:val="009D2BA7"/>
    <w:rsid w:val="009D399B"/>
    <w:rsid w:val="009E1E75"/>
    <w:rsid w:val="009E243D"/>
    <w:rsid w:val="009E771E"/>
    <w:rsid w:val="00A018F7"/>
    <w:rsid w:val="00A0473C"/>
    <w:rsid w:val="00A07C31"/>
    <w:rsid w:val="00A13ED2"/>
    <w:rsid w:val="00A149A1"/>
    <w:rsid w:val="00A14F47"/>
    <w:rsid w:val="00A23831"/>
    <w:rsid w:val="00A65997"/>
    <w:rsid w:val="00A70572"/>
    <w:rsid w:val="00A853C7"/>
    <w:rsid w:val="00A93920"/>
    <w:rsid w:val="00A96683"/>
    <w:rsid w:val="00A96F1D"/>
    <w:rsid w:val="00AB5C6B"/>
    <w:rsid w:val="00AC02D1"/>
    <w:rsid w:val="00AE2206"/>
    <w:rsid w:val="00AE33B8"/>
    <w:rsid w:val="00AE35DE"/>
    <w:rsid w:val="00AE69B2"/>
    <w:rsid w:val="00AF2280"/>
    <w:rsid w:val="00AF5B79"/>
    <w:rsid w:val="00B00BEE"/>
    <w:rsid w:val="00B01A61"/>
    <w:rsid w:val="00B053A4"/>
    <w:rsid w:val="00B10245"/>
    <w:rsid w:val="00B14528"/>
    <w:rsid w:val="00B14AE3"/>
    <w:rsid w:val="00B16CDA"/>
    <w:rsid w:val="00B3299F"/>
    <w:rsid w:val="00B35DF8"/>
    <w:rsid w:val="00B45E82"/>
    <w:rsid w:val="00B46EA6"/>
    <w:rsid w:val="00B565FC"/>
    <w:rsid w:val="00B613A6"/>
    <w:rsid w:val="00B62855"/>
    <w:rsid w:val="00B62905"/>
    <w:rsid w:val="00B632C1"/>
    <w:rsid w:val="00B65733"/>
    <w:rsid w:val="00B85697"/>
    <w:rsid w:val="00BC0251"/>
    <w:rsid w:val="00BC2E0B"/>
    <w:rsid w:val="00BC326F"/>
    <w:rsid w:val="00BC6D75"/>
    <w:rsid w:val="00BE035B"/>
    <w:rsid w:val="00BE1EFB"/>
    <w:rsid w:val="00BE6592"/>
    <w:rsid w:val="00C00627"/>
    <w:rsid w:val="00C230D0"/>
    <w:rsid w:val="00C37781"/>
    <w:rsid w:val="00C40107"/>
    <w:rsid w:val="00C41921"/>
    <w:rsid w:val="00C42797"/>
    <w:rsid w:val="00C42EED"/>
    <w:rsid w:val="00C455E7"/>
    <w:rsid w:val="00C52B59"/>
    <w:rsid w:val="00C5378B"/>
    <w:rsid w:val="00C6236B"/>
    <w:rsid w:val="00C72B57"/>
    <w:rsid w:val="00C731FE"/>
    <w:rsid w:val="00C73F26"/>
    <w:rsid w:val="00C82913"/>
    <w:rsid w:val="00C865A2"/>
    <w:rsid w:val="00C86A8F"/>
    <w:rsid w:val="00CA316D"/>
    <w:rsid w:val="00CC0D3B"/>
    <w:rsid w:val="00CC1104"/>
    <w:rsid w:val="00CD6375"/>
    <w:rsid w:val="00CE4175"/>
    <w:rsid w:val="00CF16BD"/>
    <w:rsid w:val="00CF437A"/>
    <w:rsid w:val="00CF4CE9"/>
    <w:rsid w:val="00CF6017"/>
    <w:rsid w:val="00D109F8"/>
    <w:rsid w:val="00D118E8"/>
    <w:rsid w:val="00D14949"/>
    <w:rsid w:val="00D273D9"/>
    <w:rsid w:val="00D344A8"/>
    <w:rsid w:val="00D3700A"/>
    <w:rsid w:val="00D55DC0"/>
    <w:rsid w:val="00D60156"/>
    <w:rsid w:val="00D6214E"/>
    <w:rsid w:val="00D66F03"/>
    <w:rsid w:val="00D82B81"/>
    <w:rsid w:val="00D878FC"/>
    <w:rsid w:val="00D94B39"/>
    <w:rsid w:val="00DA150A"/>
    <w:rsid w:val="00DA2B1F"/>
    <w:rsid w:val="00DA6CE4"/>
    <w:rsid w:val="00DC05DB"/>
    <w:rsid w:val="00DC0AF7"/>
    <w:rsid w:val="00DC14AD"/>
    <w:rsid w:val="00DC6881"/>
    <w:rsid w:val="00E005E9"/>
    <w:rsid w:val="00E11026"/>
    <w:rsid w:val="00E13A90"/>
    <w:rsid w:val="00E276BF"/>
    <w:rsid w:val="00E40E4F"/>
    <w:rsid w:val="00E5183F"/>
    <w:rsid w:val="00E63F30"/>
    <w:rsid w:val="00E641CA"/>
    <w:rsid w:val="00E668AC"/>
    <w:rsid w:val="00E80F45"/>
    <w:rsid w:val="00E81311"/>
    <w:rsid w:val="00E82BEB"/>
    <w:rsid w:val="00E91914"/>
    <w:rsid w:val="00EA25A4"/>
    <w:rsid w:val="00EA36D2"/>
    <w:rsid w:val="00EB65E6"/>
    <w:rsid w:val="00EB7D83"/>
    <w:rsid w:val="00EC093F"/>
    <w:rsid w:val="00EC3567"/>
    <w:rsid w:val="00EC60C9"/>
    <w:rsid w:val="00ED000B"/>
    <w:rsid w:val="00F000B5"/>
    <w:rsid w:val="00F00558"/>
    <w:rsid w:val="00F01CF2"/>
    <w:rsid w:val="00F01E58"/>
    <w:rsid w:val="00F050DB"/>
    <w:rsid w:val="00F152F7"/>
    <w:rsid w:val="00F21BE7"/>
    <w:rsid w:val="00F3536D"/>
    <w:rsid w:val="00F36A61"/>
    <w:rsid w:val="00F6308F"/>
    <w:rsid w:val="00F66E51"/>
    <w:rsid w:val="00F83EC2"/>
    <w:rsid w:val="00FA3A9C"/>
    <w:rsid w:val="00FB6A56"/>
    <w:rsid w:val="00FC3616"/>
    <w:rsid w:val="00FD31DD"/>
    <w:rsid w:val="00FF37DE"/>
    <w:rsid w:val="00FF419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B9FA38"/>
  <w15:chartTrackingRefBased/>
  <w15:docId w15:val="{78C08522-3690-4F01-B5EC-766B3393A0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053A4"/>
    <w:rPr>
      <w:rFonts w:ascii="Segoe UI" w:hAnsi="Segoe UI"/>
    </w:rPr>
  </w:style>
  <w:style w:type="paragraph" w:styleId="Heading1">
    <w:name w:val="heading 1"/>
    <w:basedOn w:val="Normal"/>
    <w:next w:val="Normal"/>
    <w:link w:val="Heading1Char"/>
    <w:autoRedefine/>
    <w:uiPriority w:val="9"/>
    <w:qFormat/>
    <w:rsid w:val="00D94B39"/>
    <w:pPr>
      <w:keepNext/>
      <w:keepLines/>
      <w:spacing w:before="240" w:after="0"/>
      <w:contextualSpacing/>
      <w:outlineLvl w:val="0"/>
    </w:pPr>
    <w:rPr>
      <w:rFonts w:eastAsiaTheme="majorEastAsia" w:cstheme="majorBidi"/>
      <w:b/>
      <w:bCs/>
      <w:color w:val="1CADE4" w:themeColor="accent1"/>
      <w:sz w:val="36"/>
      <w:szCs w:val="40"/>
    </w:rPr>
  </w:style>
  <w:style w:type="paragraph" w:styleId="Heading2">
    <w:name w:val="heading 2"/>
    <w:basedOn w:val="Normal"/>
    <w:next w:val="Normal"/>
    <w:link w:val="Heading2Char"/>
    <w:autoRedefine/>
    <w:uiPriority w:val="9"/>
    <w:semiHidden/>
    <w:unhideWhenUsed/>
    <w:qFormat/>
    <w:pPr>
      <w:keepNext/>
      <w:keepLines/>
      <w:numPr>
        <w:ilvl w:val="1"/>
        <w:numId w:val="12"/>
      </w:numPr>
      <w:spacing w:before="40" w:after="0"/>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autoRedefine/>
    <w:uiPriority w:val="9"/>
    <w:semiHidden/>
    <w:unhideWhenUsed/>
    <w:qFormat/>
    <w:pPr>
      <w:keepNext/>
      <w:keepLines/>
      <w:numPr>
        <w:ilvl w:val="2"/>
        <w:numId w:val="12"/>
      </w:numPr>
      <w:spacing w:before="40" w:after="0"/>
      <w:outlineLvl w:val="2"/>
    </w:pPr>
    <w:rPr>
      <w:rFonts w:asciiTheme="majorHAnsi" w:eastAsiaTheme="majorEastAsia" w:hAnsiTheme="majorHAnsi" w:cstheme="majorBidi"/>
      <w:b/>
      <w:bCs/>
      <w:sz w:val="24"/>
      <w:szCs w:val="24"/>
    </w:rPr>
  </w:style>
  <w:style w:type="paragraph" w:styleId="Heading4">
    <w:name w:val="heading 4"/>
    <w:basedOn w:val="Normal"/>
    <w:next w:val="Normal"/>
    <w:link w:val="Heading4Char"/>
    <w:autoRedefine/>
    <w:uiPriority w:val="9"/>
    <w:semiHidden/>
    <w:unhideWhenUsed/>
    <w:qFormat/>
    <w:pPr>
      <w:keepNext/>
      <w:keepLines/>
      <w:numPr>
        <w:ilvl w:val="3"/>
        <w:numId w:val="12"/>
      </w:numPr>
      <w:spacing w:before="4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autoRedefine/>
    <w:uiPriority w:val="9"/>
    <w:semiHidden/>
    <w:unhideWhenUsed/>
    <w:qFormat/>
    <w:pPr>
      <w:keepNext/>
      <w:keepLines/>
      <w:numPr>
        <w:ilvl w:val="4"/>
        <w:numId w:val="12"/>
      </w:numPr>
      <w:spacing w:before="40" w:after="0"/>
      <w:outlineLvl w:val="4"/>
    </w:pPr>
    <w:rPr>
      <w:rFonts w:asciiTheme="majorHAnsi" w:eastAsiaTheme="majorEastAsia" w:hAnsiTheme="majorHAnsi" w:cstheme="majorBidi"/>
    </w:rPr>
  </w:style>
  <w:style w:type="paragraph" w:styleId="Heading6">
    <w:name w:val="heading 6"/>
    <w:basedOn w:val="Normal"/>
    <w:next w:val="Normal"/>
    <w:link w:val="Heading6Char"/>
    <w:autoRedefine/>
    <w:uiPriority w:val="9"/>
    <w:semiHidden/>
    <w:unhideWhenUsed/>
    <w:qFormat/>
    <w:pPr>
      <w:keepNext/>
      <w:keepLines/>
      <w:numPr>
        <w:ilvl w:val="5"/>
        <w:numId w:val="12"/>
      </w:numPr>
      <w:spacing w:before="40" w:after="0"/>
      <w:outlineLvl w:val="5"/>
    </w:pPr>
    <w:rPr>
      <w:rFonts w:asciiTheme="majorHAnsi" w:eastAsiaTheme="majorEastAsia" w:hAnsiTheme="majorHAnsi" w:cstheme="majorBidi"/>
      <w:sz w:val="20"/>
      <w:szCs w:val="20"/>
    </w:rPr>
  </w:style>
  <w:style w:type="paragraph" w:styleId="Heading7">
    <w:name w:val="heading 7"/>
    <w:basedOn w:val="Normal"/>
    <w:next w:val="Normal"/>
    <w:link w:val="Heading7Char"/>
    <w:autoRedefine/>
    <w:uiPriority w:val="9"/>
    <w:semiHidden/>
    <w:unhideWhenUsed/>
    <w:qFormat/>
    <w:pPr>
      <w:keepNext/>
      <w:keepLines/>
      <w:numPr>
        <w:ilvl w:val="6"/>
        <w:numId w:val="12"/>
      </w:numPr>
      <w:spacing w:before="40" w:after="0"/>
      <w:outlineLvl w:val="6"/>
    </w:pPr>
    <w:rPr>
      <w:rFonts w:asciiTheme="majorHAnsi" w:eastAsiaTheme="majorEastAsia" w:hAnsiTheme="majorHAnsi" w:cstheme="majorBidi"/>
      <w:i/>
      <w:iCs/>
      <w:sz w:val="20"/>
      <w:szCs w:val="20"/>
    </w:rPr>
  </w:style>
  <w:style w:type="paragraph" w:styleId="Heading8">
    <w:name w:val="heading 8"/>
    <w:basedOn w:val="Normal"/>
    <w:next w:val="Normal"/>
    <w:link w:val="Heading8Char"/>
    <w:autoRedefine/>
    <w:uiPriority w:val="9"/>
    <w:semiHidden/>
    <w:unhideWhenUsed/>
    <w:qFormat/>
    <w:pPr>
      <w:keepNext/>
      <w:keepLines/>
      <w:numPr>
        <w:ilvl w:val="7"/>
        <w:numId w:val="12"/>
      </w:numPr>
      <w:spacing w:before="40" w:after="0"/>
      <w:outlineLvl w:val="7"/>
    </w:pPr>
    <w:rPr>
      <w:rFonts w:asciiTheme="majorHAnsi" w:eastAsiaTheme="majorEastAsia" w:hAnsiTheme="majorHAnsi" w:cstheme="majorBidi"/>
      <w:caps/>
      <w:color w:val="272727" w:themeColor="text1" w:themeTint="D8"/>
      <w:sz w:val="18"/>
      <w:szCs w:val="18"/>
    </w:rPr>
  </w:style>
  <w:style w:type="paragraph" w:styleId="Heading9">
    <w:name w:val="heading 9"/>
    <w:basedOn w:val="Normal"/>
    <w:next w:val="Normal"/>
    <w:link w:val="Heading9Char"/>
    <w:autoRedefine/>
    <w:uiPriority w:val="9"/>
    <w:semiHidden/>
    <w:unhideWhenUsed/>
    <w:qFormat/>
    <w:pPr>
      <w:keepNext/>
      <w:keepLines/>
      <w:numPr>
        <w:ilvl w:val="8"/>
        <w:numId w:val="12"/>
      </w:numPr>
      <w:spacing w:before="40" w:after="0"/>
      <w:outlineLvl w:val="8"/>
    </w:pPr>
    <w:rPr>
      <w:rFonts w:asciiTheme="majorHAnsi" w:eastAsiaTheme="majorEastAsia" w:hAnsiTheme="majorHAnsi" w:cstheme="majorBidi"/>
      <w:i/>
      <w:iCs/>
      <w:cap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4B39"/>
    <w:rPr>
      <w:rFonts w:ascii="Segoe UI" w:eastAsiaTheme="majorEastAsia" w:hAnsi="Segoe UI" w:cstheme="majorBidi"/>
      <w:b/>
      <w:bCs/>
      <w:color w:val="1CADE4" w:themeColor="accent1"/>
      <w:sz w:val="36"/>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b/>
      <w:bCs/>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Pr>
      <w:rFonts w:asciiTheme="majorHAnsi" w:eastAsiaTheme="majorEastAsia" w:hAnsiTheme="majorHAnsi" w:cstheme="majorBidi"/>
    </w:rPr>
  </w:style>
  <w:style w:type="character" w:customStyle="1" w:styleId="Heading6Char">
    <w:name w:val="Heading 6 Char"/>
    <w:basedOn w:val="DefaultParagraphFont"/>
    <w:link w:val="Heading6"/>
    <w:uiPriority w:val="9"/>
    <w:rPr>
      <w:rFonts w:asciiTheme="majorHAnsi" w:eastAsiaTheme="majorEastAsia" w:hAnsiTheme="majorHAnsi" w:cstheme="majorBidi"/>
      <w:sz w:val="20"/>
      <w:szCs w:val="20"/>
    </w:rPr>
  </w:style>
  <w:style w:type="character" w:customStyle="1" w:styleId="Heading7Char">
    <w:name w:val="Heading 7 Char"/>
    <w:basedOn w:val="DefaultParagraphFont"/>
    <w:link w:val="Heading7"/>
    <w:uiPriority w:val="9"/>
    <w:rPr>
      <w:rFonts w:asciiTheme="majorHAnsi" w:eastAsiaTheme="majorEastAsia" w:hAnsiTheme="majorHAnsi" w:cstheme="majorBidi"/>
      <w:i/>
      <w:iCs/>
      <w:sz w:val="20"/>
      <w:szCs w:val="20"/>
    </w:rPr>
  </w:style>
  <w:style w:type="character" w:customStyle="1" w:styleId="Heading8Char">
    <w:name w:val="Heading 8 Char"/>
    <w:basedOn w:val="DefaultParagraphFont"/>
    <w:link w:val="Heading8"/>
    <w:uiPriority w:val="9"/>
    <w:rPr>
      <w:rFonts w:asciiTheme="majorHAnsi" w:eastAsiaTheme="majorEastAsia" w:hAnsiTheme="majorHAnsi" w:cstheme="majorBidi"/>
      <w:caps/>
      <w:color w:val="272727" w:themeColor="text1" w:themeTint="D8"/>
      <w:sz w:val="18"/>
      <w:szCs w:val="18"/>
    </w:rPr>
  </w:style>
  <w:style w:type="character" w:customStyle="1" w:styleId="Heading9Char">
    <w:name w:val="Heading 9 Char"/>
    <w:basedOn w:val="DefaultParagraphFont"/>
    <w:link w:val="Heading9"/>
    <w:uiPriority w:val="9"/>
    <w:rPr>
      <w:rFonts w:asciiTheme="majorHAnsi" w:eastAsiaTheme="majorEastAsia" w:hAnsiTheme="majorHAnsi" w:cstheme="majorBidi"/>
      <w:i/>
      <w:iCs/>
      <w:caps/>
      <w:sz w:val="18"/>
      <w:szCs w:val="18"/>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72"/>
      <w:szCs w:val="72"/>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72"/>
      <w:szCs w:val="72"/>
    </w:rPr>
  </w:style>
  <w:style w:type="paragraph" w:styleId="Subtitle">
    <w:name w:val="Subtitle"/>
    <w:basedOn w:val="Normal"/>
    <w:next w:val="Normal"/>
    <w:link w:val="SubtitleChar"/>
    <w:uiPriority w:val="11"/>
    <w:qFormat/>
    <w:pPr>
      <w:numPr>
        <w:ilvl w:val="1"/>
      </w:numPr>
    </w:pPr>
    <w:rPr>
      <w:i/>
      <w:iCs/>
      <w:color w:val="5A5A5A" w:themeColor="text1" w:themeTint="A5"/>
    </w:rPr>
  </w:style>
  <w:style w:type="character" w:customStyle="1" w:styleId="SubtitleChar">
    <w:name w:val="Subtitle Char"/>
    <w:basedOn w:val="DefaultParagraphFont"/>
    <w:link w:val="Subtitle"/>
    <w:uiPriority w:val="11"/>
    <w:rPr>
      <w:i/>
      <w:iCs/>
      <w:color w:val="5A5A5A" w:themeColor="text1" w:themeTint="A5"/>
    </w:rPr>
  </w:style>
  <w:style w:type="paragraph" w:styleId="ListParagraph">
    <w:name w:val="List Paragraph"/>
    <w:basedOn w:val="Normal"/>
    <w:uiPriority w:val="34"/>
    <w:qFormat/>
    <w:pPr>
      <w:ind w:left="720"/>
      <w:contextualSpacing/>
    </w:pPr>
  </w:style>
  <w:style w:type="character" w:styleId="SubtleReference">
    <w:name w:val="Subtle Reference"/>
    <w:basedOn w:val="DefaultParagraphFont"/>
    <w:uiPriority w:val="31"/>
    <w:qFormat/>
    <w:rPr>
      <w:smallCaps/>
      <w:color w:val="5A5A5A" w:themeColor="text1" w:themeTint="A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paragraph" w:styleId="Quote">
    <w:name w:val="Quote"/>
    <w:basedOn w:val="Normal"/>
    <w:next w:val="Normal"/>
    <w:link w:val="QuoteChar"/>
    <w:uiPriority w:val="29"/>
    <w:qFormat/>
    <w:pPr>
      <w:pBdr>
        <w:top w:val="single" w:sz="48" w:space="1" w:color="F2F2F2" w:themeColor="background1" w:themeShade="F2"/>
        <w:left w:val="single" w:sz="48" w:space="4" w:color="F2F2F2" w:themeColor="background1" w:themeShade="F2"/>
        <w:bottom w:val="single" w:sz="48" w:space="1" w:color="F2F2F2" w:themeColor="background1" w:themeShade="F2"/>
        <w:right w:val="single" w:sz="48" w:space="4" w:color="F2F2F2" w:themeColor="background1" w:themeShade="F2"/>
      </w:pBdr>
      <w:shd w:val="clear" w:color="auto" w:fill="F2F2F2" w:themeFill="background1" w:themeFillShade="F2"/>
      <w:spacing w:before="200"/>
      <w:ind w:left="864" w:right="864"/>
    </w:pPr>
    <w:rPr>
      <w:i/>
      <w:iCs/>
    </w:rPr>
  </w:style>
  <w:style w:type="character" w:customStyle="1" w:styleId="QuoteChar">
    <w:name w:val="Quote Char"/>
    <w:basedOn w:val="DefaultParagraphFont"/>
    <w:link w:val="Quote"/>
    <w:uiPriority w:val="29"/>
    <w:rPr>
      <w:i/>
      <w:iCs/>
      <w:shd w:val="clear" w:color="auto" w:fill="F2F2F2" w:themeFill="background1" w:themeFillShade="F2"/>
    </w:rPr>
  </w:style>
  <w:style w:type="character" w:styleId="IntenseEmphasis">
    <w:name w:val="Intense Emphasis"/>
    <w:basedOn w:val="DefaultParagraphFont"/>
    <w:uiPriority w:val="21"/>
    <w:qFormat/>
    <w:rPr>
      <w:i/>
      <w:iCs/>
      <w:color w:val="1CADE4" w:themeColor="accent1"/>
    </w:rPr>
  </w:style>
  <w:style w:type="paragraph" w:styleId="IntenseQuote">
    <w:name w:val="Intense Quote"/>
    <w:basedOn w:val="Normal"/>
    <w:next w:val="Normal"/>
    <w:link w:val="IntenseQuoteChar"/>
    <w:uiPriority w:val="30"/>
    <w:qFormat/>
    <w:pPr>
      <w:pBdr>
        <w:top w:val="single" w:sz="48" w:space="1" w:color="D1EEF9" w:themeColor="accent1" w:themeTint="33"/>
        <w:left w:val="single" w:sz="48" w:space="4" w:color="D1EEF9" w:themeColor="accent1" w:themeTint="33"/>
        <w:bottom w:val="single" w:sz="48" w:space="1" w:color="D1EEF9" w:themeColor="accent1" w:themeTint="33"/>
        <w:right w:val="single" w:sz="48" w:space="4" w:color="D1EEF9" w:themeColor="accent1" w:themeTint="33"/>
      </w:pBdr>
      <w:shd w:val="clear" w:color="auto" w:fill="D1EEF9" w:themeFill="accent1" w:themeFillTint="33"/>
      <w:spacing w:before="200"/>
      <w:ind w:left="864" w:right="864"/>
      <w:jc w:val="both"/>
    </w:pPr>
    <w:rPr>
      <w:i/>
      <w:iCs/>
    </w:rPr>
  </w:style>
  <w:style w:type="character" w:customStyle="1" w:styleId="IntenseQuoteChar">
    <w:name w:val="Intense Quote Char"/>
    <w:basedOn w:val="DefaultParagraphFont"/>
    <w:link w:val="IntenseQuote"/>
    <w:uiPriority w:val="30"/>
    <w:rPr>
      <w:i/>
      <w:iCs/>
      <w:shd w:val="clear" w:color="auto" w:fill="D1EEF9" w:themeFill="accent1" w:themeFillTint="33"/>
    </w:rPr>
  </w:style>
  <w:style w:type="paragraph" w:styleId="NoSpacing">
    <w:name w:val="No Spacing"/>
    <w:link w:val="NoSpacingChar"/>
    <w:uiPriority w:val="1"/>
    <w:qFormat/>
    <w:rsid w:val="00B053A4"/>
    <w:pPr>
      <w:spacing w:after="0" w:line="240" w:lineRule="auto"/>
    </w:pPr>
    <w:rPr>
      <w:rFonts w:ascii="Segoe UI" w:hAnsi="Segoe UI"/>
    </w:rPr>
  </w:style>
  <w:style w:type="character" w:styleId="BookTitle">
    <w:name w:val="Book Title"/>
    <w:basedOn w:val="DefaultParagraphFont"/>
    <w:uiPriority w:val="33"/>
    <w:qFormat/>
    <w:rPr>
      <w:b/>
      <w:bCs/>
      <w:i/>
      <w:iCs/>
      <w:spacing w:val="5"/>
    </w:rPr>
  </w:style>
  <w:style w:type="paragraph" w:styleId="Caption">
    <w:name w:val="caption"/>
    <w:basedOn w:val="Normal"/>
    <w:next w:val="Normal"/>
    <w:uiPriority w:val="35"/>
    <w:semiHidden/>
    <w:unhideWhenUsed/>
    <w:qFormat/>
    <w:pPr>
      <w:spacing w:after="200" w:line="240" w:lineRule="auto"/>
    </w:pPr>
    <w:rPr>
      <w:i/>
      <w:iCs/>
      <w:sz w:val="20"/>
      <w:szCs w:val="20"/>
    </w:rPr>
  </w:style>
  <w:style w:type="character" w:styleId="IntenseReference">
    <w:name w:val="Intense Reference"/>
    <w:basedOn w:val="DefaultParagraphFont"/>
    <w:uiPriority w:val="32"/>
    <w:qFormat/>
    <w:rPr>
      <w:b/>
      <w:bCs/>
      <w:smallCaps/>
      <w:color w:val="1CADE4" w:themeColor="accent1"/>
      <w:spacing w:val="5"/>
    </w:rPr>
  </w:style>
  <w:style w:type="character" w:customStyle="1" w:styleId="NoSpacingChar">
    <w:name w:val="No Spacing Char"/>
    <w:basedOn w:val="DefaultParagraphFont"/>
    <w:link w:val="NoSpacing"/>
    <w:uiPriority w:val="1"/>
    <w:rsid w:val="00B053A4"/>
    <w:rPr>
      <w:rFonts w:ascii="Segoe UI" w:hAnsi="Segoe UI"/>
    </w:rPr>
  </w:style>
  <w:style w:type="character" w:styleId="Strong">
    <w:name w:val="Strong"/>
    <w:basedOn w:val="DefaultParagraphFont"/>
    <w:uiPriority w:val="22"/>
    <w:qFormat/>
    <w:rPr>
      <w:b/>
      <w:bCs/>
    </w:rPr>
  </w:style>
  <w:style w:type="paragraph" w:styleId="TOCHeading">
    <w:name w:val="TOC Heading"/>
    <w:basedOn w:val="Heading1"/>
    <w:next w:val="Normal"/>
    <w:uiPriority w:val="39"/>
    <w:unhideWhenUsed/>
    <w:qFormat/>
    <w:pPr>
      <w:outlineLvl w:val="9"/>
    </w:pPr>
  </w:style>
  <w:style w:type="paragraph" w:styleId="TOC1">
    <w:name w:val="toc 1"/>
    <w:basedOn w:val="Normal"/>
    <w:next w:val="Normal"/>
    <w:autoRedefine/>
    <w:uiPriority w:val="39"/>
    <w:unhideWhenUsed/>
    <w:rsid w:val="003B08D7"/>
    <w:pPr>
      <w:spacing w:after="100"/>
    </w:pPr>
  </w:style>
  <w:style w:type="character" w:styleId="Hyperlink">
    <w:name w:val="Hyperlink"/>
    <w:basedOn w:val="DefaultParagraphFont"/>
    <w:uiPriority w:val="99"/>
    <w:unhideWhenUsed/>
    <w:rsid w:val="003B08D7"/>
    <w:rPr>
      <w:color w:val="6EAC1C" w:themeColor="hyperlink"/>
      <w:u w:val="single"/>
    </w:rPr>
  </w:style>
  <w:style w:type="table" w:styleId="TableGrid">
    <w:name w:val="Table Grid"/>
    <w:basedOn w:val="TableNormal"/>
    <w:uiPriority w:val="39"/>
    <w:rsid w:val="004B65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2757F"/>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apple-tab-span">
    <w:name w:val="apple-tab-span"/>
    <w:basedOn w:val="DefaultParagraphFont"/>
    <w:rsid w:val="0062757F"/>
  </w:style>
  <w:style w:type="paragraph" w:styleId="Header">
    <w:name w:val="header"/>
    <w:basedOn w:val="Normal"/>
    <w:link w:val="HeaderChar"/>
    <w:uiPriority w:val="99"/>
    <w:unhideWhenUsed/>
    <w:rsid w:val="00A659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997"/>
    <w:rPr>
      <w:rFonts w:ascii="Segoe UI" w:hAnsi="Segoe UI"/>
    </w:rPr>
  </w:style>
  <w:style w:type="paragraph" w:styleId="Footer">
    <w:name w:val="footer"/>
    <w:basedOn w:val="Normal"/>
    <w:link w:val="FooterChar"/>
    <w:uiPriority w:val="99"/>
    <w:unhideWhenUsed/>
    <w:rsid w:val="00A659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5997"/>
    <w:rPr>
      <w:rFonts w:ascii="Segoe UI" w:hAnsi="Segoe U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301614">
      <w:bodyDiv w:val="1"/>
      <w:marLeft w:val="0"/>
      <w:marRight w:val="0"/>
      <w:marTop w:val="0"/>
      <w:marBottom w:val="0"/>
      <w:divBdr>
        <w:top w:val="none" w:sz="0" w:space="0" w:color="auto"/>
        <w:left w:val="none" w:sz="0" w:space="0" w:color="auto"/>
        <w:bottom w:val="none" w:sz="0" w:space="0" w:color="auto"/>
        <w:right w:val="none" w:sz="0" w:space="0" w:color="auto"/>
      </w:divBdr>
    </w:div>
    <w:div w:id="1169255202">
      <w:bodyDiv w:val="1"/>
      <w:marLeft w:val="0"/>
      <w:marRight w:val="0"/>
      <w:marTop w:val="0"/>
      <w:marBottom w:val="0"/>
      <w:divBdr>
        <w:top w:val="none" w:sz="0" w:space="0" w:color="auto"/>
        <w:left w:val="none" w:sz="0" w:space="0" w:color="auto"/>
        <w:bottom w:val="none" w:sz="0" w:space="0" w:color="auto"/>
        <w:right w:val="none" w:sz="0" w:space="0" w:color="auto"/>
      </w:divBdr>
    </w:div>
    <w:div w:id="1228419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chart" Target="charts/chart3.xml"/><Relationship Id="rId18" Type="http://schemas.openxmlformats.org/officeDocument/2006/relationships/chart" Target="charts/chart6.xml"/><Relationship Id="rId26" Type="http://schemas.openxmlformats.org/officeDocument/2006/relationships/chart" Target="charts/chart10.xml"/><Relationship Id="rId39"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6.png"/><Relationship Id="rId34" Type="http://schemas.openxmlformats.org/officeDocument/2006/relationships/hyperlink" Target="http://pages.cpsc.ucalgary.ca/~carey/CPSC601.38/archive/2003/papers/tcpudp.pdf" TargetMode="Externa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chart" Target="charts/chart5.xml"/><Relationship Id="rId25" Type="http://schemas.openxmlformats.org/officeDocument/2006/relationships/image" Target="media/image8.png"/><Relationship Id="rId33" Type="http://schemas.openxmlformats.org/officeDocument/2006/relationships/chart" Target="charts/chart14.xm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5.png"/><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hart" Target="charts/chart2.xml"/><Relationship Id="rId24" Type="http://schemas.openxmlformats.org/officeDocument/2006/relationships/chart" Target="charts/chart9.xml"/><Relationship Id="rId32" Type="http://schemas.openxmlformats.org/officeDocument/2006/relationships/chart" Target="charts/chart13.xml"/><Relationship Id="rId37" Type="http://schemas.openxmlformats.org/officeDocument/2006/relationships/hyperlink" Target="http://www.linktionary.com/t/tcp.html" TargetMode="External"/><Relationship Id="rId5" Type="http://schemas.openxmlformats.org/officeDocument/2006/relationships/settings" Target="settings.xml"/><Relationship Id="rId15" Type="http://schemas.openxmlformats.org/officeDocument/2006/relationships/chart" Target="charts/chart4.xml"/><Relationship Id="rId23" Type="http://schemas.openxmlformats.org/officeDocument/2006/relationships/image" Target="media/image7.png"/><Relationship Id="rId28" Type="http://schemas.openxmlformats.org/officeDocument/2006/relationships/chart" Target="charts/chart12.xml"/><Relationship Id="rId36" Type="http://schemas.openxmlformats.org/officeDocument/2006/relationships/hyperlink" Target="https://www.isoc.org/inet97/proceedings/F3/F3_1.HTM" TargetMode="External"/><Relationship Id="rId10" Type="http://schemas.openxmlformats.org/officeDocument/2006/relationships/chart" Target="charts/chart1.xml"/><Relationship Id="rId19" Type="http://schemas.openxmlformats.org/officeDocument/2006/relationships/chart" Target="charts/chart7.xml"/><Relationship Id="rId31"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chart" Target="charts/chart8.xml"/><Relationship Id="rId27" Type="http://schemas.openxmlformats.org/officeDocument/2006/relationships/chart" Target="charts/chart11.xml"/><Relationship Id="rId30" Type="http://schemas.openxmlformats.org/officeDocument/2006/relationships/image" Target="media/image10.png"/><Relationship Id="rId35" Type="http://schemas.openxmlformats.org/officeDocument/2006/relationships/hyperlink" Target="https://www.ualberta.ca/dept/chemeng/AIX-43/share/man/info/C/a_doc_lib/aixbman/prftungd/tcpudpperftun.ht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Oscar\AppData\Roaming\Microsoft\Templates\Spec%20design%20(blank).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4.xml"/><Relationship Id="rId1" Type="http://schemas.microsoft.com/office/2011/relationships/chartStyle" Target="style14.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Book2"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TCP</a:t>
            </a:r>
            <a:r>
              <a:rPr lang="en-US" baseline="0"/>
              <a:t> </a:t>
            </a:r>
            <a:r>
              <a:rPr lang="en-US"/>
              <a:t>60k 100</a:t>
            </a:r>
            <a:r>
              <a:rPr lang="en-US" baseline="0"/>
              <a:t> Times LAN</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barChart>
        <c:barDir val="col"/>
        <c:grouping val="clustered"/>
        <c:varyColors val="0"/>
        <c:ser>
          <c:idx val="0"/>
          <c:order val="0"/>
          <c:spPr>
            <a:noFill/>
            <a:ln w="9525" cap="flat" cmpd="sng" algn="ctr">
              <a:solidFill>
                <a:schemeClr val="accent1"/>
              </a:solidFill>
              <a:miter lim="800000"/>
            </a:ln>
            <a:effectLst>
              <a:glow rad="63500">
                <a:schemeClr val="accent1">
                  <a:satMod val="175000"/>
                  <a:alpha val="25000"/>
                </a:schemeClr>
              </a:glow>
            </a:effectLst>
          </c:spPr>
          <c:invertIfNegative val="0"/>
          <c:val>
            <c:numRef>
              <c:f>Sheet1!$B$3200:$B$3700</c:f>
              <c:numCache>
                <c:formatCode>General</c:formatCode>
                <c:ptCount val="5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2</c:v>
                </c:pt>
                <c:pt idx="76">
                  <c:v>1</c:v>
                </c:pt>
                <c:pt idx="77">
                  <c:v>0</c:v>
                </c:pt>
                <c:pt idx="78">
                  <c:v>0</c:v>
                </c:pt>
                <c:pt idx="79">
                  <c:v>0</c:v>
                </c:pt>
                <c:pt idx="80">
                  <c:v>1</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1</c:v>
                </c:pt>
                <c:pt idx="131">
                  <c:v>0</c:v>
                </c:pt>
                <c:pt idx="132">
                  <c:v>0</c:v>
                </c:pt>
                <c:pt idx="133">
                  <c:v>0</c:v>
                </c:pt>
                <c:pt idx="134">
                  <c:v>10</c:v>
                </c:pt>
                <c:pt idx="135">
                  <c:v>27</c:v>
                </c:pt>
                <c:pt idx="136">
                  <c:v>42</c:v>
                </c:pt>
                <c:pt idx="137">
                  <c:v>67</c:v>
                </c:pt>
                <c:pt idx="138">
                  <c:v>0</c:v>
                </c:pt>
                <c:pt idx="139">
                  <c:v>0</c:v>
                </c:pt>
                <c:pt idx="140">
                  <c:v>0</c:v>
                </c:pt>
                <c:pt idx="141">
                  <c:v>0</c:v>
                </c:pt>
                <c:pt idx="142">
                  <c:v>0</c:v>
                </c:pt>
                <c:pt idx="143">
                  <c:v>0</c:v>
                </c:pt>
                <c:pt idx="144">
                  <c:v>0</c:v>
                </c:pt>
                <c:pt idx="145">
                  <c:v>0</c:v>
                </c:pt>
                <c:pt idx="146">
                  <c:v>0</c:v>
                </c:pt>
                <c:pt idx="147">
                  <c:v>0</c:v>
                </c:pt>
                <c:pt idx="148">
                  <c:v>0</c:v>
                </c:pt>
                <c:pt idx="149">
                  <c:v>5</c:v>
                </c:pt>
                <c:pt idx="150">
                  <c:v>43</c:v>
                </c:pt>
                <c:pt idx="151">
                  <c:v>0</c:v>
                </c:pt>
                <c:pt idx="152">
                  <c:v>0</c:v>
                </c:pt>
                <c:pt idx="153">
                  <c:v>0</c:v>
                </c:pt>
                <c:pt idx="154">
                  <c:v>0</c:v>
                </c:pt>
                <c:pt idx="155">
                  <c:v>0</c:v>
                </c:pt>
                <c:pt idx="156">
                  <c:v>0</c:v>
                </c:pt>
                <c:pt idx="157">
                  <c:v>0</c:v>
                </c:pt>
                <c:pt idx="158">
                  <c:v>0</c:v>
                </c:pt>
                <c:pt idx="159">
                  <c:v>0</c:v>
                </c:pt>
                <c:pt idx="160">
                  <c:v>1</c:v>
                </c:pt>
                <c:pt idx="161">
                  <c:v>47</c:v>
                </c:pt>
                <c:pt idx="162">
                  <c:v>1</c:v>
                </c:pt>
                <c:pt idx="163">
                  <c:v>0</c:v>
                </c:pt>
                <c:pt idx="164">
                  <c:v>0</c:v>
                </c:pt>
                <c:pt idx="165">
                  <c:v>0</c:v>
                </c:pt>
                <c:pt idx="166">
                  <c:v>0</c:v>
                </c:pt>
                <c:pt idx="167">
                  <c:v>1</c:v>
                </c:pt>
                <c:pt idx="168">
                  <c:v>47</c:v>
                </c:pt>
                <c:pt idx="169">
                  <c:v>0</c:v>
                </c:pt>
                <c:pt idx="170">
                  <c:v>0</c:v>
                </c:pt>
                <c:pt idx="171">
                  <c:v>0</c:v>
                </c:pt>
                <c:pt idx="172">
                  <c:v>0</c:v>
                </c:pt>
                <c:pt idx="173">
                  <c:v>0</c:v>
                </c:pt>
                <c:pt idx="174">
                  <c:v>1</c:v>
                </c:pt>
                <c:pt idx="175">
                  <c:v>47</c:v>
                </c:pt>
                <c:pt idx="176">
                  <c:v>0</c:v>
                </c:pt>
                <c:pt idx="177">
                  <c:v>0</c:v>
                </c:pt>
                <c:pt idx="178">
                  <c:v>0</c:v>
                </c:pt>
                <c:pt idx="179">
                  <c:v>0</c:v>
                </c:pt>
                <c:pt idx="180">
                  <c:v>0</c:v>
                </c:pt>
                <c:pt idx="181">
                  <c:v>1</c:v>
                </c:pt>
                <c:pt idx="182">
                  <c:v>46</c:v>
                </c:pt>
                <c:pt idx="183">
                  <c:v>0</c:v>
                </c:pt>
                <c:pt idx="184">
                  <c:v>0</c:v>
                </c:pt>
                <c:pt idx="185">
                  <c:v>0</c:v>
                </c:pt>
                <c:pt idx="186">
                  <c:v>0</c:v>
                </c:pt>
                <c:pt idx="187">
                  <c:v>0</c:v>
                </c:pt>
                <c:pt idx="188">
                  <c:v>1</c:v>
                </c:pt>
                <c:pt idx="189">
                  <c:v>27</c:v>
                </c:pt>
                <c:pt idx="190">
                  <c:v>19</c:v>
                </c:pt>
                <c:pt idx="191">
                  <c:v>0</c:v>
                </c:pt>
                <c:pt idx="192">
                  <c:v>1</c:v>
                </c:pt>
                <c:pt idx="193">
                  <c:v>47</c:v>
                </c:pt>
                <c:pt idx="194">
                  <c:v>1</c:v>
                </c:pt>
                <c:pt idx="195">
                  <c:v>1</c:v>
                </c:pt>
                <c:pt idx="196">
                  <c:v>26</c:v>
                </c:pt>
                <c:pt idx="197">
                  <c:v>20</c:v>
                </c:pt>
                <c:pt idx="198">
                  <c:v>1</c:v>
                </c:pt>
                <c:pt idx="199">
                  <c:v>48</c:v>
                </c:pt>
                <c:pt idx="200">
                  <c:v>2</c:v>
                </c:pt>
                <c:pt idx="201">
                  <c:v>1</c:v>
                </c:pt>
                <c:pt idx="202">
                  <c:v>45</c:v>
                </c:pt>
                <c:pt idx="203">
                  <c:v>4</c:v>
                </c:pt>
                <c:pt idx="204">
                  <c:v>1</c:v>
                </c:pt>
                <c:pt idx="205">
                  <c:v>51</c:v>
                </c:pt>
                <c:pt idx="206">
                  <c:v>0</c:v>
                </c:pt>
                <c:pt idx="207">
                  <c:v>1</c:v>
                </c:pt>
                <c:pt idx="208">
                  <c:v>44</c:v>
                </c:pt>
                <c:pt idx="209">
                  <c:v>5</c:v>
                </c:pt>
                <c:pt idx="210">
                  <c:v>1</c:v>
                </c:pt>
                <c:pt idx="211">
                  <c:v>34</c:v>
                </c:pt>
                <c:pt idx="212">
                  <c:v>14</c:v>
                </c:pt>
                <c:pt idx="213">
                  <c:v>1</c:v>
                </c:pt>
                <c:pt idx="214">
                  <c:v>45</c:v>
                </c:pt>
                <c:pt idx="215">
                  <c:v>1</c:v>
                </c:pt>
                <c:pt idx="216">
                  <c:v>1</c:v>
                </c:pt>
                <c:pt idx="217">
                  <c:v>4</c:v>
                </c:pt>
                <c:pt idx="218">
                  <c:v>0</c:v>
                </c:pt>
                <c:pt idx="219">
                  <c:v>10</c:v>
                </c:pt>
                <c:pt idx="220">
                  <c:v>36</c:v>
                </c:pt>
                <c:pt idx="221">
                  <c:v>0</c:v>
                </c:pt>
                <c:pt idx="222">
                  <c:v>1</c:v>
                </c:pt>
                <c:pt idx="223">
                  <c:v>25</c:v>
                </c:pt>
                <c:pt idx="224">
                  <c:v>21</c:v>
                </c:pt>
                <c:pt idx="225">
                  <c:v>1</c:v>
                </c:pt>
                <c:pt idx="226">
                  <c:v>48</c:v>
                </c:pt>
                <c:pt idx="227">
                  <c:v>0</c:v>
                </c:pt>
                <c:pt idx="228">
                  <c:v>1</c:v>
                </c:pt>
                <c:pt idx="229">
                  <c:v>46</c:v>
                </c:pt>
                <c:pt idx="230">
                  <c:v>0</c:v>
                </c:pt>
                <c:pt idx="231">
                  <c:v>1</c:v>
                </c:pt>
                <c:pt idx="232">
                  <c:v>46</c:v>
                </c:pt>
                <c:pt idx="233">
                  <c:v>0</c:v>
                </c:pt>
                <c:pt idx="234">
                  <c:v>1</c:v>
                </c:pt>
                <c:pt idx="235">
                  <c:v>47</c:v>
                </c:pt>
                <c:pt idx="236">
                  <c:v>0</c:v>
                </c:pt>
                <c:pt idx="237">
                  <c:v>1</c:v>
                </c:pt>
                <c:pt idx="238">
                  <c:v>46</c:v>
                </c:pt>
                <c:pt idx="239">
                  <c:v>0</c:v>
                </c:pt>
                <c:pt idx="240">
                  <c:v>1</c:v>
                </c:pt>
                <c:pt idx="241">
                  <c:v>46</c:v>
                </c:pt>
                <c:pt idx="242">
                  <c:v>1</c:v>
                </c:pt>
                <c:pt idx="243">
                  <c:v>16</c:v>
                </c:pt>
                <c:pt idx="244">
                  <c:v>31</c:v>
                </c:pt>
                <c:pt idx="245">
                  <c:v>1</c:v>
                </c:pt>
                <c:pt idx="246">
                  <c:v>0</c:v>
                </c:pt>
                <c:pt idx="247">
                  <c:v>46</c:v>
                </c:pt>
                <c:pt idx="248">
                  <c:v>1</c:v>
                </c:pt>
                <c:pt idx="249">
                  <c:v>13</c:v>
                </c:pt>
                <c:pt idx="250">
                  <c:v>33</c:v>
                </c:pt>
                <c:pt idx="251">
                  <c:v>1</c:v>
                </c:pt>
                <c:pt idx="252">
                  <c:v>18</c:v>
                </c:pt>
                <c:pt idx="253">
                  <c:v>28</c:v>
                </c:pt>
                <c:pt idx="254">
                  <c:v>1</c:v>
                </c:pt>
                <c:pt idx="255">
                  <c:v>24</c:v>
                </c:pt>
                <c:pt idx="256">
                  <c:v>22</c:v>
                </c:pt>
                <c:pt idx="257">
                  <c:v>1</c:v>
                </c:pt>
                <c:pt idx="258">
                  <c:v>46</c:v>
                </c:pt>
                <c:pt idx="259">
                  <c:v>0</c:v>
                </c:pt>
                <c:pt idx="260">
                  <c:v>1</c:v>
                </c:pt>
                <c:pt idx="261">
                  <c:v>4</c:v>
                </c:pt>
                <c:pt idx="262">
                  <c:v>0</c:v>
                </c:pt>
                <c:pt idx="263">
                  <c:v>33</c:v>
                </c:pt>
                <c:pt idx="264">
                  <c:v>14</c:v>
                </c:pt>
                <c:pt idx="265">
                  <c:v>0</c:v>
                </c:pt>
                <c:pt idx="266">
                  <c:v>1</c:v>
                </c:pt>
                <c:pt idx="267">
                  <c:v>50</c:v>
                </c:pt>
                <c:pt idx="268">
                  <c:v>0</c:v>
                </c:pt>
                <c:pt idx="269">
                  <c:v>1</c:v>
                </c:pt>
                <c:pt idx="270">
                  <c:v>47</c:v>
                </c:pt>
                <c:pt idx="271">
                  <c:v>0</c:v>
                </c:pt>
                <c:pt idx="272">
                  <c:v>1</c:v>
                </c:pt>
                <c:pt idx="273">
                  <c:v>46</c:v>
                </c:pt>
                <c:pt idx="274">
                  <c:v>0</c:v>
                </c:pt>
                <c:pt idx="275">
                  <c:v>1</c:v>
                </c:pt>
                <c:pt idx="276">
                  <c:v>46</c:v>
                </c:pt>
                <c:pt idx="277">
                  <c:v>0</c:v>
                </c:pt>
                <c:pt idx="278">
                  <c:v>1</c:v>
                </c:pt>
                <c:pt idx="279">
                  <c:v>46</c:v>
                </c:pt>
                <c:pt idx="280">
                  <c:v>0</c:v>
                </c:pt>
                <c:pt idx="281">
                  <c:v>1</c:v>
                </c:pt>
                <c:pt idx="282">
                  <c:v>39</c:v>
                </c:pt>
                <c:pt idx="283">
                  <c:v>7</c:v>
                </c:pt>
                <c:pt idx="284">
                  <c:v>1</c:v>
                </c:pt>
                <c:pt idx="285">
                  <c:v>47</c:v>
                </c:pt>
                <c:pt idx="286">
                  <c:v>2</c:v>
                </c:pt>
                <c:pt idx="287">
                  <c:v>1</c:v>
                </c:pt>
                <c:pt idx="288">
                  <c:v>42</c:v>
                </c:pt>
                <c:pt idx="289">
                  <c:v>8</c:v>
                </c:pt>
                <c:pt idx="290">
                  <c:v>1</c:v>
                </c:pt>
                <c:pt idx="291">
                  <c:v>47</c:v>
                </c:pt>
                <c:pt idx="292">
                  <c:v>0</c:v>
                </c:pt>
                <c:pt idx="293">
                  <c:v>1</c:v>
                </c:pt>
                <c:pt idx="294">
                  <c:v>46</c:v>
                </c:pt>
                <c:pt idx="295">
                  <c:v>0</c:v>
                </c:pt>
                <c:pt idx="296">
                  <c:v>1</c:v>
                </c:pt>
                <c:pt idx="297">
                  <c:v>26</c:v>
                </c:pt>
                <c:pt idx="298">
                  <c:v>21</c:v>
                </c:pt>
                <c:pt idx="299">
                  <c:v>1</c:v>
                </c:pt>
                <c:pt idx="300">
                  <c:v>48</c:v>
                </c:pt>
                <c:pt idx="301">
                  <c:v>1</c:v>
                </c:pt>
                <c:pt idx="302">
                  <c:v>1</c:v>
                </c:pt>
                <c:pt idx="303">
                  <c:v>47</c:v>
                </c:pt>
                <c:pt idx="304">
                  <c:v>1</c:v>
                </c:pt>
                <c:pt idx="305">
                  <c:v>1</c:v>
                </c:pt>
                <c:pt idx="306">
                  <c:v>4</c:v>
                </c:pt>
                <c:pt idx="307">
                  <c:v>0</c:v>
                </c:pt>
                <c:pt idx="308">
                  <c:v>18</c:v>
                </c:pt>
                <c:pt idx="309">
                  <c:v>27</c:v>
                </c:pt>
                <c:pt idx="310">
                  <c:v>0</c:v>
                </c:pt>
                <c:pt idx="311">
                  <c:v>1</c:v>
                </c:pt>
                <c:pt idx="312">
                  <c:v>46</c:v>
                </c:pt>
                <c:pt idx="313">
                  <c:v>0</c:v>
                </c:pt>
                <c:pt idx="314">
                  <c:v>1</c:v>
                </c:pt>
                <c:pt idx="315">
                  <c:v>46</c:v>
                </c:pt>
                <c:pt idx="316">
                  <c:v>0</c:v>
                </c:pt>
                <c:pt idx="317">
                  <c:v>1</c:v>
                </c:pt>
                <c:pt idx="318">
                  <c:v>46</c:v>
                </c:pt>
                <c:pt idx="319">
                  <c:v>0</c:v>
                </c:pt>
                <c:pt idx="320">
                  <c:v>1</c:v>
                </c:pt>
                <c:pt idx="321">
                  <c:v>45</c:v>
                </c:pt>
                <c:pt idx="322">
                  <c:v>1</c:v>
                </c:pt>
                <c:pt idx="323">
                  <c:v>1</c:v>
                </c:pt>
                <c:pt idx="324">
                  <c:v>23</c:v>
                </c:pt>
                <c:pt idx="325">
                  <c:v>23</c:v>
                </c:pt>
                <c:pt idx="326">
                  <c:v>1</c:v>
                </c:pt>
                <c:pt idx="327">
                  <c:v>45</c:v>
                </c:pt>
                <c:pt idx="328">
                  <c:v>1</c:v>
                </c:pt>
                <c:pt idx="329">
                  <c:v>1</c:v>
                </c:pt>
                <c:pt idx="330">
                  <c:v>40</c:v>
                </c:pt>
                <c:pt idx="331">
                  <c:v>9</c:v>
                </c:pt>
                <c:pt idx="332">
                  <c:v>0</c:v>
                </c:pt>
                <c:pt idx="333">
                  <c:v>33</c:v>
                </c:pt>
                <c:pt idx="334">
                  <c:v>17</c:v>
                </c:pt>
                <c:pt idx="335">
                  <c:v>0</c:v>
                </c:pt>
                <c:pt idx="336">
                  <c:v>8</c:v>
                </c:pt>
                <c:pt idx="337">
                  <c:v>41</c:v>
                </c:pt>
                <c:pt idx="338">
                  <c:v>0</c:v>
                </c:pt>
                <c:pt idx="339">
                  <c:v>1</c:v>
                </c:pt>
                <c:pt idx="340">
                  <c:v>46</c:v>
                </c:pt>
                <c:pt idx="341">
                  <c:v>0</c:v>
                </c:pt>
                <c:pt idx="342">
                  <c:v>1</c:v>
                </c:pt>
                <c:pt idx="343">
                  <c:v>49</c:v>
                </c:pt>
                <c:pt idx="344">
                  <c:v>0</c:v>
                </c:pt>
                <c:pt idx="345">
                  <c:v>1</c:v>
                </c:pt>
                <c:pt idx="346">
                  <c:v>48</c:v>
                </c:pt>
                <c:pt idx="347">
                  <c:v>0</c:v>
                </c:pt>
                <c:pt idx="348">
                  <c:v>1</c:v>
                </c:pt>
                <c:pt idx="349">
                  <c:v>25</c:v>
                </c:pt>
                <c:pt idx="350">
                  <c:v>21</c:v>
                </c:pt>
                <c:pt idx="351">
                  <c:v>0</c:v>
                </c:pt>
                <c:pt idx="352">
                  <c:v>5</c:v>
                </c:pt>
                <c:pt idx="353">
                  <c:v>0</c:v>
                </c:pt>
                <c:pt idx="354">
                  <c:v>0</c:v>
                </c:pt>
                <c:pt idx="355">
                  <c:v>11</c:v>
                </c:pt>
                <c:pt idx="356">
                  <c:v>36</c:v>
                </c:pt>
                <c:pt idx="357">
                  <c:v>0</c:v>
                </c:pt>
                <c:pt idx="358">
                  <c:v>1</c:v>
                </c:pt>
                <c:pt idx="359">
                  <c:v>46</c:v>
                </c:pt>
                <c:pt idx="360">
                  <c:v>0</c:v>
                </c:pt>
                <c:pt idx="361">
                  <c:v>1</c:v>
                </c:pt>
                <c:pt idx="362">
                  <c:v>46</c:v>
                </c:pt>
                <c:pt idx="363">
                  <c:v>0</c:v>
                </c:pt>
                <c:pt idx="364">
                  <c:v>0</c:v>
                </c:pt>
                <c:pt idx="365">
                  <c:v>1</c:v>
                </c:pt>
                <c:pt idx="366">
                  <c:v>46</c:v>
                </c:pt>
                <c:pt idx="367">
                  <c:v>0</c:v>
                </c:pt>
                <c:pt idx="368">
                  <c:v>1</c:v>
                </c:pt>
                <c:pt idx="369">
                  <c:v>48</c:v>
                </c:pt>
                <c:pt idx="370">
                  <c:v>0</c:v>
                </c:pt>
                <c:pt idx="371">
                  <c:v>1</c:v>
                </c:pt>
                <c:pt idx="372">
                  <c:v>46</c:v>
                </c:pt>
                <c:pt idx="373">
                  <c:v>0</c:v>
                </c:pt>
                <c:pt idx="374">
                  <c:v>1</c:v>
                </c:pt>
                <c:pt idx="375">
                  <c:v>27</c:v>
                </c:pt>
                <c:pt idx="376">
                  <c:v>19</c:v>
                </c:pt>
                <c:pt idx="377">
                  <c:v>1</c:v>
                </c:pt>
                <c:pt idx="378">
                  <c:v>30</c:v>
                </c:pt>
                <c:pt idx="379">
                  <c:v>17</c:v>
                </c:pt>
                <c:pt idx="380">
                  <c:v>1</c:v>
                </c:pt>
                <c:pt idx="381">
                  <c:v>0</c:v>
                </c:pt>
                <c:pt idx="382">
                  <c:v>46</c:v>
                </c:pt>
                <c:pt idx="383">
                  <c:v>0</c:v>
                </c:pt>
                <c:pt idx="384">
                  <c:v>1</c:v>
                </c:pt>
                <c:pt idx="385">
                  <c:v>46</c:v>
                </c:pt>
                <c:pt idx="386">
                  <c:v>0</c:v>
                </c:pt>
                <c:pt idx="387">
                  <c:v>1</c:v>
                </c:pt>
                <c:pt idx="388">
                  <c:v>46</c:v>
                </c:pt>
                <c:pt idx="389">
                  <c:v>0</c:v>
                </c:pt>
                <c:pt idx="390">
                  <c:v>1</c:v>
                </c:pt>
                <c:pt idx="391">
                  <c:v>46</c:v>
                </c:pt>
                <c:pt idx="392">
                  <c:v>1</c:v>
                </c:pt>
                <c:pt idx="393">
                  <c:v>1</c:v>
                </c:pt>
                <c:pt idx="394">
                  <c:v>20</c:v>
                </c:pt>
                <c:pt idx="395">
                  <c:v>26</c:v>
                </c:pt>
                <c:pt idx="396">
                  <c:v>1</c:v>
                </c:pt>
                <c:pt idx="397">
                  <c:v>0</c:v>
                </c:pt>
                <c:pt idx="398">
                  <c:v>46</c:v>
                </c:pt>
                <c:pt idx="399">
                  <c:v>0</c:v>
                </c:pt>
                <c:pt idx="400">
                  <c:v>1</c:v>
                </c:pt>
                <c:pt idx="401">
                  <c:v>4</c:v>
                </c:pt>
                <c:pt idx="402">
                  <c:v>0</c:v>
                </c:pt>
                <c:pt idx="403">
                  <c:v>1</c:v>
                </c:pt>
                <c:pt idx="404">
                  <c:v>44</c:v>
                </c:pt>
                <c:pt idx="405">
                  <c:v>0</c:v>
                </c:pt>
                <c:pt idx="406">
                  <c:v>1</c:v>
                </c:pt>
                <c:pt idx="407">
                  <c:v>16</c:v>
                </c:pt>
                <c:pt idx="408">
                  <c:v>30</c:v>
                </c:pt>
                <c:pt idx="409">
                  <c:v>1</c:v>
                </c:pt>
                <c:pt idx="410">
                  <c:v>0</c:v>
                </c:pt>
                <c:pt idx="411">
                  <c:v>46</c:v>
                </c:pt>
                <c:pt idx="412">
                  <c:v>1</c:v>
                </c:pt>
                <c:pt idx="413">
                  <c:v>0</c:v>
                </c:pt>
                <c:pt idx="414">
                  <c:v>46</c:v>
                </c:pt>
                <c:pt idx="415">
                  <c:v>0</c:v>
                </c:pt>
                <c:pt idx="416">
                  <c:v>19</c:v>
                </c:pt>
                <c:pt idx="417">
                  <c:v>28</c:v>
                </c:pt>
                <c:pt idx="418">
                  <c:v>0</c:v>
                </c:pt>
                <c:pt idx="419">
                  <c:v>1</c:v>
                </c:pt>
                <c:pt idx="420">
                  <c:v>46</c:v>
                </c:pt>
                <c:pt idx="421">
                  <c:v>0</c:v>
                </c:pt>
                <c:pt idx="422">
                  <c:v>1</c:v>
                </c:pt>
                <c:pt idx="423">
                  <c:v>26</c:v>
                </c:pt>
                <c:pt idx="424">
                  <c:v>20</c:v>
                </c:pt>
                <c:pt idx="425">
                  <c:v>1</c:v>
                </c:pt>
                <c:pt idx="426">
                  <c:v>29</c:v>
                </c:pt>
                <c:pt idx="427">
                  <c:v>18</c:v>
                </c:pt>
                <c:pt idx="428">
                  <c:v>1</c:v>
                </c:pt>
                <c:pt idx="429">
                  <c:v>22</c:v>
                </c:pt>
                <c:pt idx="430">
                  <c:v>24</c:v>
                </c:pt>
                <c:pt idx="431">
                  <c:v>0</c:v>
                </c:pt>
                <c:pt idx="432">
                  <c:v>1</c:v>
                </c:pt>
                <c:pt idx="433">
                  <c:v>46</c:v>
                </c:pt>
                <c:pt idx="434">
                  <c:v>0</c:v>
                </c:pt>
                <c:pt idx="435">
                  <c:v>1</c:v>
                </c:pt>
                <c:pt idx="436">
                  <c:v>46</c:v>
                </c:pt>
                <c:pt idx="437">
                  <c:v>0</c:v>
                </c:pt>
                <c:pt idx="438">
                  <c:v>1</c:v>
                </c:pt>
                <c:pt idx="439">
                  <c:v>26</c:v>
                </c:pt>
                <c:pt idx="440">
                  <c:v>20</c:v>
                </c:pt>
                <c:pt idx="441">
                  <c:v>1</c:v>
                </c:pt>
                <c:pt idx="442">
                  <c:v>32</c:v>
                </c:pt>
                <c:pt idx="443">
                  <c:v>16</c:v>
                </c:pt>
                <c:pt idx="444">
                  <c:v>0</c:v>
                </c:pt>
                <c:pt idx="445">
                  <c:v>1</c:v>
                </c:pt>
                <c:pt idx="446">
                  <c:v>46</c:v>
                </c:pt>
                <c:pt idx="447">
                  <c:v>0</c:v>
                </c:pt>
                <c:pt idx="448">
                  <c:v>1</c:v>
                </c:pt>
                <c:pt idx="449">
                  <c:v>4</c:v>
                </c:pt>
                <c:pt idx="450">
                  <c:v>0</c:v>
                </c:pt>
                <c:pt idx="451">
                  <c:v>1</c:v>
                </c:pt>
                <c:pt idx="452">
                  <c:v>45</c:v>
                </c:pt>
                <c:pt idx="453">
                  <c:v>0</c:v>
                </c:pt>
                <c:pt idx="454">
                  <c:v>1</c:v>
                </c:pt>
                <c:pt idx="455">
                  <c:v>9</c:v>
                </c:pt>
                <c:pt idx="456">
                  <c:v>39</c:v>
                </c:pt>
                <c:pt idx="457">
                  <c:v>0</c:v>
                </c:pt>
                <c:pt idx="458">
                  <c:v>1</c:v>
                </c:pt>
                <c:pt idx="459">
                  <c:v>46</c:v>
                </c:pt>
                <c:pt idx="460">
                  <c:v>0</c:v>
                </c:pt>
                <c:pt idx="461">
                  <c:v>1</c:v>
                </c:pt>
                <c:pt idx="462">
                  <c:v>45</c:v>
                </c:pt>
                <c:pt idx="463">
                  <c:v>1</c:v>
                </c:pt>
                <c:pt idx="464">
                  <c:v>1</c:v>
                </c:pt>
                <c:pt idx="465">
                  <c:v>46</c:v>
                </c:pt>
                <c:pt idx="466">
                  <c:v>0</c:v>
                </c:pt>
                <c:pt idx="467">
                  <c:v>0</c:v>
                </c:pt>
                <c:pt idx="468">
                  <c:v>1</c:v>
                </c:pt>
                <c:pt idx="469">
                  <c:v>46</c:v>
                </c:pt>
                <c:pt idx="470">
                  <c:v>0</c:v>
                </c:pt>
                <c:pt idx="471">
                  <c:v>1</c:v>
                </c:pt>
                <c:pt idx="472">
                  <c:v>19</c:v>
                </c:pt>
                <c:pt idx="473">
                  <c:v>0</c:v>
                </c:pt>
                <c:pt idx="474">
                  <c:v>1</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numCache>
            </c:numRef>
          </c:val>
          <c:extLst>
            <c:ext xmlns:c16="http://schemas.microsoft.com/office/drawing/2014/chart" uri="{C3380CC4-5D6E-409C-BE32-E72D297353CC}">
              <c16:uniqueId val="{00000000-85D5-4E93-8313-1CAF0BDC6395}"/>
            </c:ext>
          </c:extLst>
        </c:ser>
        <c:dLbls>
          <c:showLegendKey val="0"/>
          <c:showVal val="0"/>
          <c:showCatName val="0"/>
          <c:showSerName val="0"/>
          <c:showPercent val="0"/>
          <c:showBubbleSize val="0"/>
        </c:dLbls>
        <c:gapWidth val="315"/>
        <c:overlap val="-40"/>
        <c:axId val="315974640"/>
        <c:axId val="315974968"/>
      </c:barChart>
      <c:catAx>
        <c:axId val="315974640"/>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CA"/>
                  <a:t>Time</a:t>
                </a:r>
                <a:r>
                  <a:rPr lang="en-CA" baseline="0"/>
                  <a:t> (ms)</a:t>
                </a:r>
                <a:endParaRPr lang="en-CA"/>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15974968"/>
        <c:crosses val="autoZero"/>
        <c:auto val="1"/>
        <c:lblAlgn val="ctr"/>
        <c:lblOffset val="100"/>
        <c:noMultiLvlLbl val="0"/>
      </c:catAx>
      <c:valAx>
        <c:axId val="315974968"/>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CA"/>
                  <a:t>Packets / s</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15974640"/>
        <c:crosses val="autoZero"/>
        <c:crossBetween val="between"/>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CA"/>
              <a:t>UDP 4096b</a:t>
            </a:r>
            <a:r>
              <a:rPr lang="en-CA" baseline="0"/>
              <a:t> 100 Times WLAN</a:t>
            </a:r>
            <a:endParaRPr lang="en-CA"/>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barChart>
        <c:barDir val="col"/>
        <c:grouping val="clustered"/>
        <c:varyColors val="0"/>
        <c:ser>
          <c:idx val="0"/>
          <c:order val="0"/>
          <c:spPr>
            <a:noFill/>
            <a:ln w="9525" cap="flat" cmpd="sng" algn="ctr">
              <a:solidFill>
                <a:schemeClr val="accent1"/>
              </a:solidFill>
              <a:miter lim="800000"/>
            </a:ln>
            <a:effectLst>
              <a:glow rad="63500">
                <a:schemeClr val="accent1">
                  <a:satMod val="175000"/>
                  <a:alpha val="25000"/>
                </a:schemeClr>
              </a:glow>
            </a:effectLst>
          </c:spPr>
          <c:invertIfNegative val="0"/>
          <c:val>
            <c:numRef>
              <c:f>Sheet1!$B$900:$B$1050</c:f>
              <c:numCache>
                <c:formatCode>General</c:formatCode>
                <c:ptCount val="15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3</c:v>
                </c:pt>
                <c:pt idx="43">
                  <c:v>0</c:v>
                </c:pt>
                <c:pt idx="44">
                  <c:v>0</c:v>
                </c:pt>
                <c:pt idx="45">
                  <c:v>0</c:v>
                </c:pt>
                <c:pt idx="46">
                  <c:v>0</c:v>
                </c:pt>
                <c:pt idx="47">
                  <c:v>0</c:v>
                </c:pt>
                <c:pt idx="48">
                  <c:v>0</c:v>
                </c:pt>
                <c:pt idx="49">
                  <c:v>0</c:v>
                </c:pt>
                <c:pt idx="50">
                  <c:v>0</c:v>
                </c:pt>
                <c:pt idx="51">
                  <c:v>0</c:v>
                </c:pt>
                <c:pt idx="52">
                  <c:v>1</c:v>
                </c:pt>
                <c:pt idx="53">
                  <c:v>1</c:v>
                </c:pt>
                <c:pt idx="54">
                  <c:v>0</c:v>
                </c:pt>
                <c:pt idx="55">
                  <c:v>0</c:v>
                </c:pt>
                <c:pt idx="56">
                  <c:v>10</c:v>
                </c:pt>
                <c:pt idx="57">
                  <c:v>3</c:v>
                </c:pt>
                <c:pt idx="58">
                  <c:v>0</c:v>
                </c:pt>
                <c:pt idx="59">
                  <c:v>0</c:v>
                </c:pt>
                <c:pt idx="60">
                  <c:v>0</c:v>
                </c:pt>
                <c:pt idx="61">
                  <c:v>0</c:v>
                </c:pt>
                <c:pt idx="62">
                  <c:v>0</c:v>
                </c:pt>
                <c:pt idx="63">
                  <c:v>0</c:v>
                </c:pt>
                <c:pt idx="64">
                  <c:v>0</c:v>
                </c:pt>
                <c:pt idx="65">
                  <c:v>10</c:v>
                </c:pt>
                <c:pt idx="66">
                  <c:v>8</c:v>
                </c:pt>
                <c:pt idx="67">
                  <c:v>15</c:v>
                </c:pt>
                <c:pt idx="68">
                  <c:v>0</c:v>
                </c:pt>
                <c:pt idx="69">
                  <c:v>0</c:v>
                </c:pt>
                <c:pt idx="70">
                  <c:v>0</c:v>
                </c:pt>
                <c:pt idx="71">
                  <c:v>2</c:v>
                </c:pt>
                <c:pt idx="72">
                  <c:v>0</c:v>
                </c:pt>
                <c:pt idx="73">
                  <c:v>0</c:v>
                </c:pt>
                <c:pt idx="74">
                  <c:v>4</c:v>
                </c:pt>
                <c:pt idx="75">
                  <c:v>8</c:v>
                </c:pt>
                <c:pt idx="76">
                  <c:v>6</c:v>
                </c:pt>
                <c:pt idx="77">
                  <c:v>7</c:v>
                </c:pt>
                <c:pt idx="78">
                  <c:v>10</c:v>
                </c:pt>
                <c:pt idx="79">
                  <c:v>6</c:v>
                </c:pt>
                <c:pt idx="80">
                  <c:v>20</c:v>
                </c:pt>
                <c:pt idx="81">
                  <c:v>0</c:v>
                </c:pt>
                <c:pt idx="82">
                  <c:v>8</c:v>
                </c:pt>
                <c:pt idx="83">
                  <c:v>5</c:v>
                </c:pt>
                <c:pt idx="84">
                  <c:v>0</c:v>
                </c:pt>
                <c:pt idx="85">
                  <c:v>0</c:v>
                </c:pt>
                <c:pt idx="86">
                  <c:v>0</c:v>
                </c:pt>
                <c:pt idx="87">
                  <c:v>0</c:v>
                </c:pt>
                <c:pt idx="88">
                  <c:v>10</c:v>
                </c:pt>
                <c:pt idx="89">
                  <c:v>32</c:v>
                </c:pt>
                <c:pt idx="90">
                  <c:v>17</c:v>
                </c:pt>
                <c:pt idx="91">
                  <c:v>10</c:v>
                </c:pt>
                <c:pt idx="92">
                  <c:v>14</c:v>
                </c:pt>
                <c:pt idx="93">
                  <c:v>5</c:v>
                </c:pt>
                <c:pt idx="94">
                  <c:v>10</c:v>
                </c:pt>
                <c:pt idx="95">
                  <c:v>3</c:v>
                </c:pt>
                <c:pt idx="96">
                  <c:v>5</c:v>
                </c:pt>
                <c:pt idx="97">
                  <c:v>4</c:v>
                </c:pt>
                <c:pt idx="98">
                  <c:v>6</c:v>
                </c:pt>
                <c:pt idx="99">
                  <c:v>3</c:v>
                </c:pt>
                <c:pt idx="100">
                  <c:v>3</c:v>
                </c:pt>
                <c:pt idx="101">
                  <c:v>3</c:v>
                </c:pt>
                <c:pt idx="102">
                  <c:v>3</c:v>
                </c:pt>
                <c:pt idx="103">
                  <c:v>3</c:v>
                </c:pt>
                <c:pt idx="104">
                  <c:v>3</c:v>
                </c:pt>
                <c:pt idx="105">
                  <c:v>3</c:v>
                </c:pt>
                <c:pt idx="106">
                  <c:v>6</c:v>
                </c:pt>
                <c:pt idx="107">
                  <c:v>3</c:v>
                </c:pt>
                <c:pt idx="108">
                  <c:v>2</c:v>
                </c:pt>
                <c:pt idx="109">
                  <c:v>4</c:v>
                </c:pt>
                <c:pt idx="110">
                  <c:v>2</c:v>
                </c:pt>
                <c:pt idx="111">
                  <c:v>1</c:v>
                </c:pt>
                <c:pt idx="112">
                  <c:v>6</c:v>
                </c:pt>
                <c:pt idx="113">
                  <c:v>3</c:v>
                </c:pt>
                <c:pt idx="114">
                  <c:v>1</c:v>
                </c:pt>
                <c:pt idx="115">
                  <c:v>0</c:v>
                </c:pt>
                <c:pt idx="116">
                  <c:v>0</c:v>
                </c:pt>
                <c:pt idx="117">
                  <c:v>0</c:v>
                </c:pt>
                <c:pt idx="118">
                  <c:v>8</c:v>
                </c:pt>
                <c:pt idx="119">
                  <c:v>4</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numCache>
            </c:numRef>
          </c:val>
          <c:extLst>
            <c:ext xmlns:c16="http://schemas.microsoft.com/office/drawing/2014/chart" uri="{C3380CC4-5D6E-409C-BE32-E72D297353CC}">
              <c16:uniqueId val="{00000000-F782-40F1-A9D1-AFEE6541FEEB}"/>
            </c:ext>
          </c:extLst>
        </c:ser>
        <c:dLbls>
          <c:showLegendKey val="0"/>
          <c:showVal val="0"/>
          <c:showCatName val="0"/>
          <c:showSerName val="0"/>
          <c:showPercent val="0"/>
          <c:showBubbleSize val="0"/>
        </c:dLbls>
        <c:gapWidth val="315"/>
        <c:overlap val="-40"/>
        <c:axId val="317207528"/>
        <c:axId val="317210152"/>
      </c:barChart>
      <c:catAx>
        <c:axId val="317207528"/>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CA"/>
                  <a:t>Time (ms)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17210152"/>
        <c:crosses val="autoZero"/>
        <c:auto val="1"/>
        <c:lblAlgn val="ctr"/>
        <c:lblOffset val="100"/>
        <c:noMultiLvlLbl val="0"/>
      </c:catAx>
      <c:valAx>
        <c:axId val="317210152"/>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CA"/>
                  <a:t>Packets / s</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17207528"/>
        <c:crosses val="autoZero"/>
        <c:crossBetween val="between"/>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CA"/>
              <a:t>WLAN: Average</a:t>
            </a:r>
            <a:r>
              <a:rPr lang="en-CA" baseline="0"/>
              <a:t> of 100 packets </a:t>
            </a:r>
            <a:endParaRPr lang="en-CA"/>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UDP</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(Sheet1!$A$2,Sheet1!$A$3,Sheet1!$A$4,Sheet1!$A$5)</c:f>
              <c:numCache>
                <c:formatCode>General</c:formatCode>
                <c:ptCount val="4"/>
                <c:pt idx="0">
                  <c:v>1024</c:v>
                </c:pt>
                <c:pt idx="1">
                  <c:v>4096</c:v>
                </c:pt>
                <c:pt idx="2">
                  <c:v>20000</c:v>
                </c:pt>
                <c:pt idx="3">
                  <c:v>60000</c:v>
                </c:pt>
              </c:numCache>
            </c:numRef>
          </c:cat>
          <c:val>
            <c:numRef>
              <c:f>Sheet1!$B$2:$B$5</c:f>
              <c:numCache>
                <c:formatCode>General</c:formatCode>
                <c:ptCount val="4"/>
                <c:pt idx="0">
                  <c:v>22.1</c:v>
                </c:pt>
                <c:pt idx="1">
                  <c:v>89.6</c:v>
                </c:pt>
                <c:pt idx="2">
                  <c:v>177.5</c:v>
                </c:pt>
                <c:pt idx="3">
                  <c:v>404.7</c:v>
                </c:pt>
              </c:numCache>
            </c:numRef>
          </c:val>
          <c:extLst>
            <c:ext xmlns:c16="http://schemas.microsoft.com/office/drawing/2014/chart" uri="{C3380CC4-5D6E-409C-BE32-E72D297353CC}">
              <c16:uniqueId val="{00000000-7C95-44F1-81DB-4F6385EAD6EE}"/>
            </c:ext>
          </c:extLst>
        </c:ser>
        <c:ser>
          <c:idx val="1"/>
          <c:order val="1"/>
          <c:tx>
            <c:strRef>
              <c:f>Sheet1!$C$1</c:f>
              <c:strCache>
                <c:ptCount val="1"/>
                <c:pt idx="0">
                  <c:v>TCP</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(Sheet1!$A$2,Sheet1!$A$3,Sheet1!$A$4,Sheet1!$A$5)</c:f>
              <c:numCache>
                <c:formatCode>General</c:formatCode>
                <c:ptCount val="4"/>
                <c:pt idx="0">
                  <c:v>1024</c:v>
                </c:pt>
                <c:pt idx="1">
                  <c:v>4096</c:v>
                </c:pt>
                <c:pt idx="2">
                  <c:v>20000</c:v>
                </c:pt>
                <c:pt idx="3">
                  <c:v>60000</c:v>
                </c:pt>
              </c:numCache>
            </c:numRef>
          </c:cat>
          <c:val>
            <c:numRef>
              <c:f>Sheet1!$C$2:$C$5</c:f>
              <c:numCache>
                <c:formatCode>General</c:formatCode>
                <c:ptCount val="4"/>
                <c:pt idx="0">
                  <c:v>44.7</c:v>
                </c:pt>
                <c:pt idx="1">
                  <c:v>109.2</c:v>
                </c:pt>
                <c:pt idx="2">
                  <c:v>190.4</c:v>
                </c:pt>
                <c:pt idx="3">
                  <c:v>452.6</c:v>
                </c:pt>
              </c:numCache>
            </c:numRef>
          </c:val>
          <c:extLst>
            <c:ext xmlns:c16="http://schemas.microsoft.com/office/drawing/2014/chart" uri="{C3380CC4-5D6E-409C-BE32-E72D297353CC}">
              <c16:uniqueId val="{00000001-7C95-44F1-81DB-4F6385EAD6EE}"/>
            </c:ext>
          </c:extLst>
        </c:ser>
        <c:dLbls>
          <c:dLblPos val="outEnd"/>
          <c:showLegendKey val="0"/>
          <c:showVal val="1"/>
          <c:showCatName val="0"/>
          <c:showSerName val="0"/>
          <c:showPercent val="0"/>
          <c:showBubbleSize val="0"/>
        </c:dLbls>
        <c:gapWidth val="100"/>
        <c:overlap val="-24"/>
        <c:axId val="424764128"/>
        <c:axId val="424764784"/>
      </c:barChart>
      <c:catAx>
        <c:axId val="424764128"/>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CA"/>
                  <a:t>Bytes transffered</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424764784"/>
        <c:crosses val="autoZero"/>
        <c:auto val="1"/>
        <c:lblAlgn val="ctr"/>
        <c:lblOffset val="100"/>
        <c:noMultiLvlLbl val="0"/>
      </c:catAx>
      <c:valAx>
        <c:axId val="424764784"/>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CA"/>
                  <a:t>Time (ms)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42476412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CA"/>
              <a:t>WLAN: Average of 10 Packets</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UDP</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(Sheet1!$A$2,Sheet1!$A$3,Sheet1!$A$4,Sheet1!$A$5)</c:f>
              <c:numCache>
                <c:formatCode>General</c:formatCode>
                <c:ptCount val="4"/>
                <c:pt idx="0">
                  <c:v>1024</c:v>
                </c:pt>
                <c:pt idx="1">
                  <c:v>4096</c:v>
                </c:pt>
                <c:pt idx="2">
                  <c:v>20000</c:v>
                </c:pt>
                <c:pt idx="3">
                  <c:v>60000</c:v>
                </c:pt>
              </c:numCache>
            </c:numRef>
          </c:cat>
          <c:val>
            <c:numRef>
              <c:f>Sheet1!$B$2:$B$5</c:f>
              <c:numCache>
                <c:formatCode>General</c:formatCode>
                <c:ptCount val="4"/>
                <c:pt idx="0">
                  <c:v>1.98</c:v>
                </c:pt>
                <c:pt idx="1">
                  <c:v>6.3</c:v>
                </c:pt>
                <c:pt idx="2">
                  <c:v>17.66</c:v>
                </c:pt>
                <c:pt idx="3">
                  <c:v>52.5</c:v>
                </c:pt>
              </c:numCache>
            </c:numRef>
          </c:val>
          <c:extLst>
            <c:ext xmlns:c16="http://schemas.microsoft.com/office/drawing/2014/chart" uri="{C3380CC4-5D6E-409C-BE32-E72D297353CC}">
              <c16:uniqueId val="{00000000-8190-4164-96FB-AB03723DC800}"/>
            </c:ext>
          </c:extLst>
        </c:ser>
        <c:ser>
          <c:idx val="1"/>
          <c:order val="1"/>
          <c:tx>
            <c:strRef>
              <c:f>Sheet1!$C$1</c:f>
              <c:strCache>
                <c:ptCount val="1"/>
                <c:pt idx="0">
                  <c:v>TCP</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(Sheet1!$A$2,Sheet1!$A$3,Sheet1!$A$4,Sheet1!$A$5)</c:f>
              <c:numCache>
                <c:formatCode>General</c:formatCode>
                <c:ptCount val="4"/>
                <c:pt idx="0">
                  <c:v>1024</c:v>
                </c:pt>
                <c:pt idx="1">
                  <c:v>4096</c:v>
                </c:pt>
                <c:pt idx="2">
                  <c:v>20000</c:v>
                </c:pt>
                <c:pt idx="3">
                  <c:v>60000</c:v>
                </c:pt>
              </c:numCache>
            </c:numRef>
          </c:cat>
          <c:val>
            <c:numRef>
              <c:f>Sheet1!$C$2:$C$5</c:f>
              <c:numCache>
                <c:formatCode>General</c:formatCode>
                <c:ptCount val="4"/>
                <c:pt idx="0">
                  <c:v>4.22</c:v>
                </c:pt>
                <c:pt idx="1">
                  <c:v>12.1</c:v>
                </c:pt>
                <c:pt idx="2">
                  <c:v>41.2</c:v>
                </c:pt>
                <c:pt idx="3">
                  <c:v>88.4</c:v>
                </c:pt>
              </c:numCache>
            </c:numRef>
          </c:val>
          <c:extLst>
            <c:ext xmlns:c16="http://schemas.microsoft.com/office/drawing/2014/chart" uri="{C3380CC4-5D6E-409C-BE32-E72D297353CC}">
              <c16:uniqueId val="{00000001-8190-4164-96FB-AB03723DC800}"/>
            </c:ext>
          </c:extLst>
        </c:ser>
        <c:dLbls>
          <c:dLblPos val="outEnd"/>
          <c:showLegendKey val="0"/>
          <c:showVal val="1"/>
          <c:showCatName val="0"/>
          <c:showSerName val="0"/>
          <c:showPercent val="0"/>
          <c:showBubbleSize val="0"/>
        </c:dLbls>
        <c:gapWidth val="100"/>
        <c:overlap val="-24"/>
        <c:axId val="266012000"/>
        <c:axId val="266012984"/>
      </c:barChart>
      <c:catAx>
        <c:axId val="266012000"/>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CA"/>
                  <a:t>Bytes</a:t>
                </a:r>
                <a:r>
                  <a:rPr lang="en-CA" baseline="0"/>
                  <a:t> Transffered</a:t>
                </a:r>
                <a:endParaRPr lang="en-CA"/>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66012984"/>
        <c:crosses val="autoZero"/>
        <c:auto val="1"/>
        <c:lblAlgn val="ctr"/>
        <c:lblOffset val="100"/>
        <c:noMultiLvlLbl val="0"/>
      </c:catAx>
      <c:valAx>
        <c:axId val="266012984"/>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CA"/>
                  <a:t>Time (ms)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6601200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CA"/>
              <a:t>UDP Packet Loss WAN</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10 Times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(Sheet1!$A$2,Sheet1!$A$3,Sheet1!$A$4,Sheet1!$A$5)</c:f>
              <c:numCache>
                <c:formatCode>General</c:formatCode>
                <c:ptCount val="4"/>
                <c:pt idx="0">
                  <c:v>1024</c:v>
                </c:pt>
                <c:pt idx="1">
                  <c:v>4096</c:v>
                </c:pt>
                <c:pt idx="2">
                  <c:v>20000</c:v>
                </c:pt>
                <c:pt idx="3">
                  <c:v>60000</c:v>
                </c:pt>
              </c:numCache>
            </c:numRef>
          </c:cat>
          <c:val>
            <c:numRef>
              <c:f>Sheet1!$B$2:$B$7</c:f>
              <c:numCache>
                <c:formatCode>0%</c:formatCode>
                <c:ptCount val="6"/>
                <c:pt idx="0">
                  <c:v>0</c:v>
                </c:pt>
                <c:pt idx="1">
                  <c:v>0.2</c:v>
                </c:pt>
                <c:pt idx="2">
                  <c:v>0.6</c:v>
                </c:pt>
                <c:pt idx="3">
                  <c:v>0.9</c:v>
                </c:pt>
              </c:numCache>
            </c:numRef>
          </c:val>
          <c:extLst>
            <c:ext xmlns:c16="http://schemas.microsoft.com/office/drawing/2014/chart" uri="{C3380CC4-5D6E-409C-BE32-E72D297353CC}">
              <c16:uniqueId val="{00000000-F5F6-4BBC-8503-8A0D73CE8E32}"/>
            </c:ext>
          </c:extLst>
        </c:ser>
        <c:ser>
          <c:idx val="1"/>
          <c:order val="1"/>
          <c:tx>
            <c:strRef>
              <c:f>Sheet1!$C$1</c:f>
              <c:strCache>
                <c:ptCount val="1"/>
                <c:pt idx="0">
                  <c:v>100 Times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(Sheet1!$A$2,Sheet1!$A$3,Sheet1!$A$4,Sheet1!$A$5)</c:f>
              <c:numCache>
                <c:formatCode>General</c:formatCode>
                <c:ptCount val="4"/>
                <c:pt idx="0">
                  <c:v>1024</c:v>
                </c:pt>
                <c:pt idx="1">
                  <c:v>4096</c:v>
                </c:pt>
                <c:pt idx="2">
                  <c:v>20000</c:v>
                </c:pt>
                <c:pt idx="3">
                  <c:v>60000</c:v>
                </c:pt>
              </c:numCache>
            </c:numRef>
          </c:cat>
          <c:val>
            <c:numRef>
              <c:f>Sheet1!$C$2:$C$7</c:f>
              <c:numCache>
                <c:formatCode>0%</c:formatCode>
                <c:ptCount val="6"/>
                <c:pt idx="0">
                  <c:v>0.03</c:v>
                </c:pt>
                <c:pt idx="1">
                  <c:v>0.26</c:v>
                </c:pt>
                <c:pt idx="2" formatCode="0.00%">
                  <c:v>0.92400000000000004</c:v>
                </c:pt>
                <c:pt idx="3">
                  <c:v>0.98</c:v>
                </c:pt>
              </c:numCache>
            </c:numRef>
          </c:val>
          <c:extLst>
            <c:ext xmlns:c16="http://schemas.microsoft.com/office/drawing/2014/chart" uri="{C3380CC4-5D6E-409C-BE32-E72D297353CC}">
              <c16:uniqueId val="{00000001-F5F6-4BBC-8503-8A0D73CE8E32}"/>
            </c:ext>
          </c:extLst>
        </c:ser>
        <c:dLbls>
          <c:dLblPos val="outEnd"/>
          <c:showLegendKey val="0"/>
          <c:showVal val="1"/>
          <c:showCatName val="0"/>
          <c:showSerName val="0"/>
          <c:showPercent val="0"/>
          <c:showBubbleSize val="0"/>
        </c:dLbls>
        <c:gapWidth val="100"/>
        <c:overlap val="-24"/>
        <c:axId val="404328304"/>
        <c:axId val="404327648"/>
      </c:barChart>
      <c:catAx>
        <c:axId val="40432830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CA"/>
                  <a:t>Bytes</a:t>
                </a:r>
                <a:r>
                  <a:rPr lang="en-CA" baseline="0"/>
                  <a:t> transffered</a:t>
                </a:r>
                <a:endParaRPr lang="en-CA"/>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404327648"/>
        <c:crosses val="autoZero"/>
        <c:auto val="1"/>
        <c:lblAlgn val="ctr"/>
        <c:lblOffset val="100"/>
        <c:noMultiLvlLbl val="0"/>
      </c:catAx>
      <c:valAx>
        <c:axId val="404327648"/>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CA"/>
                  <a:t>Loss rate</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40432830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CA"/>
              <a:t>WAN: Average of 100 Packets</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UDP</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(Sheet1!$A$2,Sheet1!$A$3,Sheet1!$A$4,Sheet1!$A$5)</c:f>
              <c:numCache>
                <c:formatCode>General</c:formatCode>
                <c:ptCount val="4"/>
                <c:pt idx="0">
                  <c:v>1024</c:v>
                </c:pt>
                <c:pt idx="1">
                  <c:v>4096</c:v>
                </c:pt>
                <c:pt idx="2">
                  <c:v>20000</c:v>
                </c:pt>
                <c:pt idx="3">
                  <c:v>60000</c:v>
                </c:pt>
              </c:numCache>
            </c:numRef>
          </c:cat>
          <c:val>
            <c:numRef>
              <c:f>Sheet1!$B$2:$B$5</c:f>
              <c:numCache>
                <c:formatCode>General</c:formatCode>
                <c:ptCount val="4"/>
                <c:pt idx="0">
                  <c:v>24.4</c:v>
                </c:pt>
                <c:pt idx="1">
                  <c:v>68.099999999999994</c:v>
                </c:pt>
                <c:pt idx="2">
                  <c:v>188.7</c:v>
                </c:pt>
                <c:pt idx="3">
                  <c:v>609</c:v>
                </c:pt>
              </c:numCache>
            </c:numRef>
          </c:val>
          <c:extLst>
            <c:ext xmlns:c16="http://schemas.microsoft.com/office/drawing/2014/chart" uri="{C3380CC4-5D6E-409C-BE32-E72D297353CC}">
              <c16:uniqueId val="{00000000-3D94-4913-A45F-6BE2C4DBACE3}"/>
            </c:ext>
          </c:extLst>
        </c:ser>
        <c:ser>
          <c:idx val="1"/>
          <c:order val="1"/>
          <c:tx>
            <c:strRef>
              <c:f>Sheet1!$C$1</c:f>
              <c:strCache>
                <c:ptCount val="1"/>
                <c:pt idx="0">
                  <c:v>TCP</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(Sheet1!$A$2,Sheet1!$A$3,Sheet1!$A$4,Sheet1!$A$5)</c:f>
              <c:numCache>
                <c:formatCode>General</c:formatCode>
                <c:ptCount val="4"/>
                <c:pt idx="0">
                  <c:v>1024</c:v>
                </c:pt>
                <c:pt idx="1">
                  <c:v>4096</c:v>
                </c:pt>
                <c:pt idx="2">
                  <c:v>20000</c:v>
                </c:pt>
                <c:pt idx="3">
                  <c:v>60000</c:v>
                </c:pt>
              </c:numCache>
            </c:numRef>
          </c:cat>
          <c:val>
            <c:numRef>
              <c:f>Sheet1!$C$2:$C$5</c:f>
              <c:numCache>
                <c:formatCode>General</c:formatCode>
                <c:ptCount val="4"/>
                <c:pt idx="0">
                  <c:v>1091</c:v>
                </c:pt>
                <c:pt idx="1">
                  <c:v>2285</c:v>
                </c:pt>
                <c:pt idx="2">
                  <c:v>6842</c:v>
                </c:pt>
                <c:pt idx="3">
                  <c:v>10740</c:v>
                </c:pt>
              </c:numCache>
            </c:numRef>
          </c:val>
          <c:extLst>
            <c:ext xmlns:c16="http://schemas.microsoft.com/office/drawing/2014/chart" uri="{C3380CC4-5D6E-409C-BE32-E72D297353CC}">
              <c16:uniqueId val="{00000001-3D94-4913-A45F-6BE2C4DBACE3}"/>
            </c:ext>
          </c:extLst>
        </c:ser>
        <c:dLbls>
          <c:dLblPos val="outEnd"/>
          <c:showLegendKey val="0"/>
          <c:showVal val="1"/>
          <c:showCatName val="0"/>
          <c:showSerName val="0"/>
          <c:showPercent val="0"/>
          <c:showBubbleSize val="0"/>
        </c:dLbls>
        <c:gapWidth val="100"/>
        <c:overlap val="-24"/>
        <c:axId val="406151680"/>
        <c:axId val="406155944"/>
      </c:barChart>
      <c:catAx>
        <c:axId val="406151680"/>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CA"/>
                  <a:t>Time (ms)</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406155944"/>
        <c:crosses val="autoZero"/>
        <c:auto val="1"/>
        <c:lblAlgn val="ctr"/>
        <c:lblOffset val="100"/>
        <c:noMultiLvlLbl val="0"/>
      </c:catAx>
      <c:valAx>
        <c:axId val="406155944"/>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CA"/>
                  <a:t>Packets / 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40615168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CA"/>
              <a:t>TCP 4096k</a:t>
            </a:r>
            <a:r>
              <a:rPr lang="en-CA" baseline="0"/>
              <a:t> 100 Times LAN</a:t>
            </a:r>
            <a:endParaRPr lang="en-CA"/>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barChart>
        <c:barDir val="col"/>
        <c:grouping val="clustered"/>
        <c:varyColors val="0"/>
        <c:ser>
          <c:idx val="0"/>
          <c:order val="0"/>
          <c:spPr>
            <a:noFill/>
            <a:ln w="9525" cap="flat" cmpd="sng" algn="ctr">
              <a:solidFill>
                <a:schemeClr val="accent1"/>
              </a:solidFill>
              <a:miter lim="800000"/>
            </a:ln>
            <a:effectLst>
              <a:glow rad="63500">
                <a:schemeClr val="accent1">
                  <a:satMod val="175000"/>
                  <a:alpha val="25000"/>
                </a:schemeClr>
              </a:glow>
            </a:effectLst>
          </c:spPr>
          <c:invertIfNegative val="0"/>
          <c:val>
            <c:numRef>
              <c:f>Sheet1!$B$3550:$B$3700</c:f>
              <c:numCache>
                <c:formatCode>General</c:formatCode>
                <c:ptCount val="15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1</c:v>
                </c:pt>
                <c:pt idx="43">
                  <c:v>1</c:v>
                </c:pt>
                <c:pt idx="44">
                  <c:v>20</c:v>
                </c:pt>
                <c:pt idx="45">
                  <c:v>26</c:v>
                </c:pt>
                <c:pt idx="46">
                  <c:v>1</c:v>
                </c:pt>
                <c:pt idx="47">
                  <c:v>0</c:v>
                </c:pt>
                <c:pt idx="48">
                  <c:v>46</c:v>
                </c:pt>
                <c:pt idx="49">
                  <c:v>0</c:v>
                </c:pt>
                <c:pt idx="50">
                  <c:v>1</c:v>
                </c:pt>
                <c:pt idx="51">
                  <c:v>4</c:v>
                </c:pt>
                <c:pt idx="52">
                  <c:v>0</c:v>
                </c:pt>
                <c:pt idx="53">
                  <c:v>1</c:v>
                </c:pt>
                <c:pt idx="54">
                  <c:v>44</c:v>
                </c:pt>
                <c:pt idx="55">
                  <c:v>0</c:v>
                </c:pt>
                <c:pt idx="56">
                  <c:v>1</c:v>
                </c:pt>
                <c:pt idx="57">
                  <c:v>16</c:v>
                </c:pt>
                <c:pt idx="58">
                  <c:v>30</c:v>
                </c:pt>
                <c:pt idx="59">
                  <c:v>1</c:v>
                </c:pt>
                <c:pt idx="60">
                  <c:v>0</c:v>
                </c:pt>
                <c:pt idx="61">
                  <c:v>46</c:v>
                </c:pt>
                <c:pt idx="62">
                  <c:v>1</c:v>
                </c:pt>
                <c:pt idx="63">
                  <c:v>0</c:v>
                </c:pt>
                <c:pt idx="64">
                  <c:v>46</c:v>
                </c:pt>
                <c:pt idx="65">
                  <c:v>0</c:v>
                </c:pt>
                <c:pt idx="66">
                  <c:v>19</c:v>
                </c:pt>
                <c:pt idx="67">
                  <c:v>28</c:v>
                </c:pt>
                <c:pt idx="68">
                  <c:v>0</c:v>
                </c:pt>
                <c:pt idx="69">
                  <c:v>1</c:v>
                </c:pt>
                <c:pt idx="70">
                  <c:v>46</c:v>
                </c:pt>
                <c:pt idx="71">
                  <c:v>0</c:v>
                </c:pt>
                <c:pt idx="72">
                  <c:v>1</c:v>
                </c:pt>
                <c:pt idx="73">
                  <c:v>26</c:v>
                </c:pt>
                <c:pt idx="74">
                  <c:v>20</c:v>
                </c:pt>
                <c:pt idx="75">
                  <c:v>1</c:v>
                </c:pt>
                <c:pt idx="76">
                  <c:v>29</c:v>
                </c:pt>
                <c:pt idx="77">
                  <c:v>18</c:v>
                </c:pt>
                <c:pt idx="78">
                  <c:v>1</c:v>
                </c:pt>
                <c:pt idx="79">
                  <c:v>22</c:v>
                </c:pt>
                <c:pt idx="80">
                  <c:v>24</c:v>
                </c:pt>
                <c:pt idx="81">
                  <c:v>0</c:v>
                </c:pt>
                <c:pt idx="82">
                  <c:v>1</c:v>
                </c:pt>
                <c:pt idx="83">
                  <c:v>46</c:v>
                </c:pt>
                <c:pt idx="84">
                  <c:v>0</c:v>
                </c:pt>
                <c:pt idx="85">
                  <c:v>1</c:v>
                </c:pt>
                <c:pt idx="86">
                  <c:v>46</c:v>
                </c:pt>
                <c:pt idx="87">
                  <c:v>0</c:v>
                </c:pt>
                <c:pt idx="88">
                  <c:v>1</c:v>
                </c:pt>
                <c:pt idx="89">
                  <c:v>26</c:v>
                </c:pt>
                <c:pt idx="90">
                  <c:v>20</c:v>
                </c:pt>
                <c:pt idx="91">
                  <c:v>1</c:v>
                </c:pt>
                <c:pt idx="92">
                  <c:v>32</c:v>
                </c:pt>
                <c:pt idx="93">
                  <c:v>16</c:v>
                </c:pt>
                <c:pt idx="94">
                  <c:v>0</c:v>
                </c:pt>
                <c:pt idx="95">
                  <c:v>1</c:v>
                </c:pt>
                <c:pt idx="96">
                  <c:v>46</c:v>
                </c:pt>
                <c:pt idx="97">
                  <c:v>0</c:v>
                </c:pt>
                <c:pt idx="98">
                  <c:v>1</c:v>
                </c:pt>
                <c:pt idx="99">
                  <c:v>4</c:v>
                </c:pt>
                <c:pt idx="100">
                  <c:v>0</c:v>
                </c:pt>
                <c:pt idx="101">
                  <c:v>1</c:v>
                </c:pt>
                <c:pt idx="102">
                  <c:v>45</c:v>
                </c:pt>
                <c:pt idx="103">
                  <c:v>0</c:v>
                </c:pt>
                <c:pt idx="104">
                  <c:v>1</c:v>
                </c:pt>
                <c:pt idx="105">
                  <c:v>9</c:v>
                </c:pt>
                <c:pt idx="106">
                  <c:v>39</c:v>
                </c:pt>
                <c:pt idx="107">
                  <c:v>0</c:v>
                </c:pt>
                <c:pt idx="108">
                  <c:v>1</c:v>
                </c:pt>
                <c:pt idx="109">
                  <c:v>46</c:v>
                </c:pt>
                <c:pt idx="110">
                  <c:v>0</c:v>
                </c:pt>
                <c:pt idx="111">
                  <c:v>1</c:v>
                </c:pt>
                <c:pt idx="112">
                  <c:v>45</c:v>
                </c:pt>
                <c:pt idx="113">
                  <c:v>1</c:v>
                </c:pt>
                <c:pt idx="114">
                  <c:v>1</c:v>
                </c:pt>
                <c:pt idx="115">
                  <c:v>46</c:v>
                </c:pt>
                <c:pt idx="116">
                  <c:v>0</c:v>
                </c:pt>
                <c:pt idx="117">
                  <c:v>0</c:v>
                </c:pt>
                <c:pt idx="118">
                  <c:v>1</c:v>
                </c:pt>
                <c:pt idx="119">
                  <c:v>46</c:v>
                </c:pt>
                <c:pt idx="120">
                  <c:v>0</c:v>
                </c:pt>
                <c:pt idx="121">
                  <c:v>1</c:v>
                </c:pt>
                <c:pt idx="122">
                  <c:v>19</c:v>
                </c:pt>
                <c:pt idx="123">
                  <c:v>0</c:v>
                </c:pt>
                <c:pt idx="124">
                  <c:v>1</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numCache>
            </c:numRef>
          </c:val>
          <c:extLst>
            <c:ext xmlns:c16="http://schemas.microsoft.com/office/drawing/2014/chart" uri="{C3380CC4-5D6E-409C-BE32-E72D297353CC}">
              <c16:uniqueId val="{00000000-E7DD-454C-BF1C-E19DCD4E1824}"/>
            </c:ext>
          </c:extLst>
        </c:ser>
        <c:dLbls>
          <c:showLegendKey val="0"/>
          <c:showVal val="0"/>
          <c:showCatName val="0"/>
          <c:showSerName val="0"/>
          <c:showPercent val="0"/>
          <c:showBubbleSize val="0"/>
        </c:dLbls>
        <c:gapWidth val="315"/>
        <c:overlap val="-40"/>
        <c:axId val="511363760"/>
        <c:axId val="511364744"/>
      </c:barChart>
      <c:catAx>
        <c:axId val="511363760"/>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CA"/>
                  <a:t>Time (ms)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11364744"/>
        <c:crosses val="autoZero"/>
        <c:auto val="1"/>
        <c:lblAlgn val="ctr"/>
        <c:lblOffset val="100"/>
        <c:noMultiLvlLbl val="0"/>
      </c:catAx>
      <c:valAx>
        <c:axId val="511364744"/>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CA"/>
                  <a:t>Packets / s</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11363760"/>
        <c:crosses val="autoZero"/>
        <c:crossBetween val="between"/>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CA"/>
              <a:t>UDP</a:t>
            </a:r>
            <a:r>
              <a:rPr lang="en-CA" baseline="0"/>
              <a:t> 60k 100 Times LAN</a:t>
            </a:r>
            <a:endParaRPr lang="en-CA"/>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barChart>
        <c:barDir val="col"/>
        <c:grouping val="clustered"/>
        <c:varyColors val="0"/>
        <c:ser>
          <c:idx val="0"/>
          <c:order val="0"/>
          <c:spPr>
            <a:noFill/>
            <a:ln w="9525" cap="flat" cmpd="sng" algn="ctr">
              <a:solidFill>
                <a:schemeClr val="accent1"/>
              </a:solidFill>
              <a:miter lim="800000"/>
            </a:ln>
            <a:effectLst>
              <a:glow rad="63500">
                <a:schemeClr val="accent1">
                  <a:satMod val="175000"/>
                  <a:alpha val="25000"/>
                </a:schemeClr>
              </a:glow>
            </a:effectLst>
          </c:spPr>
          <c:invertIfNegative val="0"/>
          <c:val>
            <c:numRef>
              <c:f>Sheet1!$B$30000:$B$30500</c:f>
              <c:numCache>
                <c:formatCode>General</c:formatCode>
                <c:ptCount val="501"/>
                <c:pt idx="0">
                  <c:v>0</c:v>
                </c:pt>
                <c:pt idx="1">
                  <c:v>0</c:v>
                </c:pt>
                <c:pt idx="2">
                  <c:v>0</c:v>
                </c:pt>
                <c:pt idx="3">
                  <c:v>0</c:v>
                </c:pt>
                <c:pt idx="4">
                  <c:v>0</c:v>
                </c:pt>
                <c:pt idx="5">
                  <c:v>0</c:v>
                </c:pt>
                <c:pt idx="6">
                  <c:v>0</c:v>
                </c:pt>
                <c:pt idx="7">
                  <c:v>0</c:v>
                </c:pt>
                <c:pt idx="8">
                  <c:v>0</c:v>
                </c:pt>
                <c:pt idx="9">
                  <c:v>0</c:v>
                </c:pt>
                <c:pt idx="10">
                  <c:v>0</c:v>
                </c:pt>
                <c:pt idx="11">
                  <c:v>0</c:v>
                </c:pt>
                <c:pt idx="12">
                  <c:v>3</c:v>
                </c:pt>
                <c:pt idx="13">
                  <c:v>2</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1</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2</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41</c:v>
                </c:pt>
                <c:pt idx="291">
                  <c:v>52</c:v>
                </c:pt>
                <c:pt idx="292">
                  <c:v>71</c:v>
                </c:pt>
                <c:pt idx="293">
                  <c:v>85</c:v>
                </c:pt>
                <c:pt idx="294">
                  <c:v>61</c:v>
                </c:pt>
                <c:pt idx="295">
                  <c:v>79</c:v>
                </c:pt>
                <c:pt idx="296">
                  <c:v>62</c:v>
                </c:pt>
                <c:pt idx="297">
                  <c:v>83</c:v>
                </c:pt>
                <c:pt idx="298">
                  <c:v>56</c:v>
                </c:pt>
                <c:pt idx="299">
                  <c:v>66</c:v>
                </c:pt>
                <c:pt idx="300">
                  <c:v>73</c:v>
                </c:pt>
                <c:pt idx="301">
                  <c:v>65</c:v>
                </c:pt>
                <c:pt idx="302">
                  <c:v>67</c:v>
                </c:pt>
                <c:pt idx="303">
                  <c:v>74</c:v>
                </c:pt>
                <c:pt idx="304">
                  <c:v>62</c:v>
                </c:pt>
                <c:pt idx="305">
                  <c:v>69</c:v>
                </c:pt>
                <c:pt idx="306">
                  <c:v>82</c:v>
                </c:pt>
                <c:pt idx="307">
                  <c:v>59</c:v>
                </c:pt>
                <c:pt idx="308">
                  <c:v>64</c:v>
                </c:pt>
                <c:pt idx="309">
                  <c:v>60</c:v>
                </c:pt>
                <c:pt idx="310">
                  <c:v>91</c:v>
                </c:pt>
                <c:pt idx="311">
                  <c:v>54</c:v>
                </c:pt>
                <c:pt idx="312">
                  <c:v>67</c:v>
                </c:pt>
                <c:pt idx="313">
                  <c:v>67</c:v>
                </c:pt>
                <c:pt idx="314">
                  <c:v>71</c:v>
                </c:pt>
                <c:pt idx="315">
                  <c:v>65</c:v>
                </c:pt>
                <c:pt idx="316">
                  <c:v>53</c:v>
                </c:pt>
                <c:pt idx="317">
                  <c:v>68</c:v>
                </c:pt>
                <c:pt idx="318">
                  <c:v>83</c:v>
                </c:pt>
                <c:pt idx="319">
                  <c:v>67</c:v>
                </c:pt>
                <c:pt idx="320">
                  <c:v>85</c:v>
                </c:pt>
                <c:pt idx="321">
                  <c:v>47</c:v>
                </c:pt>
                <c:pt idx="322">
                  <c:v>78</c:v>
                </c:pt>
                <c:pt idx="323">
                  <c:v>74</c:v>
                </c:pt>
                <c:pt idx="324">
                  <c:v>68</c:v>
                </c:pt>
                <c:pt idx="325">
                  <c:v>60</c:v>
                </c:pt>
                <c:pt idx="326">
                  <c:v>72</c:v>
                </c:pt>
                <c:pt idx="327">
                  <c:v>71</c:v>
                </c:pt>
                <c:pt idx="328">
                  <c:v>61</c:v>
                </c:pt>
                <c:pt idx="329">
                  <c:v>62</c:v>
                </c:pt>
                <c:pt idx="330">
                  <c:v>77</c:v>
                </c:pt>
                <c:pt idx="331">
                  <c:v>64</c:v>
                </c:pt>
                <c:pt idx="332">
                  <c:v>70</c:v>
                </c:pt>
                <c:pt idx="333">
                  <c:v>46</c:v>
                </c:pt>
                <c:pt idx="334">
                  <c:v>82</c:v>
                </c:pt>
                <c:pt idx="335">
                  <c:v>73</c:v>
                </c:pt>
                <c:pt idx="336">
                  <c:v>64</c:v>
                </c:pt>
                <c:pt idx="337">
                  <c:v>68</c:v>
                </c:pt>
                <c:pt idx="338">
                  <c:v>64</c:v>
                </c:pt>
                <c:pt idx="339">
                  <c:v>69</c:v>
                </c:pt>
                <c:pt idx="340">
                  <c:v>72</c:v>
                </c:pt>
                <c:pt idx="341">
                  <c:v>65</c:v>
                </c:pt>
                <c:pt idx="342">
                  <c:v>65</c:v>
                </c:pt>
                <c:pt idx="343">
                  <c:v>70</c:v>
                </c:pt>
                <c:pt idx="344">
                  <c:v>46</c:v>
                </c:pt>
                <c:pt idx="345">
                  <c:v>84</c:v>
                </c:pt>
                <c:pt idx="346">
                  <c:v>72</c:v>
                </c:pt>
                <c:pt idx="347">
                  <c:v>65</c:v>
                </c:pt>
                <c:pt idx="348">
                  <c:v>66</c:v>
                </c:pt>
                <c:pt idx="349">
                  <c:v>56</c:v>
                </c:pt>
                <c:pt idx="350">
                  <c:v>68</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4</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numCache>
            </c:numRef>
          </c:val>
          <c:extLst>
            <c:ext xmlns:c16="http://schemas.microsoft.com/office/drawing/2014/chart" uri="{C3380CC4-5D6E-409C-BE32-E72D297353CC}">
              <c16:uniqueId val="{00000000-698C-4F76-9F5A-27C8E2C1997F}"/>
            </c:ext>
          </c:extLst>
        </c:ser>
        <c:dLbls>
          <c:showLegendKey val="0"/>
          <c:showVal val="0"/>
          <c:showCatName val="0"/>
          <c:showSerName val="0"/>
          <c:showPercent val="0"/>
          <c:showBubbleSize val="0"/>
        </c:dLbls>
        <c:gapWidth val="315"/>
        <c:overlap val="-40"/>
        <c:axId val="318119032"/>
        <c:axId val="318116408"/>
      </c:barChart>
      <c:catAx>
        <c:axId val="318119032"/>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CA"/>
                  <a:t>Time</a:t>
                </a:r>
                <a:r>
                  <a:rPr lang="en-CA" baseline="0"/>
                  <a:t> (ms)</a:t>
                </a:r>
                <a:endParaRPr lang="en-CA"/>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18116408"/>
        <c:crosses val="autoZero"/>
        <c:auto val="1"/>
        <c:lblAlgn val="ctr"/>
        <c:lblOffset val="100"/>
        <c:noMultiLvlLbl val="0"/>
      </c:catAx>
      <c:valAx>
        <c:axId val="318116408"/>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CA"/>
                  <a:t>Packets / s</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18119032"/>
        <c:crosses val="autoZero"/>
        <c:crossBetween val="between"/>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4096 Bytes</a:t>
            </a:r>
            <a:r>
              <a:rPr lang="en-US" baseline="0"/>
              <a:t> 100 Times UDP</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barChart>
        <c:barDir val="col"/>
        <c:grouping val="clustered"/>
        <c:varyColors val="0"/>
        <c:ser>
          <c:idx val="0"/>
          <c:order val="0"/>
          <c:spPr>
            <a:noFill/>
            <a:ln w="9525" cap="flat" cmpd="sng" algn="ctr">
              <a:solidFill>
                <a:schemeClr val="accent1"/>
              </a:solidFill>
              <a:miter lim="800000"/>
            </a:ln>
            <a:effectLst>
              <a:glow rad="63500">
                <a:schemeClr val="accent1">
                  <a:satMod val="175000"/>
                  <a:alpha val="25000"/>
                </a:schemeClr>
              </a:glow>
            </a:effectLst>
          </c:spPr>
          <c:invertIfNegative val="0"/>
          <c:val>
            <c:numRef>
              <c:f>Sheet1!$B$2000:$B$2050</c:f>
              <c:numCache>
                <c:formatCode>General</c:formatCode>
                <c:ptCount val="5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1</c:v>
                </c:pt>
                <c:pt idx="30">
                  <c:v>0</c:v>
                </c:pt>
                <c:pt idx="31">
                  <c:v>0</c:v>
                </c:pt>
                <c:pt idx="32">
                  <c:v>0</c:v>
                </c:pt>
                <c:pt idx="33">
                  <c:v>52</c:v>
                </c:pt>
                <c:pt idx="34">
                  <c:v>68</c:v>
                </c:pt>
                <c:pt idx="35">
                  <c:v>77</c:v>
                </c:pt>
                <c:pt idx="36">
                  <c:v>83</c:v>
                </c:pt>
                <c:pt idx="37">
                  <c:v>21</c:v>
                </c:pt>
                <c:pt idx="38">
                  <c:v>0</c:v>
                </c:pt>
                <c:pt idx="39">
                  <c:v>0</c:v>
                </c:pt>
                <c:pt idx="40">
                  <c:v>0</c:v>
                </c:pt>
                <c:pt idx="41">
                  <c:v>0</c:v>
                </c:pt>
                <c:pt idx="42">
                  <c:v>0</c:v>
                </c:pt>
                <c:pt idx="43">
                  <c:v>0</c:v>
                </c:pt>
                <c:pt idx="44">
                  <c:v>0</c:v>
                </c:pt>
                <c:pt idx="45">
                  <c:v>0</c:v>
                </c:pt>
                <c:pt idx="46">
                  <c:v>0</c:v>
                </c:pt>
                <c:pt idx="47">
                  <c:v>0</c:v>
                </c:pt>
                <c:pt idx="48">
                  <c:v>0</c:v>
                </c:pt>
                <c:pt idx="49">
                  <c:v>0</c:v>
                </c:pt>
                <c:pt idx="50">
                  <c:v>0</c:v>
                </c:pt>
              </c:numCache>
            </c:numRef>
          </c:val>
          <c:extLst>
            <c:ext xmlns:c16="http://schemas.microsoft.com/office/drawing/2014/chart" uri="{C3380CC4-5D6E-409C-BE32-E72D297353CC}">
              <c16:uniqueId val="{00000000-3A8C-4468-AE05-32FC59F2ABCB}"/>
            </c:ext>
          </c:extLst>
        </c:ser>
        <c:dLbls>
          <c:showLegendKey val="0"/>
          <c:showVal val="0"/>
          <c:showCatName val="0"/>
          <c:showSerName val="0"/>
          <c:showPercent val="0"/>
          <c:showBubbleSize val="0"/>
        </c:dLbls>
        <c:gapWidth val="315"/>
        <c:overlap val="-40"/>
        <c:axId val="264019880"/>
        <c:axId val="264022832"/>
      </c:barChart>
      <c:catAx>
        <c:axId val="264019880"/>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CA"/>
                  <a:t>Time (ms)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264022832"/>
        <c:crosses val="autoZero"/>
        <c:auto val="1"/>
        <c:lblAlgn val="ctr"/>
        <c:lblOffset val="100"/>
        <c:noMultiLvlLbl val="0"/>
      </c:catAx>
      <c:valAx>
        <c:axId val="264022832"/>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CA"/>
                  <a:t>Packets / s</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264019880"/>
        <c:crosses val="autoZero"/>
        <c:crossBetween val="between"/>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CA"/>
              <a:t>LAN: Aveage</a:t>
            </a:r>
            <a:r>
              <a:rPr lang="en-CA" baseline="0"/>
              <a:t> of 100 Packets</a:t>
            </a:r>
            <a:endParaRPr lang="en-CA"/>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UDP</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(Sheet1!$A$2,Sheet1!$A$3,Sheet1!$A$4,Sheet1!$A$5)</c:f>
              <c:numCache>
                <c:formatCode>General</c:formatCode>
                <c:ptCount val="4"/>
                <c:pt idx="0">
                  <c:v>1024</c:v>
                </c:pt>
                <c:pt idx="1">
                  <c:v>4096</c:v>
                </c:pt>
                <c:pt idx="2">
                  <c:v>20000</c:v>
                </c:pt>
                <c:pt idx="3">
                  <c:v>60000</c:v>
                </c:pt>
              </c:numCache>
            </c:numRef>
          </c:cat>
          <c:val>
            <c:numRef>
              <c:f>Sheet1!$B$2:$B$5</c:f>
              <c:numCache>
                <c:formatCode>General</c:formatCode>
                <c:ptCount val="4"/>
                <c:pt idx="0">
                  <c:v>23.14</c:v>
                </c:pt>
                <c:pt idx="1">
                  <c:v>39.56</c:v>
                </c:pt>
                <c:pt idx="2">
                  <c:v>135.77000000000001</c:v>
                </c:pt>
                <c:pt idx="3">
                  <c:v>387.21</c:v>
                </c:pt>
              </c:numCache>
            </c:numRef>
          </c:val>
          <c:extLst>
            <c:ext xmlns:c16="http://schemas.microsoft.com/office/drawing/2014/chart" uri="{C3380CC4-5D6E-409C-BE32-E72D297353CC}">
              <c16:uniqueId val="{00000000-A1D7-4979-A7C7-266D4566B61E}"/>
            </c:ext>
          </c:extLst>
        </c:ser>
        <c:ser>
          <c:idx val="1"/>
          <c:order val="1"/>
          <c:tx>
            <c:strRef>
              <c:f>Sheet1!$C$1</c:f>
              <c:strCache>
                <c:ptCount val="1"/>
                <c:pt idx="0">
                  <c:v>TCP</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(Sheet1!$A$2,Sheet1!$A$3,Sheet1!$A$4,Sheet1!$A$5)</c:f>
              <c:numCache>
                <c:formatCode>General</c:formatCode>
                <c:ptCount val="4"/>
                <c:pt idx="0">
                  <c:v>1024</c:v>
                </c:pt>
                <c:pt idx="1">
                  <c:v>4096</c:v>
                </c:pt>
                <c:pt idx="2">
                  <c:v>20000</c:v>
                </c:pt>
                <c:pt idx="3">
                  <c:v>60000</c:v>
                </c:pt>
              </c:numCache>
            </c:numRef>
          </c:cat>
          <c:val>
            <c:numRef>
              <c:f>Sheet1!$C$2:$C$5</c:f>
              <c:numCache>
                <c:formatCode>General</c:formatCode>
                <c:ptCount val="4"/>
                <c:pt idx="0">
                  <c:v>16.88</c:v>
                </c:pt>
                <c:pt idx="1">
                  <c:v>34.26</c:v>
                </c:pt>
                <c:pt idx="2">
                  <c:v>88.2</c:v>
                </c:pt>
                <c:pt idx="3">
                  <c:v>218.4</c:v>
                </c:pt>
              </c:numCache>
            </c:numRef>
          </c:val>
          <c:extLst>
            <c:ext xmlns:c16="http://schemas.microsoft.com/office/drawing/2014/chart" uri="{C3380CC4-5D6E-409C-BE32-E72D297353CC}">
              <c16:uniqueId val="{00000001-A1D7-4979-A7C7-266D4566B61E}"/>
            </c:ext>
          </c:extLst>
        </c:ser>
        <c:dLbls>
          <c:dLblPos val="outEnd"/>
          <c:showLegendKey val="0"/>
          <c:showVal val="1"/>
          <c:showCatName val="0"/>
          <c:showSerName val="0"/>
          <c:showPercent val="0"/>
          <c:showBubbleSize val="0"/>
        </c:dLbls>
        <c:gapWidth val="100"/>
        <c:overlap val="-24"/>
        <c:axId val="314774952"/>
        <c:axId val="264271168"/>
      </c:barChart>
      <c:catAx>
        <c:axId val="314774952"/>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CA"/>
                  <a:t>Bytes Transferred</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64271168"/>
        <c:crosses val="autoZero"/>
        <c:auto val="1"/>
        <c:lblAlgn val="ctr"/>
        <c:lblOffset val="100"/>
        <c:noMultiLvlLbl val="0"/>
      </c:catAx>
      <c:valAx>
        <c:axId val="264271168"/>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CA"/>
                  <a:t>Time (ms)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31477495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CA"/>
              <a:t>LAN: Average of 10 packets</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UDP</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(Sheet1!$A$2,Sheet1!$A$3,Sheet1!$A$4,Sheet1!$A$5)</c:f>
              <c:numCache>
                <c:formatCode>General</c:formatCode>
                <c:ptCount val="4"/>
                <c:pt idx="0">
                  <c:v>1024</c:v>
                </c:pt>
                <c:pt idx="1">
                  <c:v>4096</c:v>
                </c:pt>
                <c:pt idx="2">
                  <c:v>20000</c:v>
                </c:pt>
                <c:pt idx="3">
                  <c:v>60000</c:v>
                </c:pt>
              </c:numCache>
            </c:numRef>
          </c:cat>
          <c:val>
            <c:numRef>
              <c:f>Sheet1!$B$2:$B$5</c:f>
              <c:numCache>
                <c:formatCode>General</c:formatCode>
                <c:ptCount val="4"/>
                <c:pt idx="0">
                  <c:v>16.3</c:v>
                </c:pt>
                <c:pt idx="1">
                  <c:v>24.67</c:v>
                </c:pt>
                <c:pt idx="2">
                  <c:v>41.97</c:v>
                </c:pt>
                <c:pt idx="3">
                  <c:v>83.4</c:v>
                </c:pt>
              </c:numCache>
            </c:numRef>
          </c:val>
          <c:extLst>
            <c:ext xmlns:c16="http://schemas.microsoft.com/office/drawing/2014/chart" uri="{C3380CC4-5D6E-409C-BE32-E72D297353CC}">
              <c16:uniqueId val="{00000000-F836-4F47-805C-7922574E376D}"/>
            </c:ext>
          </c:extLst>
        </c:ser>
        <c:ser>
          <c:idx val="1"/>
          <c:order val="1"/>
          <c:tx>
            <c:strRef>
              <c:f>Sheet1!$C$1</c:f>
              <c:strCache>
                <c:ptCount val="1"/>
                <c:pt idx="0">
                  <c:v>TCP</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(Sheet1!$A$2,Sheet1!$A$3,Sheet1!$A$4,Sheet1!$A$5)</c:f>
              <c:numCache>
                <c:formatCode>General</c:formatCode>
                <c:ptCount val="4"/>
                <c:pt idx="0">
                  <c:v>1024</c:v>
                </c:pt>
                <c:pt idx="1">
                  <c:v>4096</c:v>
                </c:pt>
                <c:pt idx="2">
                  <c:v>20000</c:v>
                </c:pt>
                <c:pt idx="3">
                  <c:v>60000</c:v>
                </c:pt>
              </c:numCache>
            </c:numRef>
          </c:cat>
          <c:val>
            <c:numRef>
              <c:f>Sheet1!$C$2:$C$5</c:f>
              <c:numCache>
                <c:formatCode>General</c:formatCode>
                <c:ptCount val="4"/>
                <c:pt idx="0">
                  <c:v>12.1</c:v>
                </c:pt>
                <c:pt idx="1">
                  <c:v>19.2</c:v>
                </c:pt>
                <c:pt idx="2">
                  <c:v>29.8</c:v>
                </c:pt>
                <c:pt idx="3">
                  <c:v>75.2</c:v>
                </c:pt>
              </c:numCache>
            </c:numRef>
          </c:val>
          <c:extLst>
            <c:ext xmlns:c16="http://schemas.microsoft.com/office/drawing/2014/chart" uri="{C3380CC4-5D6E-409C-BE32-E72D297353CC}">
              <c16:uniqueId val="{00000001-F836-4F47-805C-7922574E376D}"/>
            </c:ext>
          </c:extLst>
        </c:ser>
        <c:dLbls>
          <c:dLblPos val="outEnd"/>
          <c:showLegendKey val="0"/>
          <c:showVal val="1"/>
          <c:showCatName val="0"/>
          <c:showSerName val="0"/>
          <c:showPercent val="0"/>
          <c:showBubbleSize val="0"/>
        </c:dLbls>
        <c:gapWidth val="100"/>
        <c:overlap val="-24"/>
        <c:axId val="320979736"/>
        <c:axId val="320980392"/>
      </c:barChart>
      <c:catAx>
        <c:axId val="320979736"/>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CA"/>
                  <a:t>Bytes transffered</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320980392"/>
        <c:crosses val="autoZero"/>
        <c:auto val="1"/>
        <c:lblAlgn val="ctr"/>
        <c:lblOffset val="100"/>
        <c:noMultiLvlLbl val="0"/>
      </c:catAx>
      <c:valAx>
        <c:axId val="320980392"/>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CA"/>
                  <a:t>Time</a:t>
                </a:r>
                <a:r>
                  <a:rPr lang="en-CA" baseline="0"/>
                  <a:t> (ms)</a:t>
                </a:r>
                <a:endParaRPr lang="en-CA"/>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32097973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CA"/>
              <a:t>TCP</a:t>
            </a:r>
            <a:r>
              <a:rPr lang="en-CA" baseline="0"/>
              <a:t> 60kb 100 Times WLAN</a:t>
            </a:r>
            <a:endParaRPr lang="en-CA"/>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barChart>
        <c:barDir val="col"/>
        <c:grouping val="clustered"/>
        <c:varyColors val="0"/>
        <c:ser>
          <c:idx val="0"/>
          <c:order val="0"/>
          <c:spPr>
            <a:noFill/>
            <a:ln w="9525" cap="flat" cmpd="sng" algn="ctr">
              <a:solidFill>
                <a:schemeClr val="accent1"/>
              </a:solidFill>
              <a:miter lim="800000"/>
            </a:ln>
            <a:effectLst>
              <a:glow rad="63500">
                <a:schemeClr val="accent1">
                  <a:satMod val="175000"/>
                  <a:alpha val="25000"/>
                </a:schemeClr>
              </a:glow>
            </a:effectLst>
          </c:spPr>
          <c:invertIfNegative val="0"/>
          <c:val>
            <c:numRef>
              <c:f>Sheet1!$A$441:$A$1585</c:f>
              <c:numCache>
                <c:formatCode>General</c:formatCode>
                <c:ptCount val="1145"/>
                <c:pt idx="0">
                  <c:v>0.439</c:v>
                </c:pt>
                <c:pt idx="1">
                  <c:v>0.44</c:v>
                </c:pt>
                <c:pt idx="2">
                  <c:v>0.441</c:v>
                </c:pt>
                <c:pt idx="3">
                  <c:v>0.442</c:v>
                </c:pt>
                <c:pt idx="4">
                  <c:v>0.443</c:v>
                </c:pt>
                <c:pt idx="5">
                  <c:v>0.44400000000000001</c:v>
                </c:pt>
                <c:pt idx="6">
                  <c:v>0.44500000000000001</c:v>
                </c:pt>
                <c:pt idx="7">
                  <c:v>0.44600000000000001</c:v>
                </c:pt>
                <c:pt idx="8">
                  <c:v>0.44700000000000001</c:v>
                </c:pt>
                <c:pt idx="9">
                  <c:v>0.44800000000000001</c:v>
                </c:pt>
                <c:pt idx="10">
                  <c:v>0.44900000000000001</c:v>
                </c:pt>
                <c:pt idx="11">
                  <c:v>0.45</c:v>
                </c:pt>
                <c:pt idx="12">
                  <c:v>0.45100000000000001</c:v>
                </c:pt>
                <c:pt idx="13">
                  <c:v>0.45200000000000001</c:v>
                </c:pt>
                <c:pt idx="14">
                  <c:v>0.45300000000000001</c:v>
                </c:pt>
                <c:pt idx="15">
                  <c:v>0.45400000000000001</c:v>
                </c:pt>
                <c:pt idx="16">
                  <c:v>0.45500000000000002</c:v>
                </c:pt>
                <c:pt idx="17">
                  <c:v>0.45600000000000002</c:v>
                </c:pt>
                <c:pt idx="18">
                  <c:v>0.45700000000000002</c:v>
                </c:pt>
                <c:pt idx="19">
                  <c:v>0.45800000000000002</c:v>
                </c:pt>
                <c:pt idx="20">
                  <c:v>0.45900000000000002</c:v>
                </c:pt>
                <c:pt idx="21">
                  <c:v>0.46</c:v>
                </c:pt>
                <c:pt idx="22">
                  <c:v>0.46100000000000002</c:v>
                </c:pt>
                <c:pt idx="23">
                  <c:v>0.46200000000000002</c:v>
                </c:pt>
                <c:pt idx="24">
                  <c:v>0.46300000000000002</c:v>
                </c:pt>
                <c:pt idx="25">
                  <c:v>0.46400000000000002</c:v>
                </c:pt>
                <c:pt idx="26">
                  <c:v>0.46500000000000002</c:v>
                </c:pt>
                <c:pt idx="27">
                  <c:v>0.46600000000000003</c:v>
                </c:pt>
                <c:pt idx="28">
                  <c:v>0.46700000000000003</c:v>
                </c:pt>
                <c:pt idx="29">
                  <c:v>0.46800000000000003</c:v>
                </c:pt>
                <c:pt idx="30">
                  <c:v>0.46899999999999997</c:v>
                </c:pt>
                <c:pt idx="31">
                  <c:v>0.47</c:v>
                </c:pt>
                <c:pt idx="32">
                  <c:v>0.47099999999999997</c:v>
                </c:pt>
                <c:pt idx="33">
                  <c:v>0.47199999999999998</c:v>
                </c:pt>
                <c:pt idx="34">
                  <c:v>0.47299999999999998</c:v>
                </c:pt>
                <c:pt idx="35">
                  <c:v>0.47399999999999998</c:v>
                </c:pt>
                <c:pt idx="36">
                  <c:v>0.47499999999999998</c:v>
                </c:pt>
                <c:pt idx="37">
                  <c:v>0.47599999999999998</c:v>
                </c:pt>
                <c:pt idx="38">
                  <c:v>0.47699999999999998</c:v>
                </c:pt>
                <c:pt idx="39">
                  <c:v>0.47799999999999998</c:v>
                </c:pt>
                <c:pt idx="40">
                  <c:v>0.47899999999999998</c:v>
                </c:pt>
                <c:pt idx="41">
                  <c:v>0.48</c:v>
                </c:pt>
                <c:pt idx="42">
                  <c:v>0.48099999999999998</c:v>
                </c:pt>
                <c:pt idx="43">
                  <c:v>0.48199999999999998</c:v>
                </c:pt>
                <c:pt idx="44">
                  <c:v>0.48299999999999998</c:v>
                </c:pt>
                <c:pt idx="45">
                  <c:v>0.48399999999999999</c:v>
                </c:pt>
                <c:pt idx="46">
                  <c:v>0.48499999999999999</c:v>
                </c:pt>
                <c:pt idx="47">
                  <c:v>0.48599999999999999</c:v>
                </c:pt>
                <c:pt idx="48">
                  <c:v>0.48699999999999999</c:v>
                </c:pt>
                <c:pt idx="49">
                  <c:v>0.48799999999999999</c:v>
                </c:pt>
                <c:pt idx="50">
                  <c:v>0.48899999999999999</c:v>
                </c:pt>
                <c:pt idx="51">
                  <c:v>0.49</c:v>
                </c:pt>
                <c:pt idx="52">
                  <c:v>0.49099999999999999</c:v>
                </c:pt>
                <c:pt idx="53">
                  <c:v>0.49199999999999999</c:v>
                </c:pt>
                <c:pt idx="54">
                  <c:v>0.49299999999999999</c:v>
                </c:pt>
                <c:pt idx="55">
                  <c:v>0.49399999999999999</c:v>
                </c:pt>
                <c:pt idx="56">
                  <c:v>0.495</c:v>
                </c:pt>
                <c:pt idx="57">
                  <c:v>0.496</c:v>
                </c:pt>
                <c:pt idx="58">
                  <c:v>0.497</c:v>
                </c:pt>
                <c:pt idx="59">
                  <c:v>0.498</c:v>
                </c:pt>
                <c:pt idx="60">
                  <c:v>0.499</c:v>
                </c:pt>
                <c:pt idx="61">
                  <c:v>0.5</c:v>
                </c:pt>
                <c:pt idx="62">
                  <c:v>0.501</c:v>
                </c:pt>
                <c:pt idx="63">
                  <c:v>0.502</c:v>
                </c:pt>
                <c:pt idx="64">
                  <c:v>0.503</c:v>
                </c:pt>
                <c:pt idx="65">
                  <c:v>0.504</c:v>
                </c:pt>
                <c:pt idx="66">
                  <c:v>0.505</c:v>
                </c:pt>
                <c:pt idx="67">
                  <c:v>0.50600000000000001</c:v>
                </c:pt>
                <c:pt idx="68">
                  <c:v>0.50700000000000001</c:v>
                </c:pt>
                <c:pt idx="69">
                  <c:v>0.50800000000000001</c:v>
                </c:pt>
                <c:pt idx="70">
                  <c:v>0.50900000000000001</c:v>
                </c:pt>
                <c:pt idx="71">
                  <c:v>0.51</c:v>
                </c:pt>
                <c:pt idx="72">
                  <c:v>0.51100000000000001</c:v>
                </c:pt>
                <c:pt idx="73">
                  <c:v>0.51200000000000001</c:v>
                </c:pt>
                <c:pt idx="74">
                  <c:v>0.51300000000000001</c:v>
                </c:pt>
                <c:pt idx="75">
                  <c:v>0.51400000000000001</c:v>
                </c:pt>
                <c:pt idx="76">
                  <c:v>0.51500000000000001</c:v>
                </c:pt>
                <c:pt idx="77">
                  <c:v>0.51600000000000001</c:v>
                </c:pt>
                <c:pt idx="78">
                  <c:v>0.51700000000000002</c:v>
                </c:pt>
                <c:pt idx="79">
                  <c:v>0.51800000000000002</c:v>
                </c:pt>
                <c:pt idx="80">
                  <c:v>0.51900000000000002</c:v>
                </c:pt>
                <c:pt idx="81">
                  <c:v>0.52</c:v>
                </c:pt>
                <c:pt idx="82">
                  <c:v>0.52100000000000002</c:v>
                </c:pt>
                <c:pt idx="83">
                  <c:v>0.52200000000000002</c:v>
                </c:pt>
                <c:pt idx="84">
                  <c:v>0.52300000000000002</c:v>
                </c:pt>
                <c:pt idx="85">
                  <c:v>0.52400000000000002</c:v>
                </c:pt>
                <c:pt idx="86">
                  <c:v>0.52500000000000002</c:v>
                </c:pt>
                <c:pt idx="87">
                  <c:v>0.52600000000000002</c:v>
                </c:pt>
                <c:pt idx="88">
                  <c:v>0.52700000000000002</c:v>
                </c:pt>
                <c:pt idx="89">
                  <c:v>0.52800000000000002</c:v>
                </c:pt>
                <c:pt idx="90">
                  <c:v>0.52900000000000003</c:v>
                </c:pt>
                <c:pt idx="91">
                  <c:v>0.53</c:v>
                </c:pt>
                <c:pt idx="92">
                  <c:v>0.53100000000000003</c:v>
                </c:pt>
                <c:pt idx="93">
                  <c:v>0.53200000000000003</c:v>
                </c:pt>
                <c:pt idx="94">
                  <c:v>0.53300000000000003</c:v>
                </c:pt>
                <c:pt idx="95">
                  <c:v>0.53400000000000003</c:v>
                </c:pt>
                <c:pt idx="96">
                  <c:v>0.53500000000000003</c:v>
                </c:pt>
                <c:pt idx="97">
                  <c:v>0.53600000000000003</c:v>
                </c:pt>
                <c:pt idx="98">
                  <c:v>0.53700000000000003</c:v>
                </c:pt>
                <c:pt idx="99">
                  <c:v>0.53800000000000003</c:v>
                </c:pt>
                <c:pt idx="100">
                  <c:v>0.53900000000000003</c:v>
                </c:pt>
                <c:pt idx="101">
                  <c:v>0.54</c:v>
                </c:pt>
                <c:pt idx="102">
                  <c:v>0.54100000000000004</c:v>
                </c:pt>
                <c:pt idx="103">
                  <c:v>0.54200000000000004</c:v>
                </c:pt>
                <c:pt idx="104">
                  <c:v>0.54300000000000004</c:v>
                </c:pt>
                <c:pt idx="105">
                  <c:v>0.54400000000000004</c:v>
                </c:pt>
                <c:pt idx="106">
                  <c:v>0.54500000000000004</c:v>
                </c:pt>
                <c:pt idx="107">
                  <c:v>0.54600000000000004</c:v>
                </c:pt>
                <c:pt idx="108">
                  <c:v>0.54700000000000004</c:v>
                </c:pt>
                <c:pt idx="109">
                  <c:v>0.54800000000000004</c:v>
                </c:pt>
                <c:pt idx="110">
                  <c:v>0.54900000000000004</c:v>
                </c:pt>
                <c:pt idx="111">
                  <c:v>0.55000000000000004</c:v>
                </c:pt>
                <c:pt idx="112">
                  <c:v>0.55100000000000005</c:v>
                </c:pt>
                <c:pt idx="113">
                  <c:v>0.55200000000000005</c:v>
                </c:pt>
                <c:pt idx="114">
                  <c:v>0.55300000000000005</c:v>
                </c:pt>
                <c:pt idx="115">
                  <c:v>0.55400000000000005</c:v>
                </c:pt>
                <c:pt idx="116">
                  <c:v>0.55500000000000005</c:v>
                </c:pt>
                <c:pt idx="117">
                  <c:v>0.55600000000000005</c:v>
                </c:pt>
                <c:pt idx="118">
                  <c:v>0.55700000000000005</c:v>
                </c:pt>
                <c:pt idx="119">
                  <c:v>0.55800000000000005</c:v>
                </c:pt>
                <c:pt idx="120">
                  <c:v>0.55900000000000005</c:v>
                </c:pt>
                <c:pt idx="121">
                  <c:v>0.56000000000000005</c:v>
                </c:pt>
                <c:pt idx="122">
                  <c:v>0.56100000000000005</c:v>
                </c:pt>
                <c:pt idx="123">
                  <c:v>0.56200000000000006</c:v>
                </c:pt>
                <c:pt idx="124">
                  <c:v>0.56299999999999994</c:v>
                </c:pt>
                <c:pt idx="125">
                  <c:v>0.56399999999999995</c:v>
                </c:pt>
                <c:pt idx="126">
                  <c:v>0.56499999999999995</c:v>
                </c:pt>
                <c:pt idx="127">
                  <c:v>0.56599999999999995</c:v>
                </c:pt>
                <c:pt idx="128">
                  <c:v>0.56699999999999995</c:v>
                </c:pt>
                <c:pt idx="129">
                  <c:v>0.56799999999999995</c:v>
                </c:pt>
                <c:pt idx="130">
                  <c:v>0.56899999999999995</c:v>
                </c:pt>
                <c:pt idx="131">
                  <c:v>0.56999999999999995</c:v>
                </c:pt>
                <c:pt idx="132">
                  <c:v>0.57099999999999995</c:v>
                </c:pt>
                <c:pt idx="133">
                  <c:v>0.57199999999999995</c:v>
                </c:pt>
                <c:pt idx="134">
                  <c:v>0.57299999999999995</c:v>
                </c:pt>
                <c:pt idx="135">
                  <c:v>0.57399999999999995</c:v>
                </c:pt>
                <c:pt idx="136">
                  <c:v>0.57499999999999996</c:v>
                </c:pt>
                <c:pt idx="137">
                  <c:v>0.57599999999999996</c:v>
                </c:pt>
                <c:pt idx="138">
                  <c:v>0.57699999999999996</c:v>
                </c:pt>
                <c:pt idx="139">
                  <c:v>0.57799999999999996</c:v>
                </c:pt>
                <c:pt idx="140">
                  <c:v>0.57899999999999996</c:v>
                </c:pt>
                <c:pt idx="141">
                  <c:v>0.57999999999999996</c:v>
                </c:pt>
                <c:pt idx="142">
                  <c:v>0.58099999999999996</c:v>
                </c:pt>
                <c:pt idx="143">
                  <c:v>0.58199999999999996</c:v>
                </c:pt>
                <c:pt idx="144">
                  <c:v>0.58299999999999996</c:v>
                </c:pt>
                <c:pt idx="145">
                  <c:v>0.58399999999999996</c:v>
                </c:pt>
                <c:pt idx="146">
                  <c:v>0.58499999999999996</c:v>
                </c:pt>
                <c:pt idx="147">
                  <c:v>0.58599999999999997</c:v>
                </c:pt>
                <c:pt idx="148">
                  <c:v>0.58699999999999997</c:v>
                </c:pt>
                <c:pt idx="149">
                  <c:v>0.58799999999999997</c:v>
                </c:pt>
                <c:pt idx="150">
                  <c:v>0.58899999999999997</c:v>
                </c:pt>
                <c:pt idx="151">
                  <c:v>0.59</c:v>
                </c:pt>
                <c:pt idx="152">
                  <c:v>0.59099999999999997</c:v>
                </c:pt>
                <c:pt idx="153">
                  <c:v>0.59199999999999997</c:v>
                </c:pt>
                <c:pt idx="154">
                  <c:v>0.59299999999999997</c:v>
                </c:pt>
                <c:pt idx="155">
                  <c:v>0.59399999999999997</c:v>
                </c:pt>
                <c:pt idx="156">
                  <c:v>0.59499999999999997</c:v>
                </c:pt>
                <c:pt idx="157">
                  <c:v>0.59599999999999997</c:v>
                </c:pt>
                <c:pt idx="158">
                  <c:v>0.59699999999999998</c:v>
                </c:pt>
                <c:pt idx="159">
                  <c:v>0.59799999999999998</c:v>
                </c:pt>
                <c:pt idx="160">
                  <c:v>0.59899999999999998</c:v>
                </c:pt>
                <c:pt idx="161">
                  <c:v>0.6</c:v>
                </c:pt>
                <c:pt idx="162">
                  <c:v>0.60099999999999998</c:v>
                </c:pt>
                <c:pt idx="163">
                  <c:v>0.60199999999999998</c:v>
                </c:pt>
                <c:pt idx="164">
                  <c:v>0.60299999999999998</c:v>
                </c:pt>
                <c:pt idx="165">
                  <c:v>0.60399999999999998</c:v>
                </c:pt>
                <c:pt idx="166">
                  <c:v>0.60499999999999998</c:v>
                </c:pt>
                <c:pt idx="167">
                  <c:v>0.60599999999999998</c:v>
                </c:pt>
                <c:pt idx="168">
                  <c:v>0.60699999999999998</c:v>
                </c:pt>
                <c:pt idx="169">
                  <c:v>0.60799999999999998</c:v>
                </c:pt>
                <c:pt idx="170">
                  <c:v>0.60899999999999999</c:v>
                </c:pt>
                <c:pt idx="171">
                  <c:v>0.61</c:v>
                </c:pt>
                <c:pt idx="172">
                  <c:v>0.61099999999999999</c:v>
                </c:pt>
                <c:pt idx="173">
                  <c:v>0.61199999999999999</c:v>
                </c:pt>
                <c:pt idx="174">
                  <c:v>0.61299999999999999</c:v>
                </c:pt>
                <c:pt idx="175">
                  <c:v>0.61399999999999999</c:v>
                </c:pt>
                <c:pt idx="176">
                  <c:v>0.61499999999999999</c:v>
                </c:pt>
                <c:pt idx="177">
                  <c:v>0.61599999999999999</c:v>
                </c:pt>
                <c:pt idx="178">
                  <c:v>0.61699999999999999</c:v>
                </c:pt>
                <c:pt idx="179">
                  <c:v>0.61799999999999999</c:v>
                </c:pt>
                <c:pt idx="180">
                  <c:v>0.61899999999999999</c:v>
                </c:pt>
                <c:pt idx="181">
                  <c:v>0.62</c:v>
                </c:pt>
                <c:pt idx="182">
                  <c:v>0.621</c:v>
                </c:pt>
                <c:pt idx="183">
                  <c:v>0.622</c:v>
                </c:pt>
                <c:pt idx="184">
                  <c:v>0.623</c:v>
                </c:pt>
                <c:pt idx="185">
                  <c:v>0.624</c:v>
                </c:pt>
                <c:pt idx="186">
                  <c:v>0.625</c:v>
                </c:pt>
                <c:pt idx="187">
                  <c:v>0.626</c:v>
                </c:pt>
                <c:pt idx="188">
                  <c:v>0.627</c:v>
                </c:pt>
                <c:pt idx="189">
                  <c:v>0.628</c:v>
                </c:pt>
                <c:pt idx="190">
                  <c:v>0.629</c:v>
                </c:pt>
                <c:pt idx="191">
                  <c:v>0.63</c:v>
                </c:pt>
                <c:pt idx="192">
                  <c:v>0.63100000000000001</c:v>
                </c:pt>
                <c:pt idx="193">
                  <c:v>0.63200000000000001</c:v>
                </c:pt>
                <c:pt idx="194">
                  <c:v>0.63300000000000001</c:v>
                </c:pt>
                <c:pt idx="195">
                  <c:v>0.63400000000000001</c:v>
                </c:pt>
                <c:pt idx="196">
                  <c:v>0.63500000000000001</c:v>
                </c:pt>
                <c:pt idx="197">
                  <c:v>0.63600000000000001</c:v>
                </c:pt>
                <c:pt idx="198">
                  <c:v>0.63700000000000001</c:v>
                </c:pt>
                <c:pt idx="199">
                  <c:v>0.63800000000000001</c:v>
                </c:pt>
                <c:pt idx="200">
                  <c:v>0.63900000000000001</c:v>
                </c:pt>
                <c:pt idx="201">
                  <c:v>0.64</c:v>
                </c:pt>
                <c:pt idx="202">
                  <c:v>0.64100000000000001</c:v>
                </c:pt>
                <c:pt idx="203">
                  <c:v>0.64200000000000002</c:v>
                </c:pt>
                <c:pt idx="204">
                  <c:v>0.64300000000000002</c:v>
                </c:pt>
                <c:pt idx="205">
                  <c:v>0.64400000000000002</c:v>
                </c:pt>
                <c:pt idx="206">
                  <c:v>0.64500000000000002</c:v>
                </c:pt>
                <c:pt idx="207">
                  <c:v>0.64600000000000002</c:v>
                </c:pt>
                <c:pt idx="208">
                  <c:v>0.64700000000000002</c:v>
                </c:pt>
                <c:pt idx="209">
                  <c:v>0.64800000000000002</c:v>
                </c:pt>
                <c:pt idx="210">
                  <c:v>0.64900000000000002</c:v>
                </c:pt>
                <c:pt idx="211">
                  <c:v>0.65</c:v>
                </c:pt>
                <c:pt idx="212">
                  <c:v>0.65100000000000002</c:v>
                </c:pt>
                <c:pt idx="213">
                  <c:v>0.65200000000000002</c:v>
                </c:pt>
                <c:pt idx="214">
                  <c:v>0.65300000000000002</c:v>
                </c:pt>
                <c:pt idx="215">
                  <c:v>0.65400000000000003</c:v>
                </c:pt>
                <c:pt idx="216">
                  <c:v>0.65500000000000003</c:v>
                </c:pt>
                <c:pt idx="217">
                  <c:v>0.65600000000000003</c:v>
                </c:pt>
                <c:pt idx="218">
                  <c:v>0.65700000000000003</c:v>
                </c:pt>
                <c:pt idx="219">
                  <c:v>0.65800000000000003</c:v>
                </c:pt>
                <c:pt idx="220">
                  <c:v>0.65900000000000003</c:v>
                </c:pt>
                <c:pt idx="221">
                  <c:v>0.66</c:v>
                </c:pt>
                <c:pt idx="222">
                  <c:v>0.66100000000000003</c:v>
                </c:pt>
                <c:pt idx="223">
                  <c:v>0.66200000000000003</c:v>
                </c:pt>
                <c:pt idx="224">
                  <c:v>0.66300000000000003</c:v>
                </c:pt>
                <c:pt idx="225">
                  <c:v>0.66400000000000003</c:v>
                </c:pt>
                <c:pt idx="226">
                  <c:v>0.66500000000000004</c:v>
                </c:pt>
                <c:pt idx="227">
                  <c:v>0.66600000000000004</c:v>
                </c:pt>
                <c:pt idx="228">
                  <c:v>0.66700000000000004</c:v>
                </c:pt>
                <c:pt idx="229">
                  <c:v>0.66800000000000004</c:v>
                </c:pt>
                <c:pt idx="230">
                  <c:v>0.66900000000000004</c:v>
                </c:pt>
                <c:pt idx="231">
                  <c:v>0.67</c:v>
                </c:pt>
                <c:pt idx="232">
                  <c:v>0.67100000000000004</c:v>
                </c:pt>
                <c:pt idx="233">
                  <c:v>0.67200000000000004</c:v>
                </c:pt>
                <c:pt idx="234">
                  <c:v>0.67300000000000004</c:v>
                </c:pt>
                <c:pt idx="235">
                  <c:v>0.67400000000000004</c:v>
                </c:pt>
                <c:pt idx="236">
                  <c:v>0.67500000000000004</c:v>
                </c:pt>
                <c:pt idx="237">
                  <c:v>0.67600000000000005</c:v>
                </c:pt>
                <c:pt idx="238">
                  <c:v>0.67700000000000005</c:v>
                </c:pt>
                <c:pt idx="239">
                  <c:v>0.67800000000000005</c:v>
                </c:pt>
                <c:pt idx="240">
                  <c:v>0.67900000000000005</c:v>
                </c:pt>
                <c:pt idx="241">
                  <c:v>0.68</c:v>
                </c:pt>
                <c:pt idx="242">
                  <c:v>0.68100000000000005</c:v>
                </c:pt>
                <c:pt idx="243">
                  <c:v>0.68200000000000005</c:v>
                </c:pt>
                <c:pt idx="244">
                  <c:v>0.68300000000000005</c:v>
                </c:pt>
                <c:pt idx="245">
                  <c:v>0.68400000000000005</c:v>
                </c:pt>
                <c:pt idx="246">
                  <c:v>0.68500000000000005</c:v>
                </c:pt>
                <c:pt idx="247">
                  <c:v>0.68600000000000005</c:v>
                </c:pt>
                <c:pt idx="248">
                  <c:v>0.68700000000000006</c:v>
                </c:pt>
                <c:pt idx="249">
                  <c:v>0.68799999999999994</c:v>
                </c:pt>
                <c:pt idx="250">
                  <c:v>0.68899999999999995</c:v>
                </c:pt>
                <c:pt idx="251">
                  <c:v>0.69</c:v>
                </c:pt>
                <c:pt idx="252">
                  <c:v>0.69099999999999995</c:v>
                </c:pt>
                <c:pt idx="253">
                  <c:v>0.69199999999999995</c:v>
                </c:pt>
                <c:pt idx="254">
                  <c:v>0.69299999999999995</c:v>
                </c:pt>
                <c:pt idx="255">
                  <c:v>0.69399999999999995</c:v>
                </c:pt>
                <c:pt idx="256">
                  <c:v>0.69499999999999995</c:v>
                </c:pt>
                <c:pt idx="257">
                  <c:v>0.69599999999999995</c:v>
                </c:pt>
                <c:pt idx="258">
                  <c:v>0.69699999999999995</c:v>
                </c:pt>
                <c:pt idx="259">
                  <c:v>0.69799999999999995</c:v>
                </c:pt>
                <c:pt idx="260">
                  <c:v>0.69899999999999995</c:v>
                </c:pt>
                <c:pt idx="261">
                  <c:v>0.7</c:v>
                </c:pt>
                <c:pt idx="262">
                  <c:v>0.70099999999999996</c:v>
                </c:pt>
                <c:pt idx="263">
                  <c:v>0.70199999999999996</c:v>
                </c:pt>
                <c:pt idx="264">
                  <c:v>0.70299999999999996</c:v>
                </c:pt>
                <c:pt idx="265">
                  <c:v>0.70399999999999996</c:v>
                </c:pt>
                <c:pt idx="266">
                  <c:v>0.70499999999999996</c:v>
                </c:pt>
                <c:pt idx="267">
                  <c:v>0.70599999999999996</c:v>
                </c:pt>
                <c:pt idx="268">
                  <c:v>0.70699999999999996</c:v>
                </c:pt>
                <c:pt idx="269">
                  <c:v>0.70799999999999996</c:v>
                </c:pt>
                <c:pt idx="270">
                  <c:v>0.70899999999999996</c:v>
                </c:pt>
                <c:pt idx="271">
                  <c:v>0.71</c:v>
                </c:pt>
                <c:pt idx="272">
                  <c:v>0.71099999999999997</c:v>
                </c:pt>
                <c:pt idx="273">
                  <c:v>0.71199999999999997</c:v>
                </c:pt>
                <c:pt idx="274">
                  <c:v>0.71299999999999997</c:v>
                </c:pt>
                <c:pt idx="275">
                  <c:v>0.71399999999999997</c:v>
                </c:pt>
                <c:pt idx="276">
                  <c:v>0.71499999999999997</c:v>
                </c:pt>
                <c:pt idx="277">
                  <c:v>0.71599999999999997</c:v>
                </c:pt>
                <c:pt idx="278">
                  <c:v>0.71699999999999997</c:v>
                </c:pt>
                <c:pt idx="279">
                  <c:v>0.71799999999999997</c:v>
                </c:pt>
                <c:pt idx="280">
                  <c:v>0.71899999999999997</c:v>
                </c:pt>
                <c:pt idx="281">
                  <c:v>0.72</c:v>
                </c:pt>
                <c:pt idx="282">
                  <c:v>0.72099999999999997</c:v>
                </c:pt>
                <c:pt idx="283">
                  <c:v>0.72199999999999998</c:v>
                </c:pt>
                <c:pt idx="284">
                  <c:v>0.72299999999999998</c:v>
                </c:pt>
                <c:pt idx="285">
                  <c:v>0.72399999999999998</c:v>
                </c:pt>
                <c:pt idx="286">
                  <c:v>0.72499999999999998</c:v>
                </c:pt>
                <c:pt idx="287">
                  <c:v>0.72599999999999998</c:v>
                </c:pt>
                <c:pt idx="288">
                  <c:v>0.72699999999999998</c:v>
                </c:pt>
                <c:pt idx="289">
                  <c:v>0.72799999999999998</c:v>
                </c:pt>
                <c:pt idx="290">
                  <c:v>0.72899999999999998</c:v>
                </c:pt>
                <c:pt idx="291">
                  <c:v>0.73</c:v>
                </c:pt>
                <c:pt idx="292">
                  <c:v>0.73099999999999998</c:v>
                </c:pt>
                <c:pt idx="293">
                  <c:v>0.73199999999999998</c:v>
                </c:pt>
                <c:pt idx="294">
                  <c:v>0.73299999999999998</c:v>
                </c:pt>
                <c:pt idx="295">
                  <c:v>0.73399999999999999</c:v>
                </c:pt>
                <c:pt idx="296">
                  <c:v>0.73499999999999999</c:v>
                </c:pt>
                <c:pt idx="297">
                  <c:v>0.73599999999999999</c:v>
                </c:pt>
                <c:pt idx="298">
                  <c:v>0.73699999999999999</c:v>
                </c:pt>
                <c:pt idx="299">
                  <c:v>0.73799999999999999</c:v>
                </c:pt>
                <c:pt idx="300">
                  <c:v>0.73899999999999999</c:v>
                </c:pt>
                <c:pt idx="301">
                  <c:v>0.74</c:v>
                </c:pt>
                <c:pt idx="302">
                  <c:v>0.74099999999999999</c:v>
                </c:pt>
                <c:pt idx="303">
                  <c:v>0.74199999999999999</c:v>
                </c:pt>
                <c:pt idx="304">
                  <c:v>0.74299999999999999</c:v>
                </c:pt>
                <c:pt idx="305">
                  <c:v>0.74399999999999999</c:v>
                </c:pt>
                <c:pt idx="306">
                  <c:v>0.745</c:v>
                </c:pt>
                <c:pt idx="307">
                  <c:v>0.746</c:v>
                </c:pt>
                <c:pt idx="308">
                  <c:v>0.747</c:v>
                </c:pt>
                <c:pt idx="309">
                  <c:v>0.748</c:v>
                </c:pt>
                <c:pt idx="310">
                  <c:v>0.749</c:v>
                </c:pt>
                <c:pt idx="311">
                  <c:v>0.75</c:v>
                </c:pt>
                <c:pt idx="312">
                  <c:v>0.751</c:v>
                </c:pt>
                <c:pt idx="313">
                  <c:v>0.752</c:v>
                </c:pt>
                <c:pt idx="314">
                  <c:v>0.753</c:v>
                </c:pt>
                <c:pt idx="315">
                  <c:v>0.754</c:v>
                </c:pt>
                <c:pt idx="316">
                  <c:v>0.755</c:v>
                </c:pt>
                <c:pt idx="317">
                  <c:v>0.75600000000000001</c:v>
                </c:pt>
                <c:pt idx="318">
                  <c:v>0.75700000000000001</c:v>
                </c:pt>
                <c:pt idx="319">
                  <c:v>0.75800000000000001</c:v>
                </c:pt>
                <c:pt idx="320">
                  <c:v>0.75900000000000001</c:v>
                </c:pt>
                <c:pt idx="321">
                  <c:v>0.76</c:v>
                </c:pt>
                <c:pt idx="322">
                  <c:v>0.76100000000000001</c:v>
                </c:pt>
                <c:pt idx="323">
                  <c:v>0.76200000000000001</c:v>
                </c:pt>
                <c:pt idx="324">
                  <c:v>0.76300000000000001</c:v>
                </c:pt>
                <c:pt idx="325">
                  <c:v>0.76400000000000001</c:v>
                </c:pt>
                <c:pt idx="326">
                  <c:v>0.76500000000000001</c:v>
                </c:pt>
                <c:pt idx="327">
                  <c:v>0.76600000000000001</c:v>
                </c:pt>
                <c:pt idx="328">
                  <c:v>0.76700000000000002</c:v>
                </c:pt>
                <c:pt idx="329">
                  <c:v>0.76800000000000002</c:v>
                </c:pt>
                <c:pt idx="330">
                  <c:v>0.76900000000000002</c:v>
                </c:pt>
                <c:pt idx="331">
                  <c:v>0.77</c:v>
                </c:pt>
                <c:pt idx="332">
                  <c:v>0.77100000000000002</c:v>
                </c:pt>
                <c:pt idx="333">
                  <c:v>0.77200000000000002</c:v>
                </c:pt>
                <c:pt idx="334">
                  <c:v>0.77300000000000002</c:v>
                </c:pt>
                <c:pt idx="335">
                  <c:v>0.77400000000000002</c:v>
                </c:pt>
                <c:pt idx="336">
                  <c:v>0.77500000000000002</c:v>
                </c:pt>
                <c:pt idx="337">
                  <c:v>0.77600000000000002</c:v>
                </c:pt>
                <c:pt idx="338">
                  <c:v>0.77700000000000002</c:v>
                </c:pt>
                <c:pt idx="339">
                  <c:v>0.77800000000000002</c:v>
                </c:pt>
                <c:pt idx="340">
                  <c:v>0.77900000000000003</c:v>
                </c:pt>
                <c:pt idx="341">
                  <c:v>0.78</c:v>
                </c:pt>
                <c:pt idx="342">
                  <c:v>0.78100000000000003</c:v>
                </c:pt>
                <c:pt idx="343">
                  <c:v>0.78200000000000003</c:v>
                </c:pt>
                <c:pt idx="344">
                  <c:v>0.78300000000000003</c:v>
                </c:pt>
                <c:pt idx="345">
                  <c:v>0.78400000000000003</c:v>
                </c:pt>
                <c:pt idx="346">
                  <c:v>0.78500000000000003</c:v>
                </c:pt>
                <c:pt idx="347">
                  <c:v>0.78600000000000003</c:v>
                </c:pt>
                <c:pt idx="348">
                  <c:v>0.78700000000000003</c:v>
                </c:pt>
                <c:pt idx="349">
                  <c:v>0.78800000000000003</c:v>
                </c:pt>
                <c:pt idx="350">
                  <c:v>0.78900000000000003</c:v>
                </c:pt>
                <c:pt idx="351">
                  <c:v>0.79</c:v>
                </c:pt>
                <c:pt idx="352">
                  <c:v>0.79100000000000004</c:v>
                </c:pt>
                <c:pt idx="353">
                  <c:v>0.79200000000000004</c:v>
                </c:pt>
                <c:pt idx="354">
                  <c:v>0.79300000000000004</c:v>
                </c:pt>
                <c:pt idx="355">
                  <c:v>0.79400000000000004</c:v>
                </c:pt>
                <c:pt idx="356">
                  <c:v>0.79500000000000004</c:v>
                </c:pt>
                <c:pt idx="357">
                  <c:v>0.79600000000000004</c:v>
                </c:pt>
                <c:pt idx="358">
                  <c:v>0.79700000000000004</c:v>
                </c:pt>
                <c:pt idx="359">
                  <c:v>0.79800000000000004</c:v>
                </c:pt>
                <c:pt idx="360">
                  <c:v>0.79900000000000004</c:v>
                </c:pt>
                <c:pt idx="361">
                  <c:v>0.8</c:v>
                </c:pt>
                <c:pt idx="362">
                  <c:v>0.80100000000000005</c:v>
                </c:pt>
                <c:pt idx="363">
                  <c:v>0.80200000000000005</c:v>
                </c:pt>
                <c:pt idx="364">
                  <c:v>0.80300000000000005</c:v>
                </c:pt>
                <c:pt idx="365">
                  <c:v>0.80400000000000005</c:v>
                </c:pt>
                <c:pt idx="366">
                  <c:v>0.80500000000000005</c:v>
                </c:pt>
                <c:pt idx="367">
                  <c:v>0.80600000000000005</c:v>
                </c:pt>
                <c:pt idx="368">
                  <c:v>0.80700000000000005</c:v>
                </c:pt>
                <c:pt idx="369">
                  <c:v>0.80800000000000005</c:v>
                </c:pt>
                <c:pt idx="370">
                  <c:v>0.80900000000000005</c:v>
                </c:pt>
                <c:pt idx="371">
                  <c:v>0.81</c:v>
                </c:pt>
                <c:pt idx="372">
                  <c:v>0.81100000000000005</c:v>
                </c:pt>
                <c:pt idx="373">
                  <c:v>0.81200000000000006</c:v>
                </c:pt>
                <c:pt idx="374">
                  <c:v>0.81299999999999994</c:v>
                </c:pt>
                <c:pt idx="375">
                  <c:v>0.81399999999999995</c:v>
                </c:pt>
                <c:pt idx="376">
                  <c:v>0.81499999999999995</c:v>
                </c:pt>
                <c:pt idx="377">
                  <c:v>0.81599999999999995</c:v>
                </c:pt>
                <c:pt idx="378">
                  <c:v>0.81699999999999995</c:v>
                </c:pt>
                <c:pt idx="379">
                  <c:v>0.81799999999999995</c:v>
                </c:pt>
                <c:pt idx="380">
                  <c:v>0.81899999999999995</c:v>
                </c:pt>
                <c:pt idx="381">
                  <c:v>0.82</c:v>
                </c:pt>
                <c:pt idx="382">
                  <c:v>0.82099999999999995</c:v>
                </c:pt>
                <c:pt idx="383">
                  <c:v>0.82199999999999995</c:v>
                </c:pt>
                <c:pt idx="384">
                  <c:v>0.82299999999999995</c:v>
                </c:pt>
                <c:pt idx="385">
                  <c:v>0.82399999999999995</c:v>
                </c:pt>
                <c:pt idx="386">
                  <c:v>0.82499999999999996</c:v>
                </c:pt>
                <c:pt idx="387">
                  <c:v>0.82599999999999996</c:v>
                </c:pt>
                <c:pt idx="388">
                  <c:v>0.82699999999999996</c:v>
                </c:pt>
                <c:pt idx="389">
                  <c:v>0.82799999999999996</c:v>
                </c:pt>
                <c:pt idx="390">
                  <c:v>0.82899999999999996</c:v>
                </c:pt>
                <c:pt idx="391">
                  <c:v>0.83</c:v>
                </c:pt>
                <c:pt idx="392">
                  <c:v>0.83099999999999996</c:v>
                </c:pt>
                <c:pt idx="393">
                  <c:v>0.83199999999999996</c:v>
                </c:pt>
                <c:pt idx="394">
                  <c:v>0.83299999999999996</c:v>
                </c:pt>
                <c:pt idx="395">
                  <c:v>0.83399999999999996</c:v>
                </c:pt>
                <c:pt idx="396">
                  <c:v>0.83499999999999996</c:v>
                </c:pt>
                <c:pt idx="397">
                  <c:v>0.83599999999999997</c:v>
                </c:pt>
                <c:pt idx="398">
                  <c:v>0.83699999999999997</c:v>
                </c:pt>
                <c:pt idx="399">
                  <c:v>0.83799999999999997</c:v>
                </c:pt>
                <c:pt idx="400">
                  <c:v>0.83899999999999997</c:v>
                </c:pt>
                <c:pt idx="401">
                  <c:v>0.84</c:v>
                </c:pt>
                <c:pt idx="402">
                  <c:v>0.84099999999999997</c:v>
                </c:pt>
                <c:pt idx="403">
                  <c:v>0.84199999999999997</c:v>
                </c:pt>
                <c:pt idx="404">
                  <c:v>0.84299999999999997</c:v>
                </c:pt>
                <c:pt idx="405">
                  <c:v>0.84399999999999997</c:v>
                </c:pt>
                <c:pt idx="406">
                  <c:v>0.84499999999999997</c:v>
                </c:pt>
                <c:pt idx="407">
                  <c:v>0.84599999999999997</c:v>
                </c:pt>
                <c:pt idx="408">
                  <c:v>0.84699999999999998</c:v>
                </c:pt>
                <c:pt idx="409">
                  <c:v>0.84799999999999998</c:v>
                </c:pt>
                <c:pt idx="410">
                  <c:v>0.84899999999999998</c:v>
                </c:pt>
                <c:pt idx="411">
                  <c:v>0.85</c:v>
                </c:pt>
                <c:pt idx="412">
                  <c:v>0.85099999999999998</c:v>
                </c:pt>
                <c:pt idx="413">
                  <c:v>0.85199999999999998</c:v>
                </c:pt>
                <c:pt idx="414">
                  <c:v>0.85299999999999998</c:v>
                </c:pt>
                <c:pt idx="415">
                  <c:v>0.85399999999999998</c:v>
                </c:pt>
                <c:pt idx="416">
                  <c:v>0.85499999999999998</c:v>
                </c:pt>
                <c:pt idx="417">
                  <c:v>0.85599999999999998</c:v>
                </c:pt>
                <c:pt idx="418">
                  <c:v>0.85699999999999998</c:v>
                </c:pt>
                <c:pt idx="419">
                  <c:v>0.85799999999999998</c:v>
                </c:pt>
                <c:pt idx="420">
                  <c:v>0.85899999999999999</c:v>
                </c:pt>
                <c:pt idx="421">
                  <c:v>0.86</c:v>
                </c:pt>
                <c:pt idx="422">
                  <c:v>0.86099999999999999</c:v>
                </c:pt>
                <c:pt idx="423">
                  <c:v>0.86199999999999999</c:v>
                </c:pt>
                <c:pt idx="424">
                  <c:v>0.86299999999999999</c:v>
                </c:pt>
                <c:pt idx="425">
                  <c:v>0.86399999999999999</c:v>
                </c:pt>
                <c:pt idx="426">
                  <c:v>0.86499999999999999</c:v>
                </c:pt>
                <c:pt idx="427">
                  <c:v>0.86599999999999999</c:v>
                </c:pt>
                <c:pt idx="428">
                  <c:v>0.86699999999999999</c:v>
                </c:pt>
                <c:pt idx="429">
                  <c:v>0.86799999999999999</c:v>
                </c:pt>
                <c:pt idx="430">
                  <c:v>0.86899999999999999</c:v>
                </c:pt>
                <c:pt idx="431">
                  <c:v>0.87</c:v>
                </c:pt>
                <c:pt idx="432">
                  <c:v>0.871</c:v>
                </c:pt>
                <c:pt idx="433">
                  <c:v>0.872</c:v>
                </c:pt>
                <c:pt idx="434">
                  <c:v>0.873</c:v>
                </c:pt>
                <c:pt idx="435">
                  <c:v>0.874</c:v>
                </c:pt>
                <c:pt idx="436">
                  <c:v>0.875</c:v>
                </c:pt>
                <c:pt idx="437">
                  <c:v>0.876</c:v>
                </c:pt>
                <c:pt idx="438">
                  <c:v>0.877</c:v>
                </c:pt>
                <c:pt idx="439">
                  <c:v>0.878</c:v>
                </c:pt>
                <c:pt idx="440">
                  <c:v>0.879</c:v>
                </c:pt>
                <c:pt idx="441">
                  <c:v>0.88</c:v>
                </c:pt>
                <c:pt idx="442">
                  <c:v>0.88100000000000001</c:v>
                </c:pt>
                <c:pt idx="443">
                  <c:v>0.88200000000000001</c:v>
                </c:pt>
                <c:pt idx="444">
                  <c:v>0.88300000000000001</c:v>
                </c:pt>
                <c:pt idx="445">
                  <c:v>0.88400000000000001</c:v>
                </c:pt>
                <c:pt idx="446">
                  <c:v>0.88500000000000001</c:v>
                </c:pt>
                <c:pt idx="447">
                  <c:v>0.88600000000000001</c:v>
                </c:pt>
                <c:pt idx="448">
                  <c:v>0.88700000000000001</c:v>
                </c:pt>
                <c:pt idx="449">
                  <c:v>0.88800000000000001</c:v>
                </c:pt>
                <c:pt idx="450">
                  <c:v>0.88900000000000001</c:v>
                </c:pt>
                <c:pt idx="451">
                  <c:v>0.89</c:v>
                </c:pt>
                <c:pt idx="452">
                  <c:v>0.89100000000000001</c:v>
                </c:pt>
                <c:pt idx="453">
                  <c:v>0.89200000000000002</c:v>
                </c:pt>
                <c:pt idx="454">
                  <c:v>0.89300000000000002</c:v>
                </c:pt>
                <c:pt idx="455">
                  <c:v>0.89400000000000002</c:v>
                </c:pt>
                <c:pt idx="456">
                  <c:v>0.89500000000000002</c:v>
                </c:pt>
                <c:pt idx="457">
                  <c:v>0.89600000000000002</c:v>
                </c:pt>
                <c:pt idx="458">
                  <c:v>0.89700000000000002</c:v>
                </c:pt>
                <c:pt idx="459">
                  <c:v>0.89800000000000002</c:v>
                </c:pt>
                <c:pt idx="460">
                  <c:v>0.89900000000000002</c:v>
                </c:pt>
                <c:pt idx="461">
                  <c:v>0.9</c:v>
                </c:pt>
                <c:pt idx="462">
                  <c:v>0.90100000000000002</c:v>
                </c:pt>
                <c:pt idx="463">
                  <c:v>0.90200000000000002</c:v>
                </c:pt>
                <c:pt idx="464">
                  <c:v>0.90300000000000002</c:v>
                </c:pt>
                <c:pt idx="465">
                  <c:v>0.90400000000000003</c:v>
                </c:pt>
                <c:pt idx="466">
                  <c:v>0.90500000000000003</c:v>
                </c:pt>
                <c:pt idx="467">
                  <c:v>0.90600000000000003</c:v>
                </c:pt>
                <c:pt idx="468">
                  <c:v>0.90700000000000003</c:v>
                </c:pt>
                <c:pt idx="469">
                  <c:v>0.90800000000000003</c:v>
                </c:pt>
                <c:pt idx="470">
                  <c:v>0.90900000000000003</c:v>
                </c:pt>
                <c:pt idx="471">
                  <c:v>0.91</c:v>
                </c:pt>
                <c:pt idx="472">
                  <c:v>0.91100000000000003</c:v>
                </c:pt>
                <c:pt idx="473">
                  <c:v>0.91200000000000003</c:v>
                </c:pt>
                <c:pt idx="474">
                  <c:v>0.91300000000000003</c:v>
                </c:pt>
                <c:pt idx="475">
                  <c:v>0.91400000000000003</c:v>
                </c:pt>
                <c:pt idx="476">
                  <c:v>0.91500000000000004</c:v>
                </c:pt>
                <c:pt idx="477">
                  <c:v>0.91600000000000004</c:v>
                </c:pt>
                <c:pt idx="478">
                  <c:v>0.91700000000000004</c:v>
                </c:pt>
                <c:pt idx="479">
                  <c:v>0.91800000000000004</c:v>
                </c:pt>
                <c:pt idx="480">
                  <c:v>0.91900000000000004</c:v>
                </c:pt>
                <c:pt idx="481">
                  <c:v>0.92</c:v>
                </c:pt>
                <c:pt idx="482">
                  <c:v>0.92100000000000004</c:v>
                </c:pt>
                <c:pt idx="483">
                  <c:v>0.92200000000000004</c:v>
                </c:pt>
                <c:pt idx="484">
                  <c:v>0.92300000000000004</c:v>
                </c:pt>
                <c:pt idx="485">
                  <c:v>0.92400000000000004</c:v>
                </c:pt>
                <c:pt idx="486">
                  <c:v>0.92500000000000004</c:v>
                </c:pt>
                <c:pt idx="487">
                  <c:v>0.92600000000000005</c:v>
                </c:pt>
                <c:pt idx="488">
                  <c:v>0.92700000000000005</c:v>
                </c:pt>
                <c:pt idx="489">
                  <c:v>0.92800000000000005</c:v>
                </c:pt>
                <c:pt idx="490">
                  <c:v>0.92900000000000005</c:v>
                </c:pt>
                <c:pt idx="491">
                  <c:v>0.93</c:v>
                </c:pt>
                <c:pt idx="492">
                  <c:v>0.93100000000000005</c:v>
                </c:pt>
                <c:pt idx="493">
                  <c:v>0.93200000000000005</c:v>
                </c:pt>
                <c:pt idx="494">
                  <c:v>0.93300000000000005</c:v>
                </c:pt>
                <c:pt idx="495">
                  <c:v>0.93400000000000005</c:v>
                </c:pt>
                <c:pt idx="496">
                  <c:v>0.93500000000000005</c:v>
                </c:pt>
                <c:pt idx="497">
                  <c:v>0.93600000000000005</c:v>
                </c:pt>
                <c:pt idx="498">
                  <c:v>0.93700000000000006</c:v>
                </c:pt>
                <c:pt idx="499">
                  <c:v>0.93799999999999994</c:v>
                </c:pt>
                <c:pt idx="500">
                  <c:v>0.93899999999999995</c:v>
                </c:pt>
                <c:pt idx="501">
                  <c:v>0.94</c:v>
                </c:pt>
                <c:pt idx="502">
                  <c:v>0.94099999999999995</c:v>
                </c:pt>
                <c:pt idx="503">
                  <c:v>0.94199999999999995</c:v>
                </c:pt>
                <c:pt idx="504">
                  <c:v>0.94299999999999995</c:v>
                </c:pt>
                <c:pt idx="505">
                  <c:v>0.94399999999999995</c:v>
                </c:pt>
                <c:pt idx="506">
                  <c:v>0.94499999999999995</c:v>
                </c:pt>
                <c:pt idx="507">
                  <c:v>0.94599999999999995</c:v>
                </c:pt>
                <c:pt idx="508">
                  <c:v>0.94699999999999995</c:v>
                </c:pt>
                <c:pt idx="509">
                  <c:v>0.94799999999999995</c:v>
                </c:pt>
                <c:pt idx="510">
                  <c:v>0.94899999999999995</c:v>
                </c:pt>
                <c:pt idx="511">
                  <c:v>0.95</c:v>
                </c:pt>
                <c:pt idx="512">
                  <c:v>0.95099999999999996</c:v>
                </c:pt>
                <c:pt idx="513">
                  <c:v>0.95199999999999996</c:v>
                </c:pt>
                <c:pt idx="514">
                  <c:v>0.95299999999999996</c:v>
                </c:pt>
                <c:pt idx="515">
                  <c:v>0.95399999999999996</c:v>
                </c:pt>
                <c:pt idx="516">
                  <c:v>0.95499999999999996</c:v>
                </c:pt>
                <c:pt idx="517">
                  <c:v>0.95599999999999996</c:v>
                </c:pt>
                <c:pt idx="518">
                  <c:v>0.95699999999999996</c:v>
                </c:pt>
                <c:pt idx="519">
                  <c:v>0.95799999999999996</c:v>
                </c:pt>
                <c:pt idx="520">
                  <c:v>0.95899999999999996</c:v>
                </c:pt>
                <c:pt idx="521">
                  <c:v>0.96</c:v>
                </c:pt>
                <c:pt idx="522">
                  <c:v>0.96099999999999997</c:v>
                </c:pt>
                <c:pt idx="523">
                  <c:v>0.96199999999999997</c:v>
                </c:pt>
                <c:pt idx="524">
                  <c:v>0.96299999999999997</c:v>
                </c:pt>
                <c:pt idx="525">
                  <c:v>0.96399999999999997</c:v>
                </c:pt>
                <c:pt idx="526">
                  <c:v>0.96499999999999997</c:v>
                </c:pt>
                <c:pt idx="527">
                  <c:v>0.96599999999999997</c:v>
                </c:pt>
                <c:pt idx="528">
                  <c:v>0.96699999999999997</c:v>
                </c:pt>
                <c:pt idx="529">
                  <c:v>0.96799999999999997</c:v>
                </c:pt>
                <c:pt idx="530">
                  <c:v>0.96899999999999997</c:v>
                </c:pt>
                <c:pt idx="531">
                  <c:v>0.97</c:v>
                </c:pt>
                <c:pt idx="532">
                  <c:v>0.97099999999999997</c:v>
                </c:pt>
                <c:pt idx="533">
                  <c:v>0.97199999999999998</c:v>
                </c:pt>
                <c:pt idx="534">
                  <c:v>0.97299999999999998</c:v>
                </c:pt>
                <c:pt idx="535">
                  <c:v>0.97399999999999998</c:v>
                </c:pt>
                <c:pt idx="536">
                  <c:v>0.97499999999999998</c:v>
                </c:pt>
                <c:pt idx="537">
                  <c:v>0.97599999999999998</c:v>
                </c:pt>
                <c:pt idx="538">
                  <c:v>0.97699999999999998</c:v>
                </c:pt>
                <c:pt idx="539">
                  <c:v>0.97799999999999998</c:v>
                </c:pt>
                <c:pt idx="540">
                  <c:v>0.97899999999999998</c:v>
                </c:pt>
                <c:pt idx="541">
                  <c:v>0.98</c:v>
                </c:pt>
                <c:pt idx="542">
                  <c:v>0.98099999999999998</c:v>
                </c:pt>
                <c:pt idx="543">
                  <c:v>0.98199999999999998</c:v>
                </c:pt>
                <c:pt idx="544">
                  <c:v>0.98299999999999998</c:v>
                </c:pt>
                <c:pt idx="545">
                  <c:v>0.98399999999999999</c:v>
                </c:pt>
                <c:pt idx="546">
                  <c:v>0.98499999999999999</c:v>
                </c:pt>
                <c:pt idx="547">
                  <c:v>0.98599999999999999</c:v>
                </c:pt>
                <c:pt idx="548">
                  <c:v>0.98699999999999999</c:v>
                </c:pt>
                <c:pt idx="549">
                  <c:v>0.98799999999999999</c:v>
                </c:pt>
                <c:pt idx="550">
                  <c:v>0.98899999999999999</c:v>
                </c:pt>
                <c:pt idx="551">
                  <c:v>0.99</c:v>
                </c:pt>
                <c:pt idx="552">
                  <c:v>0.99099999999999999</c:v>
                </c:pt>
                <c:pt idx="553">
                  <c:v>0.99199999999999999</c:v>
                </c:pt>
                <c:pt idx="554">
                  <c:v>0.99299999999999999</c:v>
                </c:pt>
                <c:pt idx="555">
                  <c:v>0.99399999999999999</c:v>
                </c:pt>
                <c:pt idx="556">
                  <c:v>0.995</c:v>
                </c:pt>
                <c:pt idx="557">
                  <c:v>0.996</c:v>
                </c:pt>
                <c:pt idx="558">
                  <c:v>0.997</c:v>
                </c:pt>
                <c:pt idx="559">
                  <c:v>0.998</c:v>
                </c:pt>
                <c:pt idx="560">
                  <c:v>0.999</c:v>
                </c:pt>
                <c:pt idx="561">
                  <c:v>1</c:v>
                </c:pt>
                <c:pt idx="562">
                  <c:v>1.0009999999999999</c:v>
                </c:pt>
                <c:pt idx="563">
                  <c:v>1.002</c:v>
                </c:pt>
                <c:pt idx="564">
                  <c:v>1.0029999999999999</c:v>
                </c:pt>
                <c:pt idx="565">
                  <c:v>1.004</c:v>
                </c:pt>
                <c:pt idx="566">
                  <c:v>1.0049999999999999</c:v>
                </c:pt>
                <c:pt idx="567">
                  <c:v>1.006</c:v>
                </c:pt>
                <c:pt idx="568">
                  <c:v>1.0069999999999999</c:v>
                </c:pt>
                <c:pt idx="569">
                  <c:v>1.008</c:v>
                </c:pt>
                <c:pt idx="570">
                  <c:v>1.0089999999999999</c:v>
                </c:pt>
                <c:pt idx="571">
                  <c:v>1.01</c:v>
                </c:pt>
                <c:pt idx="572">
                  <c:v>1.0109999999999999</c:v>
                </c:pt>
                <c:pt idx="573">
                  <c:v>1.012</c:v>
                </c:pt>
                <c:pt idx="574">
                  <c:v>1.0129999999999999</c:v>
                </c:pt>
                <c:pt idx="575">
                  <c:v>1.014</c:v>
                </c:pt>
                <c:pt idx="576">
                  <c:v>1.0149999999999999</c:v>
                </c:pt>
                <c:pt idx="577">
                  <c:v>1.016</c:v>
                </c:pt>
                <c:pt idx="578">
                  <c:v>1.0169999999999999</c:v>
                </c:pt>
                <c:pt idx="579">
                  <c:v>1.018</c:v>
                </c:pt>
                <c:pt idx="580">
                  <c:v>1.0189999999999999</c:v>
                </c:pt>
                <c:pt idx="581">
                  <c:v>1.02</c:v>
                </c:pt>
                <c:pt idx="582">
                  <c:v>1.0209999999999999</c:v>
                </c:pt>
                <c:pt idx="583">
                  <c:v>1.022</c:v>
                </c:pt>
                <c:pt idx="584">
                  <c:v>1.0229999999999999</c:v>
                </c:pt>
                <c:pt idx="585">
                  <c:v>1.024</c:v>
                </c:pt>
                <c:pt idx="586">
                  <c:v>1.0249999999999999</c:v>
                </c:pt>
                <c:pt idx="587">
                  <c:v>1.026</c:v>
                </c:pt>
                <c:pt idx="588">
                  <c:v>1.0269999999999999</c:v>
                </c:pt>
                <c:pt idx="589">
                  <c:v>1.028</c:v>
                </c:pt>
                <c:pt idx="590">
                  <c:v>1.0289999999999999</c:v>
                </c:pt>
                <c:pt idx="591">
                  <c:v>1.03</c:v>
                </c:pt>
                <c:pt idx="592">
                  <c:v>1.0309999999999999</c:v>
                </c:pt>
                <c:pt idx="593">
                  <c:v>1.032</c:v>
                </c:pt>
                <c:pt idx="594">
                  <c:v>1.0329999999999999</c:v>
                </c:pt>
                <c:pt idx="595">
                  <c:v>1.034</c:v>
                </c:pt>
                <c:pt idx="596">
                  <c:v>1.0349999999999999</c:v>
                </c:pt>
                <c:pt idx="597">
                  <c:v>1.036</c:v>
                </c:pt>
                <c:pt idx="598">
                  <c:v>1.0369999999999999</c:v>
                </c:pt>
                <c:pt idx="599">
                  <c:v>1.038</c:v>
                </c:pt>
                <c:pt idx="600">
                  <c:v>1.0389999999999999</c:v>
                </c:pt>
                <c:pt idx="601">
                  <c:v>1.04</c:v>
                </c:pt>
                <c:pt idx="602">
                  <c:v>1.0409999999999999</c:v>
                </c:pt>
                <c:pt idx="603">
                  <c:v>1.042</c:v>
                </c:pt>
                <c:pt idx="604">
                  <c:v>1.0429999999999999</c:v>
                </c:pt>
                <c:pt idx="605">
                  <c:v>1.044</c:v>
                </c:pt>
                <c:pt idx="606">
                  <c:v>1.0449999999999999</c:v>
                </c:pt>
                <c:pt idx="607">
                  <c:v>1.046</c:v>
                </c:pt>
                <c:pt idx="608">
                  <c:v>1.0469999999999999</c:v>
                </c:pt>
                <c:pt idx="609">
                  <c:v>1.048</c:v>
                </c:pt>
                <c:pt idx="610">
                  <c:v>1.0489999999999999</c:v>
                </c:pt>
                <c:pt idx="611">
                  <c:v>1.05</c:v>
                </c:pt>
                <c:pt idx="612">
                  <c:v>1.0509999999999999</c:v>
                </c:pt>
                <c:pt idx="613">
                  <c:v>1.052</c:v>
                </c:pt>
                <c:pt idx="614">
                  <c:v>1.0529999999999999</c:v>
                </c:pt>
                <c:pt idx="615">
                  <c:v>1.054</c:v>
                </c:pt>
                <c:pt idx="616">
                  <c:v>1.0549999999999999</c:v>
                </c:pt>
                <c:pt idx="617">
                  <c:v>1.056</c:v>
                </c:pt>
                <c:pt idx="618">
                  <c:v>1.0569999999999999</c:v>
                </c:pt>
                <c:pt idx="619">
                  <c:v>1.0580000000000001</c:v>
                </c:pt>
                <c:pt idx="620">
                  <c:v>1.0589999999999999</c:v>
                </c:pt>
                <c:pt idx="621">
                  <c:v>1.06</c:v>
                </c:pt>
                <c:pt idx="622">
                  <c:v>1.0609999999999999</c:v>
                </c:pt>
                <c:pt idx="623">
                  <c:v>1.0620000000000001</c:v>
                </c:pt>
                <c:pt idx="624">
                  <c:v>1.0629999999999999</c:v>
                </c:pt>
                <c:pt idx="625">
                  <c:v>1.0640000000000001</c:v>
                </c:pt>
                <c:pt idx="626">
                  <c:v>1.0649999999999999</c:v>
                </c:pt>
                <c:pt idx="627">
                  <c:v>1.0660000000000001</c:v>
                </c:pt>
                <c:pt idx="628">
                  <c:v>1.0669999999999999</c:v>
                </c:pt>
                <c:pt idx="629">
                  <c:v>1.0680000000000001</c:v>
                </c:pt>
                <c:pt idx="630">
                  <c:v>1.069</c:v>
                </c:pt>
                <c:pt idx="631">
                  <c:v>1.07</c:v>
                </c:pt>
                <c:pt idx="632">
                  <c:v>1.071</c:v>
                </c:pt>
                <c:pt idx="633">
                  <c:v>1.0720000000000001</c:v>
                </c:pt>
                <c:pt idx="634">
                  <c:v>1.073</c:v>
                </c:pt>
                <c:pt idx="635">
                  <c:v>1.0740000000000001</c:v>
                </c:pt>
                <c:pt idx="636">
                  <c:v>1.075</c:v>
                </c:pt>
                <c:pt idx="637">
                  <c:v>1.0760000000000001</c:v>
                </c:pt>
                <c:pt idx="638">
                  <c:v>1.077</c:v>
                </c:pt>
                <c:pt idx="639">
                  <c:v>1.0780000000000001</c:v>
                </c:pt>
                <c:pt idx="640">
                  <c:v>1.079</c:v>
                </c:pt>
                <c:pt idx="641">
                  <c:v>1.08</c:v>
                </c:pt>
                <c:pt idx="642">
                  <c:v>1.081</c:v>
                </c:pt>
                <c:pt idx="643">
                  <c:v>1.0820000000000001</c:v>
                </c:pt>
                <c:pt idx="644">
                  <c:v>1.083</c:v>
                </c:pt>
                <c:pt idx="645">
                  <c:v>1.0840000000000001</c:v>
                </c:pt>
                <c:pt idx="646">
                  <c:v>1.085</c:v>
                </c:pt>
                <c:pt idx="647">
                  <c:v>1.0860000000000001</c:v>
                </c:pt>
                <c:pt idx="648">
                  <c:v>1.087</c:v>
                </c:pt>
                <c:pt idx="649">
                  <c:v>1.0880000000000001</c:v>
                </c:pt>
                <c:pt idx="650">
                  <c:v>1.089</c:v>
                </c:pt>
                <c:pt idx="651">
                  <c:v>1.0900000000000001</c:v>
                </c:pt>
                <c:pt idx="652">
                  <c:v>1.091</c:v>
                </c:pt>
                <c:pt idx="653">
                  <c:v>1.0920000000000001</c:v>
                </c:pt>
                <c:pt idx="654">
                  <c:v>1.093</c:v>
                </c:pt>
                <c:pt idx="655">
                  <c:v>1.0940000000000001</c:v>
                </c:pt>
                <c:pt idx="656">
                  <c:v>1.095</c:v>
                </c:pt>
                <c:pt idx="657">
                  <c:v>1.0960000000000001</c:v>
                </c:pt>
                <c:pt idx="658">
                  <c:v>1.097</c:v>
                </c:pt>
                <c:pt idx="659">
                  <c:v>1.0980000000000001</c:v>
                </c:pt>
                <c:pt idx="660">
                  <c:v>1.099</c:v>
                </c:pt>
                <c:pt idx="661">
                  <c:v>1.1000000000000001</c:v>
                </c:pt>
                <c:pt idx="662">
                  <c:v>1.101</c:v>
                </c:pt>
                <c:pt idx="663">
                  <c:v>1.1020000000000001</c:v>
                </c:pt>
                <c:pt idx="664">
                  <c:v>1.103</c:v>
                </c:pt>
                <c:pt idx="665">
                  <c:v>1.1040000000000001</c:v>
                </c:pt>
                <c:pt idx="666">
                  <c:v>1.105</c:v>
                </c:pt>
                <c:pt idx="667">
                  <c:v>1.1060000000000001</c:v>
                </c:pt>
                <c:pt idx="668">
                  <c:v>1.107</c:v>
                </c:pt>
                <c:pt idx="669">
                  <c:v>1.1080000000000001</c:v>
                </c:pt>
                <c:pt idx="670">
                  <c:v>1.109</c:v>
                </c:pt>
                <c:pt idx="671">
                  <c:v>1.1100000000000001</c:v>
                </c:pt>
                <c:pt idx="672">
                  <c:v>1.111</c:v>
                </c:pt>
                <c:pt idx="673">
                  <c:v>1.1120000000000001</c:v>
                </c:pt>
                <c:pt idx="674">
                  <c:v>1.113</c:v>
                </c:pt>
                <c:pt idx="675">
                  <c:v>1.1140000000000001</c:v>
                </c:pt>
                <c:pt idx="676">
                  <c:v>1.115</c:v>
                </c:pt>
                <c:pt idx="677">
                  <c:v>1.1160000000000001</c:v>
                </c:pt>
                <c:pt idx="678">
                  <c:v>1.117</c:v>
                </c:pt>
                <c:pt idx="679">
                  <c:v>1.1180000000000001</c:v>
                </c:pt>
                <c:pt idx="680">
                  <c:v>1.119</c:v>
                </c:pt>
                <c:pt idx="681">
                  <c:v>1.1200000000000001</c:v>
                </c:pt>
                <c:pt idx="682">
                  <c:v>1.121</c:v>
                </c:pt>
                <c:pt idx="683">
                  <c:v>1.1220000000000001</c:v>
                </c:pt>
                <c:pt idx="684">
                  <c:v>1.123</c:v>
                </c:pt>
                <c:pt idx="685">
                  <c:v>1.1240000000000001</c:v>
                </c:pt>
                <c:pt idx="686">
                  <c:v>1.125</c:v>
                </c:pt>
                <c:pt idx="687">
                  <c:v>1.1259999999999999</c:v>
                </c:pt>
                <c:pt idx="688">
                  <c:v>1.127</c:v>
                </c:pt>
                <c:pt idx="689">
                  <c:v>1.1279999999999999</c:v>
                </c:pt>
                <c:pt idx="690">
                  <c:v>1.129</c:v>
                </c:pt>
                <c:pt idx="691">
                  <c:v>1.1299999999999999</c:v>
                </c:pt>
                <c:pt idx="692">
                  <c:v>1.131</c:v>
                </c:pt>
                <c:pt idx="693">
                  <c:v>1.1319999999999999</c:v>
                </c:pt>
                <c:pt idx="694">
                  <c:v>1.133</c:v>
                </c:pt>
                <c:pt idx="695">
                  <c:v>1.1339999999999999</c:v>
                </c:pt>
                <c:pt idx="696">
                  <c:v>1.135</c:v>
                </c:pt>
                <c:pt idx="697">
                  <c:v>1.1359999999999999</c:v>
                </c:pt>
                <c:pt idx="698">
                  <c:v>1.137</c:v>
                </c:pt>
                <c:pt idx="699">
                  <c:v>1.1379999999999999</c:v>
                </c:pt>
                <c:pt idx="700">
                  <c:v>1.139</c:v>
                </c:pt>
                <c:pt idx="701">
                  <c:v>1.1399999999999999</c:v>
                </c:pt>
                <c:pt idx="702">
                  <c:v>1.141</c:v>
                </c:pt>
                <c:pt idx="703">
                  <c:v>1.1419999999999999</c:v>
                </c:pt>
                <c:pt idx="704">
                  <c:v>1.143</c:v>
                </c:pt>
                <c:pt idx="705">
                  <c:v>1.1439999999999999</c:v>
                </c:pt>
                <c:pt idx="706">
                  <c:v>1.145</c:v>
                </c:pt>
                <c:pt idx="707">
                  <c:v>1.1459999999999999</c:v>
                </c:pt>
                <c:pt idx="708">
                  <c:v>1.147</c:v>
                </c:pt>
                <c:pt idx="709">
                  <c:v>1.1479999999999999</c:v>
                </c:pt>
                <c:pt idx="710">
                  <c:v>1.149</c:v>
                </c:pt>
                <c:pt idx="711">
                  <c:v>1.1499999999999999</c:v>
                </c:pt>
                <c:pt idx="712">
                  <c:v>1.151</c:v>
                </c:pt>
                <c:pt idx="713">
                  <c:v>1.1519999999999999</c:v>
                </c:pt>
                <c:pt idx="714">
                  <c:v>1.153</c:v>
                </c:pt>
                <c:pt idx="715">
                  <c:v>1.1539999999999999</c:v>
                </c:pt>
                <c:pt idx="716">
                  <c:v>1.155</c:v>
                </c:pt>
                <c:pt idx="717">
                  <c:v>1.1559999999999999</c:v>
                </c:pt>
                <c:pt idx="718">
                  <c:v>1.157</c:v>
                </c:pt>
                <c:pt idx="719">
                  <c:v>1.1579999999999999</c:v>
                </c:pt>
                <c:pt idx="720">
                  <c:v>1.159</c:v>
                </c:pt>
                <c:pt idx="721">
                  <c:v>1.1599999999999999</c:v>
                </c:pt>
                <c:pt idx="722">
                  <c:v>1.161</c:v>
                </c:pt>
                <c:pt idx="723">
                  <c:v>1.1619999999999999</c:v>
                </c:pt>
                <c:pt idx="724">
                  <c:v>1.163</c:v>
                </c:pt>
                <c:pt idx="725">
                  <c:v>1.1639999999999999</c:v>
                </c:pt>
                <c:pt idx="726">
                  <c:v>1.165</c:v>
                </c:pt>
                <c:pt idx="727">
                  <c:v>1.1659999999999999</c:v>
                </c:pt>
                <c:pt idx="728">
                  <c:v>1.167</c:v>
                </c:pt>
                <c:pt idx="729">
                  <c:v>1.1679999999999999</c:v>
                </c:pt>
                <c:pt idx="730">
                  <c:v>1.169</c:v>
                </c:pt>
                <c:pt idx="731">
                  <c:v>1.17</c:v>
                </c:pt>
                <c:pt idx="732">
                  <c:v>1.171</c:v>
                </c:pt>
                <c:pt idx="733">
                  <c:v>1.1719999999999999</c:v>
                </c:pt>
                <c:pt idx="734">
                  <c:v>1.173</c:v>
                </c:pt>
                <c:pt idx="735">
                  <c:v>1.1739999999999999</c:v>
                </c:pt>
                <c:pt idx="736">
                  <c:v>1.175</c:v>
                </c:pt>
                <c:pt idx="737">
                  <c:v>1.1759999999999999</c:v>
                </c:pt>
                <c:pt idx="738">
                  <c:v>1.177</c:v>
                </c:pt>
                <c:pt idx="739">
                  <c:v>1.1779999999999999</c:v>
                </c:pt>
                <c:pt idx="740">
                  <c:v>1.179</c:v>
                </c:pt>
                <c:pt idx="741">
                  <c:v>1.18</c:v>
                </c:pt>
                <c:pt idx="742">
                  <c:v>1.181</c:v>
                </c:pt>
                <c:pt idx="743">
                  <c:v>1.1819999999999999</c:v>
                </c:pt>
                <c:pt idx="744">
                  <c:v>1.1830000000000001</c:v>
                </c:pt>
                <c:pt idx="745">
                  <c:v>1.1839999999999999</c:v>
                </c:pt>
                <c:pt idx="746">
                  <c:v>1.1850000000000001</c:v>
                </c:pt>
                <c:pt idx="747">
                  <c:v>1.1859999999999999</c:v>
                </c:pt>
                <c:pt idx="748">
                  <c:v>1.1870000000000001</c:v>
                </c:pt>
                <c:pt idx="749">
                  <c:v>1.1879999999999999</c:v>
                </c:pt>
                <c:pt idx="750">
                  <c:v>1.1890000000000001</c:v>
                </c:pt>
                <c:pt idx="751">
                  <c:v>1.19</c:v>
                </c:pt>
                <c:pt idx="752">
                  <c:v>1.1910000000000001</c:v>
                </c:pt>
                <c:pt idx="753">
                  <c:v>1.1919999999999999</c:v>
                </c:pt>
                <c:pt idx="754">
                  <c:v>1.1930000000000001</c:v>
                </c:pt>
                <c:pt idx="755">
                  <c:v>1.194</c:v>
                </c:pt>
                <c:pt idx="756">
                  <c:v>1.1950000000000001</c:v>
                </c:pt>
                <c:pt idx="757">
                  <c:v>1.196</c:v>
                </c:pt>
                <c:pt idx="758">
                  <c:v>1.1970000000000001</c:v>
                </c:pt>
                <c:pt idx="759">
                  <c:v>1.198</c:v>
                </c:pt>
                <c:pt idx="760">
                  <c:v>1.1990000000000001</c:v>
                </c:pt>
                <c:pt idx="761">
                  <c:v>1.2</c:v>
                </c:pt>
                <c:pt idx="762">
                  <c:v>1.2010000000000001</c:v>
                </c:pt>
                <c:pt idx="763">
                  <c:v>1.202</c:v>
                </c:pt>
                <c:pt idx="764">
                  <c:v>1.2030000000000001</c:v>
                </c:pt>
                <c:pt idx="765">
                  <c:v>1.204</c:v>
                </c:pt>
                <c:pt idx="766">
                  <c:v>1.2050000000000001</c:v>
                </c:pt>
                <c:pt idx="767">
                  <c:v>1.206</c:v>
                </c:pt>
                <c:pt idx="768">
                  <c:v>1.2070000000000001</c:v>
                </c:pt>
                <c:pt idx="769">
                  <c:v>1.208</c:v>
                </c:pt>
                <c:pt idx="770">
                  <c:v>1.2090000000000001</c:v>
                </c:pt>
                <c:pt idx="771">
                  <c:v>1.21</c:v>
                </c:pt>
                <c:pt idx="772">
                  <c:v>1.2110000000000001</c:v>
                </c:pt>
                <c:pt idx="773">
                  <c:v>1.212</c:v>
                </c:pt>
                <c:pt idx="774">
                  <c:v>1.2130000000000001</c:v>
                </c:pt>
                <c:pt idx="775">
                  <c:v>1.214</c:v>
                </c:pt>
                <c:pt idx="776">
                  <c:v>1.2150000000000001</c:v>
                </c:pt>
                <c:pt idx="777">
                  <c:v>1.216</c:v>
                </c:pt>
                <c:pt idx="778">
                  <c:v>1.2170000000000001</c:v>
                </c:pt>
                <c:pt idx="779">
                  <c:v>1.218</c:v>
                </c:pt>
                <c:pt idx="780">
                  <c:v>1.2190000000000001</c:v>
                </c:pt>
                <c:pt idx="781">
                  <c:v>1.22</c:v>
                </c:pt>
                <c:pt idx="782">
                  <c:v>1.2210000000000001</c:v>
                </c:pt>
                <c:pt idx="783">
                  <c:v>1.222</c:v>
                </c:pt>
                <c:pt idx="784">
                  <c:v>1.2230000000000001</c:v>
                </c:pt>
                <c:pt idx="785">
                  <c:v>1.224</c:v>
                </c:pt>
                <c:pt idx="786">
                  <c:v>1.2250000000000001</c:v>
                </c:pt>
                <c:pt idx="787">
                  <c:v>1.226</c:v>
                </c:pt>
                <c:pt idx="788">
                  <c:v>1.2270000000000001</c:v>
                </c:pt>
                <c:pt idx="789">
                  <c:v>1.228</c:v>
                </c:pt>
                <c:pt idx="790">
                  <c:v>1.2290000000000001</c:v>
                </c:pt>
                <c:pt idx="791">
                  <c:v>1.23</c:v>
                </c:pt>
                <c:pt idx="792">
                  <c:v>1.2310000000000001</c:v>
                </c:pt>
                <c:pt idx="793">
                  <c:v>1.232</c:v>
                </c:pt>
                <c:pt idx="794">
                  <c:v>1.2330000000000001</c:v>
                </c:pt>
                <c:pt idx="795">
                  <c:v>1.234</c:v>
                </c:pt>
                <c:pt idx="796">
                  <c:v>1.2350000000000001</c:v>
                </c:pt>
                <c:pt idx="797">
                  <c:v>1.236</c:v>
                </c:pt>
                <c:pt idx="798">
                  <c:v>1.2370000000000001</c:v>
                </c:pt>
                <c:pt idx="799">
                  <c:v>1.238</c:v>
                </c:pt>
                <c:pt idx="800">
                  <c:v>1.2390000000000001</c:v>
                </c:pt>
                <c:pt idx="801">
                  <c:v>1.24</c:v>
                </c:pt>
                <c:pt idx="802">
                  <c:v>1.2410000000000001</c:v>
                </c:pt>
                <c:pt idx="803">
                  <c:v>1.242</c:v>
                </c:pt>
                <c:pt idx="804">
                  <c:v>1.2430000000000001</c:v>
                </c:pt>
                <c:pt idx="805">
                  <c:v>1.244</c:v>
                </c:pt>
                <c:pt idx="806">
                  <c:v>1.2450000000000001</c:v>
                </c:pt>
                <c:pt idx="807">
                  <c:v>1.246</c:v>
                </c:pt>
                <c:pt idx="808">
                  <c:v>1.2470000000000001</c:v>
                </c:pt>
                <c:pt idx="809">
                  <c:v>1.248</c:v>
                </c:pt>
                <c:pt idx="810">
                  <c:v>1.2490000000000001</c:v>
                </c:pt>
                <c:pt idx="811">
                  <c:v>1.25</c:v>
                </c:pt>
                <c:pt idx="812">
                  <c:v>1.2509999999999999</c:v>
                </c:pt>
                <c:pt idx="813">
                  <c:v>1.252</c:v>
                </c:pt>
                <c:pt idx="814">
                  <c:v>1.2529999999999999</c:v>
                </c:pt>
                <c:pt idx="815">
                  <c:v>1.254</c:v>
                </c:pt>
                <c:pt idx="816">
                  <c:v>1.2549999999999999</c:v>
                </c:pt>
                <c:pt idx="817">
                  <c:v>1.256</c:v>
                </c:pt>
                <c:pt idx="818">
                  <c:v>1.2569999999999999</c:v>
                </c:pt>
                <c:pt idx="819">
                  <c:v>1.258</c:v>
                </c:pt>
                <c:pt idx="820">
                  <c:v>1.2589999999999999</c:v>
                </c:pt>
                <c:pt idx="821">
                  <c:v>1.26</c:v>
                </c:pt>
                <c:pt idx="822">
                  <c:v>1.2609999999999999</c:v>
                </c:pt>
                <c:pt idx="823">
                  <c:v>1.262</c:v>
                </c:pt>
                <c:pt idx="824">
                  <c:v>1.2629999999999999</c:v>
                </c:pt>
                <c:pt idx="825">
                  <c:v>1.264</c:v>
                </c:pt>
                <c:pt idx="826">
                  <c:v>1.2649999999999999</c:v>
                </c:pt>
                <c:pt idx="827">
                  <c:v>1.266</c:v>
                </c:pt>
                <c:pt idx="828">
                  <c:v>1.2669999999999999</c:v>
                </c:pt>
                <c:pt idx="829">
                  <c:v>1.268</c:v>
                </c:pt>
                <c:pt idx="830">
                  <c:v>1.2689999999999999</c:v>
                </c:pt>
                <c:pt idx="831">
                  <c:v>1.27</c:v>
                </c:pt>
                <c:pt idx="832">
                  <c:v>1.2709999999999999</c:v>
                </c:pt>
                <c:pt idx="833">
                  <c:v>1.272</c:v>
                </c:pt>
                <c:pt idx="834">
                  <c:v>1.2729999999999999</c:v>
                </c:pt>
                <c:pt idx="835">
                  <c:v>1.274</c:v>
                </c:pt>
                <c:pt idx="836">
                  <c:v>1.2749999999999999</c:v>
                </c:pt>
                <c:pt idx="837">
                  <c:v>1.276</c:v>
                </c:pt>
                <c:pt idx="838">
                  <c:v>1.2769999999999999</c:v>
                </c:pt>
                <c:pt idx="839">
                  <c:v>1.278</c:v>
                </c:pt>
                <c:pt idx="840">
                  <c:v>1.2789999999999999</c:v>
                </c:pt>
                <c:pt idx="841">
                  <c:v>1.28</c:v>
                </c:pt>
                <c:pt idx="842">
                  <c:v>1.2809999999999999</c:v>
                </c:pt>
                <c:pt idx="843">
                  <c:v>1.282</c:v>
                </c:pt>
                <c:pt idx="844">
                  <c:v>1.2829999999999999</c:v>
                </c:pt>
                <c:pt idx="845">
                  <c:v>1.284</c:v>
                </c:pt>
                <c:pt idx="846">
                  <c:v>1.2849999999999999</c:v>
                </c:pt>
                <c:pt idx="847">
                  <c:v>1.286</c:v>
                </c:pt>
                <c:pt idx="848">
                  <c:v>1.2869999999999999</c:v>
                </c:pt>
                <c:pt idx="849">
                  <c:v>1.288</c:v>
                </c:pt>
                <c:pt idx="850">
                  <c:v>1.2889999999999999</c:v>
                </c:pt>
                <c:pt idx="851">
                  <c:v>1.29</c:v>
                </c:pt>
                <c:pt idx="852">
                  <c:v>1.2909999999999999</c:v>
                </c:pt>
                <c:pt idx="853">
                  <c:v>1.292</c:v>
                </c:pt>
                <c:pt idx="854">
                  <c:v>1.2929999999999999</c:v>
                </c:pt>
                <c:pt idx="855">
                  <c:v>1.294</c:v>
                </c:pt>
                <c:pt idx="856">
                  <c:v>1.2949999999999999</c:v>
                </c:pt>
                <c:pt idx="857">
                  <c:v>1.296</c:v>
                </c:pt>
                <c:pt idx="858">
                  <c:v>1.2969999999999999</c:v>
                </c:pt>
                <c:pt idx="859">
                  <c:v>1.298</c:v>
                </c:pt>
                <c:pt idx="860">
                  <c:v>1.2989999999999999</c:v>
                </c:pt>
                <c:pt idx="861">
                  <c:v>1.3</c:v>
                </c:pt>
                <c:pt idx="862">
                  <c:v>1.3009999999999999</c:v>
                </c:pt>
                <c:pt idx="863">
                  <c:v>1.302</c:v>
                </c:pt>
                <c:pt idx="864">
                  <c:v>1.3029999999999999</c:v>
                </c:pt>
                <c:pt idx="865">
                  <c:v>1.304</c:v>
                </c:pt>
                <c:pt idx="866">
                  <c:v>1.3049999999999999</c:v>
                </c:pt>
                <c:pt idx="867">
                  <c:v>1.306</c:v>
                </c:pt>
                <c:pt idx="868">
                  <c:v>1.3069999999999999</c:v>
                </c:pt>
                <c:pt idx="869">
                  <c:v>1.3080000000000001</c:v>
                </c:pt>
                <c:pt idx="870">
                  <c:v>1.3089999999999999</c:v>
                </c:pt>
                <c:pt idx="871">
                  <c:v>1.31</c:v>
                </c:pt>
                <c:pt idx="872">
                  <c:v>1.3109999999999999</c:v>
                </c:pt>
                <c:pt idx="873">
                  <c:v>1.3120000000000001</c:v>
                </c:pt>
                <c:pt idx="874">
                  <c:v>1.3129999999999999</c:v>
                </c:pt>
                <c:pt idx="875">
                  <c:v>1.3140000000000001</c:v>
                </c:pt>
                <c:pt idx="876">
                  <c:v>1.3149999999999999</c:v>
                </c:pt>
                <c:pt idx="877">
                  <c:v>1.3160000000000001</c:v>
                </c:pt>
                <c:pt idx="878">
                  <c:v>1.3169999999999999</c:v>
                </c:pt>
                <c:pt idx="879">
                  <c:v>1.3180000000000001</c:v>
                </c:pt>
                <c:pt idx="880">
                  <c:v>1.319</c:v>
                </c:pt>
                <c:pt idx="881">
                  <c:v>1.32</c:v>
                </c:pt>
                <c:pt idx="882">
                  <c:v>1.321</c:v>
                </c:pt>
                <c:pt idx="883">
                  <c:v>1.3220000000000001</c:v>
                </c:pt>
                <c:pt idx="884">
                  <c:v>1.323</c:v>
                </c:pt>
                <c:pt idx="885">
                  <c:v>1.3240000000000001</c:v>
                </c:pt>
                <c:pt idx="886">
                  <c:v>1.325</c:v>
                </c:pt>
                <c:pt idx="887">
                  <c:v>1.3260000000000001</c:v>
                </c:pt>
                <c:pt idx="888">
                  <c:v>1.327</c:v>
                </c:pt>
                <c:pt idx="889">
                  <c:v>1.3280000000000001</c:v>
                </c:pt>
                <c:pt idx="890">
                  <c:v>1.329</c:v>
                </c:pt>
                <c:pt idx="891">
                  <c:v>1.33</c:v>
                </c:pt>
                <c:pt idx="892">
                  <c:v>1.331</c:v>
                </c:pt>
                <c:pt idx="893">
                  <c:v>1.3320000000000001</c:v>
                </c:pt>
                <c:pt idx="894">
                  <c:v>1.333</c:v>
                </c:pt>
                <c:pt idx="895">
                  <c:v>1.3340000000000001</c:v>
                </c:pt>
                <c:pt idx="896">
                  <c:v>1.335</c:v>
                </c:pt>
                <c:pt idx="897">
                  <c:v>1.3360000000000001</c:v>
                </c:pt>
                <c:pt idx="898">
                  <c:v>1.337</c:v>
                </c:pt>
                <c:pt idx="899">
                  <c:v>1.3380000000000001</c:v>
                </c:pt>
                <c:pt idx="900">
                  <c:v>1.339</c:v>
                </c:pt>
                <c:pt idx="901">
                  <c:v>1.34</c:v>
                </c:pt>
                <c:pt idx="902">
                  <c:v>1.341</c:v>
                </c:pt>
                <c:pt idx="903">
                  <c:v>1.3420000000000001</c:v>
                </c:pt>
                <c:pt idx="904">
                  <c:v>1.343</c:v>
                </c:pt>
                <c:pt idx="905">
                  <c:v>1.3440000000000001</c:v>
                </c:pt>
                <c:pt idx="906">
                  <c:v>1.345</c:v>
                </c:pt>
                <c:pt idx="907">
                  <c:v>1.3460000000000001</c:v>
                </c:pt>
                <c:pt idx="908">
                  <c:v>1.347</c:v>
                </c:pt>
                <c:pt idx="909">
                  <c:v>1.3480000000000001</c:v>
                </c:pt>
                <c:pt idx="910">
                  <c:v>1.349</c:v>
                </c:pt>
                <c:pt idx="911">
                  <c:v>1.35</c:v>
                </c:pt>
                <c:pt idx="912">
                  <c:v>1.351</c:v>
                </c:pt>
                <c:pt idx="913">
                  <c:v>1.3520000000000001</c:v>
                </c:pt>
                <c:pt idx="914">
                  <c:v>1.353</c:v>
                </c:pt>
                <c:pt idx="915">
                  <c:v>1.3540000000000001</c:v>
                </c:pt>
                <c:pt idx="916">
                  <c:v>1.355</c:v>
                </c:pt>
                <c:pt idx="917">
                  <c:v>1.3560000000000001</c:v>
                </c:pt>
                <c:pt idx="918">
                  <c:v>1.357</c:v>
                </c:pt>
                <c:pt idx="919">
                  <c:v>1.3580000000000001</c:v>
                </c:pt>
                <c:pt idx="920">
                  <c:v>1.359</c:v>
                </c:pt>
                <c:pt idx="921">
                  <c:v>1.36</c:v>
                </c:pt>
                <c:pt idx="922">
                  <c:v>1.361</c:v>
                </c:pt>
                <c:pt idx="923">
                  <c:v>1.3620000000000001</c:v>
                </c:pt>
                <c:pt idx="924">
                  <c:v>1.363</c:v>
                </c:pt>
                <c:pt idx="925">
                  <c:v>1.3640000000000001</c:v>
                </c:pt>
                <c:pt idx="926">
                  <c:v>1.365</c:v>
                </c:pt>
                <c:pt idx="927">
                  <c:v>1.3660000000000001</c:v>
                </c:pt>
                <c:pt idx="928">
                  <c:v>1.367</c:v>
                </c:pt>
                <c:pt idx="929">
                  <c:v>1.3680000000000001</c:v>
                </c:pt>
                <c:pt idx="930">
                  <c:v>1.369</c:v>
                </c:pt>
                <c:pt idx="931">
                  <c:v>1.37</c:v>
                </c:pt>
                <c:pt idx="932">
                  <c:v>1.371</c:v>
                </c:pt>
                <c:pt idx="933">
                  <c:v>1.3720000000000001</c:v>
                </c:pt>
                <c:pt idx="934">
                  <c:v>1.373</c:v>
                </c:pt>
                <c:pt idx="935">
                  <c:v>1.3740000000000001</c:v>
                </c:pt>
                <c:pt idx="936">
                  <c:v>1.375</c:v>
                </c:pt>
                <c:pt idx="937">
                  <c:v>1.3759999999999999</c:v>
                </c:pt>
                <c:pt idx="938">
                  <c:v>1.377</c:v>
                </c:pt>
                <c:pt idx="939">
                  <c:v>1.3779999999999999</c:v>
                </c:pt>
                <c:pt idx="940">
                  <c:v>1.379</c:v>
                </c:pt>
                <c:pt idx="941">
                  <c:v>1.38</c:v>
                </c:pt>
                <c:pt idx="942">
                  <c:v>1.381</c:v>
                </c:pt>
                <c:pt idx="943">
                  <c:v>1.3819999999999999</c:v>
                </c:pt>
                <c:pt idx="944">
                  <c:v>1.383</c:v>
                </c:pt>
                <c:pt idx="945">
                  <c:v>1.3839999999999999</c:v>
                </c:pt>
                <c:pt idx="946">
                  <c:v>1.385</c:v>
                </c:pt>
                <c:pt idx="947">
                  <c:v>1.3859999999999999</c:v>
                </c:pt>
                <c:pt idx="948">
                  <c:v>1.387</c:v>
                </c:pt>
                <c:pt idx="949">
                  <c:v>1.3879999999999999</c:v>
                </c:pt>
                <c:pt idx="950">
                  <c:v>1.389</c:v>
                </c:pt>
                <c:pt idx="951">
                  <c:v>1.39</c:v>
                </c:pt>
                <c:pt idx="952">
                  <c:v>1.391</c:v>
                </c:pt>
                <c:pt idx="953">
                  <c:v>1.3919999999999999</c:v>
                </c:pt>
                <c:pt idx="954">
                  <c:v>1.393</c:v>
                </c:pt>
                <c:pt idx="955">
                  <c:v>1.3939999999999999</c:v>
                </c:pt>
                <c:pt idx="956">
                  <c:v>1.395</c:v>
                </c:pt>
                <c:pt idx="957">
                  <c:v>1.3959999999999999</c:v>
                </c:pt>
                <c:pt idx="958">
                  <c:v>1.397</c:v>
                </c:pt>
                <c:pt idx="959">
                  <c:v>1.3979999999999999</c:v>
                </c:pt>
                <c:pt idx="960">
                  <c:v>1.399</c:v>
                </c:pt>
                <c:pt idx="961">
                  <c:v>1.4</c:v>
                </c:pt>
                <c:pt idx="962">
                  <c:v>1.401</c:v>
                </c:pt>
                <c:pt idx="963">
                  <c:v>1.4019999999999999</c:v>
                </c:pt>
                <c:pt idx="964">
                  <c:v>1.403</c:v>
                </c:pt>
                <c:pt idx="965">
                  <c:v>1.4039999999999999</c:v>
                </c:pt>
                <c:pt idx="966">
                  <c:v>1.405</c:v>
                </c:pt>
                <c:pt idx="967">
                  <c:v>1.4059999999999999</c:v>
                </c:pt>
                <c:pt idx="968">
                  <c:v>1.407</c:v>
                </c:pt>
                <c:pt idx="969">
                  <c:v>1.4079999999999999</c:v>
                </c:pt>
                <c:pt idx="970">
                  <c:v>1.409</c:v>
                </c:pt>
                <c:pt idx="971">
                  <c:v>1.41</c:v>
                </c:pt>
                <c:pt idx="972">
                  <c:v>1.411</c:v>
                </c:pt>
                <c:pt idx="973">
                  <c:v>1.4119999999999999</c:v>
                </c:pt>
                <c:pt idx="974">
                  <c:v>1.413</c:v>
                </c:pt>
                <c:pt idx="975">
                  <c:v>1.4139999999999999</c:v>
                </c:pt>
                <c:pt idx="976">
                  <c:v>1.415</c:v>
                </c:pt>
                <c:pt idx="977">
                  <c:v>1.4159999999999999</c:v>
                </c:pt>
                <c:pt idx="978">
                  <c:v>1.417</c:v>
                </c:pt>
                <c:pt idx="979">
                  <c:v>1.4179999999999999</c:v>
                </c:pt>
                <c:pt idx="980">
                  <c:v>1.419</c:v>
                </c:pt>
                <c:pt idx="981">
                  <c:v>1.42</c:v>
                </c:pt>
                <c:pt idx="982">
                  <c:v>1.421</c:v>
                </c:pt>
                <c:pt idx="983">
                  <c:v>1.4219999999999999</c:v>
                </c:pt>
                <c:pt idx="984">
                  <c:v>1.423</c:v>
                </c:pt>
                <c:pt idx="985">
                  <c:v>1.4239999999999999</c:v>
                </c:pt>
                <c:pt idx="986">
                  <c:v>1.425</c:v>
                </c:pt>
                <c:pt idx="987">
                  <c:v>1.4259999999999999</c:v>
                </c:pt>
                <c:pt idx="988">
                  <c:v>1.427</c:v>
                </c:pt>
                <c:pt idx="989">
                  <c:v>1.4279999999999999</c:v>
                </c:pt>
                <c:pt idx="990">
                  <c:v>1.429</c:v>
                </c:pt>
                <c:pt idx="991">
                  <c:v>1.43</c:v>
                </c:pt>
                <c:pt idx="992">
                  <c:v>1.431</c:v>
                </c:pt>
                <c:pt idx="993">
                  <c:v>1.4319999999999999</c:v>
                </c:pt>
                <c:pt idx="994">
                  <c:v>1.4330000000000001</c:v>
                </c:pt>
                <c:pt idx="995">
                  <c:v>1.4339999999999999</c:v>
                </c:pt>
                <c:pt idx="996">
                  <c:v>1.4350000000000001</c:v>
                </c:pt>
                <c:pt idx="997">
                  <c:v>1.4359999999999999</c:v>
                </c:pt>
                <c:pt idx="998">
                  <c:v>1.4370000000000001</c:v>
                </c:pt>
                <c:pt idx="999">
                  <c:v>1.4379999999999999</c:v>
                </c:pt>
                <c:pt idx="1000">
                  <c:v>1.4390000000000001</c:v>
                </c:pt>
                <c:pt idx="1001">
                  <c:v>1.44</c:v>
                </c:pt>
                <c:pt idx="1002">
                  <c:v>1.4410000000000001</c:v>
                </c:pt>
                <c:pt idx="1003">
                  <c:v>1.4419999999999999</c:v>
                </c:pt>
                <c:pt idx="1004">
                  <c:v>1.4430000000000001</c:v>
                </c:pt>
                <c:pt idx="1005">
                  <c:v>1.444</c:v>
                </c:pt>
                <c:pt idx="1006">
                  <c:v>1.4450000000000001</c:v>
                </c:pt>
                <c:pt idx="1007">
                  <c:v>1.446</c:v>
                </c:pt>
                <c:pt idx="1008">
                  <c:v>1.4470000000000001</c:v>
                </c:pt>
                <c:pt idx="1009">
                  <c:v>1.448</c:v>
                </c:pt>
                <c:pt idx="1010">
                  <c:v>1.4490000000000001</c:v>
                </c:pt>
                <c:pt idx="1011">
                  <c:v>1.45</c:v>
                </c:pt>
                <c:pt idx="1012">
                  <c:v>1.4510000000000001</c:v>
                </c:pt>
                <c:pt idx="1013">
                  <c:v>1.452</c:v>
                </c:pt>
                <c:pt idx="1014">
                  <c:v>1.4530000000000001</c:v>
                </c:pt>
                <c:pt idx="1015">
                  <c:v>1.454</c:v>
                </c:pt>
                <c:pt idx="1016">
                  <c:v>1.4550000000000001</c:v>
                </c:pt>
                <c:pt idx="1017">
                  <c:v>1.456</c:v>
                </c:pt>
                <c:pt idx="1018">
                  <c:v>1.4570000000000001</c:v>
                </c:pt>
                <c:pt idx="1019">
                  <c:v>1.458</c:v>
                </c:pt>
                <c:pt idx="1020">
                  <c:v>1.4590000000000001</c:v>
                </c:pt>
                <c:pt idx="1021">
                  <c:v>1.46</c:v>
                </c:pt>
                <c:pt idx="1022">
                  <c:v>1.4610000000000001</c:v>
                </c:pt>
                <c:pt idx="1023">
                  <c:v>1.462</c:v>
                </c:pt>
                <c:pt idx="1024">
                  <c:v>1.4630000000000001</c:v>
                </c:pt>
                <c:pt idx="1025">
                  <c:v>1.464</c:v>
                </c:pt>
                <c:pt idx="1026">
                  <c:v>1.4650000000000001</c:v>
                </c:pt>
                <c:pt idx="1027">
                  <c:v>1.466</c:v>
                </c:pt>
                <c:pt idx="1028">
                  <c:v>1.4670000000000001</c:v>
                </c:pt>
                <c:pt idx="1029">
                  <c:v>1.468</c:v>
                </c:pt>
                <c:pt idx="1030">
                  <c:v>1.4690000000000001</c:v>
                </c:pt>
                <c:pt idx="1031">
                  <c:v>1.47</c:v>
                </c:pt>
                <c:pt idx="1032">
                  <c:v>1.4710000000000001</c:v>
                </c:pt>
                <c:pt idx="1033">
                  <c:v>1.472</c:v>
                </c:pt>
                <c:pt idx="1034">
                  <c:v>1.4730000000000001</c:v>
                </c:pt>
                <c:pt idx="1035">
                  <c:v>1.474</c:v>
                </c:pt>
                <c:pt idx="1036">
                  <c:v>1.4750000000000001</c:v>
                </c:pt>
                <c:pt idx="1037">
                  <c:v>1.476</c:v>
                </c:pt>
                <c:pt idx="1038">
                  <c:v>1.4770000000000001</c:v>
                </c:pt>
                <c:pt idx="1039">
                  <c:v>1.478</c:v>
                </c:pt>
                <c:pt idx="1040">
                  <c:v>1.4790000000000001</c:v>
                </c:pt>
                <c:pt idx="1041">
                  <c:v>1.48</c:v>
                </c:pt>
                <c:pt idx="1042">
                  <c:v>1.4810000000000001</c:v>
                </c:pt>
                <c:pt idx="1043">
                  <c:v>1.482</c:v>
                </c:pt>
                <c:pt idx="1044">
                  <c:v>1.4830000000000001</c:v>
                </c:pt>
                <c:pt idx="1045">
                  <c:v>1.484</c:v>
                </c:pt>
                <c:pt idx="1046">
                  <c:v>1.4850000000000001</c:v>
                </c:pt>
                <c:pt idx="1047">
                  <c:v>1.486</c:v>
                </c:pt>
                <c:pt idx="1048">
                  <c:v>1.4870000000000001</c:v>
                </c:pt>
                <c:pt idx="1049">
                  <c:v>1.488</c:v>
                </c:pt>
                <c:pt idx="1050">
                  <c:v>1.4890000000000001</c:v>
                </c:pt>
                <c:pt idx="1051">
                  <c:v>1.49</c:v>
                </c:pt>
                <c:pt idx="1052">
                  <c:v>1.4910000000000001</c:v>
                </c:pt>
                <c:pt idx="1053">
                  <c:v>1.492</c:v>
                </c:pt>
                <c:pt idx="1054">
                  <c:v>1.4930000000000001</c:v>
                </c:pt>
                <c:pt idx="1055">
                  <c:v>1.494</c:v>
                </c:pt>
                <c:pt idx="1056">
                  <c:v>1.4950000000000001</c:v>
                </c:pt>
                <c:pt idx="1057">
                  <c:v>1.496</c:v>
                </c:pt>
                <c:pt idx="1058">
                  <c:v>1.4970000000000001</c:v>
                </c:pt>
                <c:pt idx="1059">
                  <c:v>1.498</c:v>
                </c:pt>
                <c:pt idx="1060">
                  <c:v>1.4990000000000001</c:v>
                </c:pt>
                <c:pt idx="1061">
                  <c:v>1.5</c:v>
                </c:pt>
                <c:pt idx="1062">
                  <c:v>1.5009999999999999</c:v>
                </c:pt>
                <c:pt idx="1063">
                  <c:v>1.502</c:v>
                </c:pt>
                <c:pt idx="1064">
                  <c:v>1.5029999999999999</c:v>
                </c:pt>
                <c:pt idx="1065">
                  <c:v>1.504</c:v>
                </c:pt>
                <c:pt idx="1066">
                  <c:v>1.5049999999999999</c:v>
                </c:pt>
                <c:pt idx="1067">
                  <c:v>1.506</c:v>
                </c:pt>
                <c:pt idx="1068">
                  <c:v>1.5069999999999999</c:v>
                </c:pt>
                <c:pt idx="1069">
                  <c:v>1.508</c:v>
                </c:pt>
                <c:pt idx="1070">
                  <c:v>1.5089999999999999</c:v>
                </c:pt>
                <c:pt idx="1071">
                  <c:v>1.51</c:v>
                </c:pt>
                <c:pt idx="1072">
                  <c:v>1.5109999999999999</c:v>
                </c:pt>
                <c:pt idx="1073">
                  <c:v>1.512</c:v>
                </c:pt>
                <c:pt idx="1074">
                  <c:v>1.5129999999999999</c:v>
                </c:pt>
                <c:pt idx="1075">
                  <c:v>1.514</c:v>
                </c:pt>
                <c:pt idx="1076">
                  <c:v>1.5149999999999999</c:v>
                </c:pt>
                <c:pt idx="1077">
                  <c:v>1.516</c:v>
                </c:pt>
                <c:pt idx="1078">
                  <c:v>1.5169999999999999</c:v>
                </c:pt>
                <c:pt idx="1079">
                  <c:v>1.518</c:v>
                </c:pt>
                <c:pt idx="1080">
                  <c:v>1.5189999999999999</c:v>
                </c:pt>
                <c:pt idx="1081">
                  <c:v>1.52</c:v>
                </c:pt>
                <c:pt idx="1082">
                  <c:v>1.5209999999999999</c:v>
                </c:pt>
                <c:pt idx="1083">
                  <c:v>1.522</c:v>
                </c:pt>
                <c:pt idx="1084">
                  <c:v>1.5229999999999999</c:v>
                </c:pt>
                <c:pt idx="1085">
                  <c:v>1.524</c:v>
                </c:pt>
                <c:pt idx="1086">
                  <c:v>1.5249999999999999</c:v>
                </c:pt>
                <c:pt idx="1087">
                  <c:v>1.526</c:v>
                </c:pt>
                <c:pt idx="1088">
                  <c:v>1.5269999999999999</c:v>
                </c:pt>
                <c:pt idx="1089">
                  <c:v>1.528</c:v>
                </c:pt>
                <c:pt idx="1090">
                  <c:v>1.5289999999999999</c:v>
                </c:pt>
                <c:pt idx="1091">
                  <c:v>1.53</c:v>
                </c:pt>
                <c:pt idx="1092">
                  <c:v>1.5309999999999999</c:v>
                </c:pt>
                <c:pt idx="1093">
                  <c:v>1.532</c:v>
                </c:pt>
                <c:pt idx="1094">
                  <c:v>1.5329999999999999</c:v>
                </c:pt>
                <c:pt idx="1095">
                  <c:v>1.534</c:v>
                </c:pt>
                <c:pt idx="1096">
                  <c:v>1.5349999999999999</c:v>
                </c:pt>
                <c:pt idx="1097">
                  <c:v>1.536</c:v>
                </c:pt>
                <c:pt idx="1098">
                  <c:v>1.5369999999999999</c:v>
                </c:pt>
                <c:pt idx="1099">
                  <c:v>1.538</c:v>
                </c:pt>
                <c:pt idx="1100">
                  <c:v>1.5389999999999999</c:v>
                </c:pt>
                <c:pt idx="1101">
                  <c:v>1.54</c:v>
                </c:pt>
                <c:pt idx="1102">
                  <c:v>1.5409999999999999</c:v>
                </c:pt>
                <c:pt idx="1103">
                  <c:v>1.542</c:v>
                </c:pt>
                <c:pt idx="1104">
                  <c:v>1.5429999999999999</c:v>
                </c:pt>
                <c:pt idx="1105">
                  <c:v>1.544</c:v>
                </c:pt>
                <c:pt idx="1106">
                  <c:v>1.5449999999999999</c:v>
                </c:pt>
                <c:pt idx="1107">
                  <c:v>1.546</c:v>
                </c:pt>
                <c:pt idx="1108">
                  <c:v>1.5469999999999999</c:v>
                </c:pt>
                <c:pt idx="1109">
                  <c:v>1.548</c:v>
                </c:pt>
                <c:pt idx="1110">
                  <c:v>1.5489999999999999</c:v>
                </c:pt>
                <c:pt idx="1111">
                  <c:v>1.55</c:v>
                </c:pt>
                <c:pt idx="1112">
                  <c:v>1.5509999999999999</c:v>
                </c:pt>
                <c:pt idx="1113">
                  <c:v>1.552</c:v>
                </c:pt>
                <c:pt idx="1114">
                  <c:v>1.5529999999999999</c:v>
                </c:pt>
                <c:pt idx="1115">
                  <c:v>1.554</c:v>
                </c:pt>
                <c:pt idx="1116">
                  <c:v>1.5549999999999999</c:v>
                </c:pt>
                <c:pt idx="1117">
                  <c:v>1.556</c:v>
                </c:pt>
                <c:pt idx="1118">
                  <c:v>1.5569999999999999</c:v>
                </c:pt>
                <c:pt idx="1119">
                  <c:v>1.5580000000000001</c:v>
                </c:pt>
                <c:pt idx="1120">
                  <c:v>1.5589999999999999</c:v>
                </c:pt>
                <c:pt idx="1121">
                  <c:v>1.56</c:v>
                </c:pt>
                <c:pt idx="1122">
                  <c:v>1.5609999999999999</c:v>
                </c:pt>
                <c:pt idx="1123">
                  <c:v>1.5620000000000001</c:v>
                </c:pt>
                <c:pt idx="1124">
                  <c:v>1.5629999999999999</c:v>
                </c:pt>
                <c:pt idx="1125">
                  <c:v>1.5640000000000001</c:v>
                </c:pt>
                <c:pt idx="1126">
                  <c:v>1.5649999999999999</c:v>
                </c:pt>
                <c:pt idx="1127">
                  <c:v>1.5660000000000001</c:v>
                </c:pt>
                <c:pt idx="1128">
                  <c:v>1.5669999999999999</c:v>
                </c:pt>
                <c:pt idx="1129">
                  <c:v>1.5680000000000001</c:v>
                </c:pt>
                <c:pt idx="1130">
                  <c:v>1.569</c:v>
                </c:pt>
                <c:pt idx="1131">
                  <c:v>1.57</c:v>
                </c:pt>
                <c:pt idx="1132">
                  <c:v>1.571</c:v>
                </c:pt>
                <c:pt idx="1133">
                  <c:v>1.5720000000000001</c:v>
                </c:pt>
                <c:pt idx="1134">
                  <c:v>1.573</c:v>
                </c:pt>
                <c:pt idx="1135">
                  <c:v>1.5740000000000001</c:v>
                </c:pt>
                <c:pt idx="1136">
                  <c:v>1.575</c:v>
                </c:pt>
                <c:pt idx="1137">
                  <c:v>1.5760000000000001</c:v>
                </c:pt>
                <c:pt idx="1138">
                  <c:v>1.577</c:v>
                </c:pt>
                <c:pt idx="1139">
                  <c:v>1.5780000000000001</c:v>
                </c:pt>
                <c:pt idx="1140">
                  <c:v>1.579</c:v>
                </c:pt>
                <c:pt idx="1141">
                  <c:v>1.58</c:v>
                </c:pt>
                <c:pt idx="1142">
                  <c:v>1.581</c:v>
                </c:pt>
                <c:pt idx="1143">
                  <c:v>1.5820000000000001</c:v>
                </c:pt>
                <c:pt idx="1144">
                  <c:v>1.583</c:v>
                </c:pt>
              </c:numCache>
            </c:numRef>
          </c:val>
          <c:extLst>
            <c:ext xmlns:c16="http://schemas.microsoft.com/office/drawing/2014/chart" uri="{C3380CC4-5D6E-409C-BE32-E72D297353CC}">
              <c16:uniqueId val="{00000000-3580-4E20-BB76-2B3C2632F790}"/>
            </c:ext>
          </c:extLst>
        </c:ser>
        <c:ser>
          <c:idx val="1"/>
          <c:order val="1"/>
          <c:spPr>
            <a:noFill/>
            <a:ln w="9525" cap="flat" cmpd="sng" algn="ctr">
              <a:solidFill>
                <a:schemeClr val="accent2"/>
              </a:solidFill>
              <a:miter lim="800000"/>
            </a:ln>
            <a:effectLst>
              <a:glow rad="63500">
                <a:schemeClr val="accent2">
                  <a:satMod val="175000"/>
                  <a:alpha val="25000"/>
                </a:schemeClr>
              </a:glow>
            </a:effectLst>
          </c:spPr>
          <c:invertIfNegative val="0"/>
          <c:val>
            <c:numRef>
              <c:f>Sheet1!$B$441:$B$1585</c:f>
              <c:numCache>
                <c:formatCode>General</c:formatCode>
                <c:ptCount val="1145"/>
                <c:pt idx="0">
                  <c:v>0</c:v>
                </c:pt>
                <c:pt idx="1">
                  <c:v>0</c:v>
                </c:pt>
                <c:pt idx="2">
                  <c:v>0</c:v>
                </c:pt>
                <c:pt idx="3">
                  <c:v>0</c:v>
                </c:pt>
                <c:pt idx="4">
                  <c:v>0</c:v>
                </c:pt>
                <c:pt idx="5">
                  <c:v>0</c:v>
                </c:pt>
                <c:pt idx="6">
                  <c:v>0</c:v>
                </c:pt>
                <c:pt idx="7">
                  <c:v>0</c:v>
                </c:pt>
                <c:pt idx="8">
                  <c:v>0</c:v>
                </c:pt>
                <c:pt idx="9">
                  <c:v>0</c:v>
                </c:pt>
                <c:pt idx="10">
                  <c:v>0</c:v>
                </c:pt>
                <c:pt idx="11">
                  <c:v>0</c:v>
                </c:pt>
                <c:pt idx="12">
                  <c:v>0</c:v>
                </c:pt>
                <c:pt idx="13">
                  <c:v>1</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2</c:v>
                </c:pt>
                <c:pt idx="83">
                  <c:v>1</c:v>
                </c:pt>
                <c:pt idx="84">
                  <c:v>0</c:v>
                </c:pt>
                <c:pt idx="85">
                  <c:v>3</c:v>
                </c:pt>
                <c:pt idx="86">
                  <c:v>3</c:v>
                </c:pt>
                <c:pt idx="87">
                  <c:v>0</c:v>
                </c:pt>
                <c:pt idx="88">
                  <c:v>4</c:v>
                </c:pt>
                <c:pt idx="89">
                  <c:v>8</c:v>
                </c:pt>
                <c:pt idx="90">
                  <c:v>1</c:v>
                </c:pt>
                <c:pt idx="91">
                  <c:v>6</c:v>
                </c:pt>
                <c:pt idx="92">
                  <c:v>9</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18</c:v>
                </c:pt>
                <c:pt idx="111">
                  <c:v>1</c:v>
                </c:pt>
                <c:pt idx="112">
                  <c:v>0</c:v>
                </c:pt>
                <c:pt idx="113">
                  <c:v>0</c:v>
                </c:pt>
                <c:pt idx="114">
                  <c:v>13</c:v>
                </c:pt>
                <c:pt idx="115">
                  <c:v>0</c:v>
                </c:pt>
                <c:pt idx="116">
                  <c:v>0</c:v>
                </c:pt>
                <c:pt idx="117">
                  <c:v>0</c:v>
                </c:pt>
                <c:pt idx="118">
                  <c:v>0</c:v>
                </c:pt>
                <c:pt idx="119">
                  <c:v>30</c:v>
                </c:pt>
                <c:pt idx="120">
                  <c:v>4</c:v>
                </c:pt>
                <c:pt idx="121">
                  <c:v>0</c:v>
                </c:pt>
                <c:pt idx="122">
                  <c:v>0</c:v>
                </c:pt>
                <c:pt idx="123">
                  <c:v>0</c:v>
                </c:pt>
                <c:pt idx="124">
                  <c:v>0</c:v>
                </c:pt>
                <c:pt idx="125">
                  <c:v>0</c:v>
                </c:pt>
                <c:pt idx="126">
                  <c:v>0</c:v>
                </c:pt>
                <c:pt idx="127">
                  <c:v>0</c:v>
                </c:pt>
                <c:pt idx="128">
                  <c:v>0</c:v>
                </c:pt>
                <c:pt idx="129">
                  <c:v>3</c:v>
                </c:pt>
                <c:pt idx="130">
                  <c:v>36</c:v>
                </c:pt>
                <c:pt idx="131">
                  <c:v>9</c:v>
                </c:pt>
                <c:pt idx="132">
                  <c:v>6</c:v>
                </c:pt>
                <c:pt idx="133">
                  <c:v>0</c:v>
                </c:pt>
                <c:pt idx="134">
                  <c:v>0</c:v>
                </c:pt>
                <c:pt idx="135">
                  <c:v>9</c:v>
                </c:pt>
                <c:pt idx="136">
                  <c:v>3</c:v>
                </c:pt>
                <c:pt idx="137">
                  <c:v>4</c:v>
                </c:pt>
                <c:pt idx="138">
                  <c:v>7</c:v>
                </c:pt>
                <c:pt idx="139">
                  <c:v>0</c:v>
                </c:pt>
                <c:pt idx="140">
                  <c:v>3</c:v>
                </c:pt>
                <c:pt idx="141">
                  <c:v>4</c:v>
                </c:pt>
                <c:pt idx="142">
                  <c:v>11</c:v>
                </c:pt>
                <c:pt idx="143">
                  <c:v>7</c:v>
                </c:pt>
                <c:pt idx="144">
                  <c:v>11</c:v>
                </c:pt>
                <c:pt idx="145">
                  <c:v>8</c:v>
                </c:pt>
                <c:pt idx="146">
                  <c:v>8</c:v>
                </c:pt>
                <c:pt idx="147">
                  <c:v>9</c:v>
                </c:pt>
                <c:pt idx="148">
                  <c:v>10</c:v>
                </c:pt>
                <c:pt idx="149">
                  <c:v>8</c:v>
                </c:pt>
                <c:pt idx="150">
                  <c:v>10</c:v>
                </c:pt>
                <c:pt idx="151">
                  <c:v>0</c:v>
                </c:pt>
                <c:pt idx="152">
                  <c:v>0</c:v>
                </c:pt>
                <c:pt idx="153">
                  <c:v>0</c:v>
                </c:pt>
                <c:pt idx="154">
                  <c:v>9</c:v>
                </c:pt>
                <c:pt idx="155">
                  <c:v>9</c:v>
                </c:pt>
                <c:pt idx="156">
                  <c:v>10</c:v>
                </c:pt>
                <c:pt idx="157">
                  <c:v>8</c:v>
                </c:pt>
                <c:pt idx="158">
                  <c:v>11</c:v>
                </c:pt>
                <c:pt idx="159">
                  <c:v>9</c:v>
                </c:pt>
                <c:pt idx="160">
                  <c:v>9</c:v>
                </c:pt>
                <c:pt idx="161">
                  <c:v>10</c:v>
                </c:pt>
                <c:pt idx="162">
                  <c:v>6</c:v>
                </c:pt>
                <c:pt idx="163">
                  <c:v>3</c:v>
                </c:pt>
                <c:pt idx="164">
                  <c:v>6</c:v>
                </c:pt>
                <c:pt idx="165">
                  <c:v>6</c:v>
                </c:pt>
                <c:pt idx="166">
                  <c:v>9</c:v>
                </c:pt>
                <c:pt idx="167">
                  <c:v>9</c:v>
                </c:pt>
                <c:pt idx="168">
                  <c:v>11</c:v>
                </c:pt>
                <c:pt idx="169">
                  <c:v>10</c:v>
                </c:pt>
                <c:pt idx="170">
                  <c:v>3</c:v>
                </c:pt>
                <c:pt idx="171">
                  <c:v>2</c:v>
                </c:pt>
                <c:pt idx="172">
                  <c:v>10</c:v>
                </c:pt>
                <c:pt idx="173">
                  <c:v>9</c:v>
                </c:pt>
                <c:pt idx="174">
                  <c:v>9</c:v>
                </c:pt>
                <c:pt idx="175">
                  <c:v>8</c:v>
                </c:pt>
                <c:pt idx="176">
                  <c:v>5</c:v>
                </c:pt>
                <c:pt idx="177">
                  <c:v>10</c:v>
                </c:pt>
                <c:pt idx="178">
                  <c:v>9</c:v>
                </c:pt>
                <c:pt idx="179">
                  <c:v>9</c:v>
                </c:pt>
                <c:pt idx="180">
                  <c:v>6</c:v>
                </c:pt>
                <c:pt idx="181">
                  <c:v>4</c:v>
                </c:pt>
                <c:pt idx="182">
                  <c:v>11</c:v>
                </c:pt>
                <c:pt idx="183">
                  <c:v>7</c:v>
                </c:pt>
                <c:pt idx="184">
                  <c:v>5</c:v>
                </c:pt>
                <c:pt idx="185">
                  <c:v>0</c:v>
                </c:pt>
                <c:pt idx="186">
                  <c:v>0</c:v>
                </c:pt>
                <c:pt idx="187">
                  <c:v>0</c:v>
                </c:pt>
                <c:pt idx="188">
                  <c:v>2</c:v>
                </c:pt>
                <c:pt idx="189">
                  <c:v>7</c:v>
                </c:pt>
                <c:pt idx="190">
                  <c:v>0</c:v>
                </c:pt>
                <c:pt idx="191">
                  <c:v>0</c:v>
                </c:pt>
                <c:pt idx="192">
                  <c:v>0</c:v>
                </c:pt>
                <c:pt idx="193">
                  <c:v>0</c:v>
                </c:pt>
                <c:pt idx="194">
                  <c:v>23</c:v>
                </c:pt>
                <c:pt idx="195">
                  <c:v>0</c:v>
                </c:pt>
                <c:pt idx="196">
                  <c:v>6</c:v>
                </c:pt>
                <c:pt idx="197">
                  <c:v>2</c:v>
                </c:pt>
                <c:pt idx="198">
                  <c:v>7</c:v>
                </c:pt>
                <c:pt idx="199">
                  <c:v>0</c:v>
                </c:pt>
                <c:pt idx="200">
                  <c:v>15</c:v>
                </c:pt>
                <c:pt idx="201">
                  <c:v>12</c:v>
                </c:pt>
                <c:pt idx="202">
                  <c:v>6</c:v>
                </c:pt>
                <c:pt idx="203">
                  <c:v>0</c:v>
                </c:pt>
                <c:pt idx="204">
                  <c:v>0</c:v>
                </c:pt>
                <c:pt idx="205">
                  <c:v>2</c:v>
                </c:pt>
                <c:pt idx="206">
                  <c:v>9</c:v>
                </c:pt>
                <c:pt idx="207">
                  <c:v>9</c:v>
                </c:pt>
                <c:pt idx="208">
                  <c:v>7</c:v>
                </c:pt>
                <c:pt idx="209">
                  <c:v>9</c:v>
                </c:pt>
                <c:pt idx="210">
                  <c:v>9</c:v>
                </c:pt>
                <c:pt idx="211">
                  <c:v>9</c:v>
                </c:pt>
                <c:pt idx="212">
                  <c:v>9</c:v>
                </c:pt>
                <c:pt idx="213">
                  <c:v>10</c:v>
                </c:pt>
                <c:pt idx="214">
                  <c:v>8</c:v>
                </c:pt>
                <c:pt idx="215">
                  <c:v>8</c:v>
                </c:pt>
                <c:pt idx="216">
                  <c:v>10</c:v>
                </c:pt>
                <c:pt idx="217">
                  <c:v>7</c:v>
                </c:pt>
                <c:pt idx="218">
                  <c:v>7</c:v>
                </c:pt>
                <c:pt idx="219">
                  <c:v>0</c:v>
                </c:pt>
                <c:pt idx="220">
                  <c:v>5</c:v>
                </c:pt>
                <c:pt idx="221">
                  <c:v>6</c:v>
                </c:pt>
                <c:pt idx="222">
                  <c:v>9</c:v>
                </c:pt>
                <c:pt idx="223">
                  <c:v>8</c:v>
                </c:pt>
                <c:pt idx="224">
                  <c:v>0</c:v>
                </c:pt>
                <c:pt idx="225">
                  <c:v>17</c:v>
                </c:pt>
                <c:pt idx="226">
                  <c:v>7</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10</c:v>
                </c:pt>
                <c:pt idx="246">
                  <c:v>29</c:v>
                </c:pt>
                <c:pt idx="247">
                  <c:v>0</c:v>
                </c:pt>
                <c:pt idx="248">
                  <c:v>6</c:v>
                </c:pt>
                <c:pt idx="249">
                  <c:v>9</c:v>
                </c:pt>
                <c:pt idx="250">
                  <c:v>8</c:v>
                </c:pt>
                <c:pt idx="251">
                  <c:v>8</c:v>
                </c:pt>
                <c:pt idx="252">
                  <c:v>1</c:v>
                </c:pt>
                <c:pt idx="253">
                  <c:v>15</c:v>
                </c:pt>
                <c:pt idx="254">
                  <c:v>4</c:v>
                </c:pt>
                <c:pt idx="255">
                  <c:v>13</c:v>
                </c:pt>
                <c:pt idx="256">
                  <c:v>10</c:v>
                </c:pt>
                <c:pt idx="257">
                  <c:v>9</c:v>
                </c:pt>
                <c:pt idx="258">
                  <c:v>9</c:v>
                </c:pt>
                <c:pt idx="259">
                  <c:v>9</c:v>
                </c:pt>
                <c:pt idx="260">
                  <c:v>8</c:v>
                </c:pt>
                <c:pt idx="261">
                  <c:v>0</c:v>
                </c:pt>
                <c:pt idx="262">
                  <c:v>8</c:v>
                </c:pt>
                <c:pt idx="263">
                  <c:v>2</c:v>
                </c:pt>
                <c:pt idx="264">
                  <c:v>0</c:v>
                </c:pt>
                <c:pt idx="265">
                  <c:v>0</c:v>
                </c:pt>
                <c:pt idx="266">
                  <c:v>0</c:v>
                </c:pt>
                <c:pt idx="267">
                  <c:v>10</c:v>
                </c:pt>
                <c:pt idx="268">
                  <c:v>19</c:v>
                </c:pt>
                <c:pt idx="269">
                  <c:v>0</c:v>
                </c:pt>
                <c:pt idx="270">
                  <c:v>0</c:v>
                </c:pt>
                <c:pt idx="271">
                  <c:v>0</c:v>
                </c:pt>
                <c:pt idx="272">
                  <c:v>0</c:v>
                </c:pt>
                <c:pt idx="273">
                  <c:v>0</c:v>
                </c:pt>
                <c:pt idx="274">
                  <c:v>40</c:v>
                </c:pt>
                <c:pt idx="275">
                  <c:v>1</c:v>
                </c:pt>
                <c:pt idx="276">
                  <c:v>0</c:v>
                </c:pt>
                <c:pt idx="277">
                  <c:v>0</c:v>
                </c:pt>
                <c:pt idx="278">
                  <c:v>0</c:v>
                </c:pt>
                <c:pt idx="279">
                  <c:v>0</c:v>
                </c:pt>
                <c:pt idx="280">
                  <c:v>0</c:v>
                </c:pt>
                <c:pt idx="281">
                  <c:v>11</c:v>
                </c:pt>
                <c:pt idx="282">
                  <c:v>37</c:v>
                </c:pt>
                <c:pt idx="283">
                  <c:v>8</c:v>
                </c:pt>
                <c:pt idx="284">
                  <c:v>0</c:v>
                </c:pt>
                <c:pt idx="285">
                  <c:v>0</c:v>
                </c:pt>
                <c:pt idx="286">
                  <c:v>0</c:v>
                </c:pt>
                <c:pt idx="287">
                  <c:v>0</c:v>
                </c:pt>
                <c:pt idx="288">
                  <c:v>0</c:v>
                </c:pt>
                <c:pt idx="289">
                  <c:v>0</c:v>
                </c:pt>
                <c:pt idx="290">
                  <c:v>0</c:v>
                </c:pt>
                <c:pt idx="291">
                  <c:v>17</c:v>
                </c:pt>
                <c:pt idx="292">
                  <c:v>0</c:v>
                </c:pt>
                <c:pt idx="293">
                  <c:v>0</c:v>
                </c:pt>
                <c:pt idx="294">
                  <c:v>0</c:v>
                </c:pt>
                <c:pt idx="295">
                  <c:v>0</c:v>
                </c:pt>
                <c:pt idx="296">
                  <c:v>0</c:v>
                </c:pt>
                <c:pt idx="297">
                  <c:v>0</c:v>
                </c:pt>
                <c:pt idx="298">
                  <c:v>0</c:v>
                </c:pt>
                <c:pt idx="299">
                  <c:v>34</c:v>
                </c:pt>
                <c:pt idx="300">
                  <c:v>0</c:v>
                </c:pt>
                <c:pt idx="301">
                  <c:v>0</c:v>
                </c:pt>
                <c:pt idx="302">
                  <c:v>0</c:v>
                </c:pt>
                <c:pt idx="303">
                  <c:v>0</c:v>
                </c:pt>
                <c:pt idx="304">
                  <c:v>3</c:v>
                </c:pt>
                <c:pt idx="305">
                  <c:v>0</c:v>
                </c:pt>
                <c:pt idx="306">
                  <c:v>0</c:v>
                </c:pt>
                <c:pt idx="307">
                  <c:v>0</c:v>
                </c:pt>
                <c:pt idx="308">
                  <c:v>0</c:v>
                </c:pt>
                <c:pt idx="309">
                  <c:v>0</c:v>
                </c:pt>
                <c:pt idx="310">
                  <c:v>0</c:v>
                </c:pt>
                <c:pt idx="311">
                  <c:v>32</c:v>
                </c:pt>
                <c:pt idx="312">
                  <c:v>1</c:v>
                </c:pt>
                <c:pt idx="313">
                  <c:v>0</c:v>
                </c:pt>
                <c:pt idx="314">
                  <c:v>0</c:v>
                </c:pt>
                <c:pt idx="315">
                  <c:v>10</c:v>
                </c:pt>
                <c:pt idx="316">
                  <c:v>6</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33</c:v>
                </c:pt>
                <c:pt idx="331">
                  <c:v>1</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24</c:v>
                </c:pt>
                <c:pt idx="347">
                  <c:v>1</c:v>
                </c:pt>
                <c:pt idx="348">
                  <c:v>11</c:v>
                </c:pt>
                <c:pt idx="349">
                  <c:v>7</c:v>
                </c:pt>
                <c:pt idx="350">
                  <c:v>5</c:v>
                </c:pt>
                <c:pt idx="351">
                  <c:v>10</c:v>
                </c:pt>
                <c:pt idx="352">
                  <c:v>14</c:v>
                </c:pt>
                <c:pt idx="353">
                  <c:v>11</c:v>
                </c:pt>
                <c:pt idx="354">
                  <c:v>8</c:v>
                </c:pt>
                <c:pt idx="355">
                  <c:v>0</c:v>
                </c:pt>
                <c:pt idx="356">
                  <c:v>12</c:v>
                </c:pt>
                <c:pt idx="357">
                  <c:v>9</c:v>
                </c:pt>
                <c:pt idx="358">
                  <c:v>2</c:v>
                </c:pt>
                <c:pt idx="359">
                  <c:v>14</c:v>
                </c:pt>
                <c:pt idx="360">
                  <c:v>12</c:v>
                </c:pt>
                <c:pt idx="361">
                  <c:v>13</c:v>
                </c:pt>
                <c:pt idx="362">
                  <c:v>7</c:v>
                </c:pt>
                <c:pt idx="363">
                  <c:v>0</c:v>
                </c:pt>
                <c:pt idx="364">
                  <c:v>0</c:v>
                </c:pt>
                <c:pt idx="365">
                  <c:v>10</c:v>
                </c:pt>
                <c:pt idx="366">
                  <c:v>12</c:v>
                </c:pt>
                <c:pt idx="367">
                  <c:v>12</c:v>
                </c:pt>
                <c:pt idx="368">
                  <c:v>11</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11</c:v>
                </c:pt>
                <c:pt idx="384">
                  <c:v>23</c:v>
                </c:pt>
                <c:pt idx="385">
                  <c:v>0</c:v>
                </c:pt>
                <c:pt idx="386">
                  <c:v>0</c:v>
                </c:pt>
                <c:pt idx="387">
                  <c:v>0</c:v>
                </c:pt>
                <c:pt idx="388">
                  <c:v>0</c:v>
                </c:pt>
                <c:pt idx="389">
                  <c:v>0</c:v>
                </c:pt>
                <c:pt idx="390">
                  <c:v>0</c:v>
                </c:pt>
                <c:pt idx="391">
                  <c:v>0</c:v>
                </c:pt>
                <c:pt idx="392">
                  <c:v>0</c:v>
                </c:pt>
                <c:pt idx="393">
                  <c:v>0</c:v>
                </c:pt>
                <c:pt idx="394">
                  <c:v>0</c:v>
                </c:pt>
                <c:pt idx="395">
                  <c:v>32</c:v>
                </c:pt>
                <c:pt idx="396">
                  <c:v>0</c:v>
                </c:pt>
                <c:pt idx="397">
                  <c:v>0</c:v>
                </c:pt>
                <c:pt idx="398">
                  <c:v>0</c:v>
                </c:pt>
                <c:pt idx="399">
                  <c:v>11</c:v>
                </c:pt>
                <c:pt idx="400">
                  <c:v>33</c:v>
                </c:pt>
                <c:pt idx="401">
                  <c:v>0</c:v>
                </c:pt>
                <c:pt idx="402">
                  <c:v>0</c:v>
                </c:pt>
                <c:pt idx="403">
                  <c:v>0</c:v>
                </c:pt>
                <c:pt idx="404">
                  <c:v>0</c:v>
                </c:pt>
                <c:pt idx="405">
                  <c:v>0</c:v>
                </c:pt>
                <c:pt idx="406">
                  <c:v>0</c:v>
                </c:pt>
                <c:pt idx="407">
                  <c:v>9</c:v>
                </c:pt>
                <c:pt idx="408">
                  <c:v>0</c:v>
                </c:pt>
                <c:pt idx="409">
                  <c:v>0</c:v>
                </c:pt>
                <c:pt idx="410">
                  <c:v>0</c:v>
                </c:pt>
                <c:pt idx="411">
                  <c:v>0</c:v>
                </c:pt>
                <c:pt idx="412">
                  <c:v>0</c:v>
                </c:pt>
                <c:pt idx="413">
                  <c:v>0</c:v>
                </c:pt>
                <c:pt idx="414">
                  <c:v>0</c:v>
                </c:pt>
                <c:pt idx="415">
                  <c:v>0</c:v>
                </c:pt>
                <c:pt idx="416">
                  <c:v>10</c:v>
                </c:pt>
                <c:pt idx="417">
                  <c:v>43</c:v>
                </c:pt>
                <c:pt idx="418">
                  <c:v>0</c:v>
                </c:pt>
                <c:pt idx="419">
                  <c:v>0</c:v>
                </c:pt>
                <c:pt idx="420">
                  <c:v>0</c:v>
                </c:pt>
                <c:pt idx="421">
                  <c:v>0</c:v>
                </c:pt>
                <c:pt idx="422">
                  <c:v>0</c:v>
                </c:pt>
                <c:pt idx="423">
                  <c:v>0</c:v>
                </c:pt>
                <c:pt idx="424">
                  <c:v>20</c:v>
                </c:pt>
                <c:pt idx="425">
                  <c:v>15</c:v>
                </c:pt>
                <c:pt idx="426">
                  <c:v>0</c:v>
                </c:pt>
                <c:pt idx="427">
                  <c:v>0</c:v>
                </c:pt>
                <c:pt idx="428">
                  <c:v>0</c:v>
                </c:pt>
                <c:pt idx="429">
                  <c:v>0</c:v>
                </c:pt>
                <c:pt idx="430">
                  <c:v>5</c:v>
                </c:pt>
                <c:pt idx="431">
                  <c:v>9</c:v>
                </c:pt>
                <c:pt idx="432">
                  <c:v>2</c:v>
                </c:pt>
                <c:pt idx="433">
                  <c:v>0</c:v>
                </c:pt>
                <c:pt idx="434">
                  <c:v>0</c:v>
                </c:pt>
                <c:pt idx="435">
                  <c:v>0</c:v>
                </c:pt>
                <c:pt idx="436">
                  <c:v>0</c:v>
                </c:pt>
                <c:pt idx="437">
                  <c:v>17</c:v>
                </c:pt>
                <c:pt idx="438">
                  <c:v>7</c:v>
                </c:pt>
                <c:pt idx="439">
                  <c:v>7</c:v>
                </c:pt>
                <c:pt idx="440">
                  <c:v>11</c:v>
                </c:pt>
                <c:pt idx="441">
                  <c:v>8</c:v>
                </c:pt>
                <c:pt idx="442">
                  <c:v>12</c:v>
                </c:pt>
                <c:pt idx="443">
                  <c:v>0</c:v>
                </c:pt>
                <c:pt idx="444">
                  <c:v>0</c:v>
                </c:pt>
                <c:pt idx="445">
                  <c:v>0</c:v>
                </c:pt>
                <c:pt idx="446">
                  <c:v>28</c:v>
                </c:pt>
                <c:pt idx="447">
                  <c:v>20</c:v>
                </c:pt>
                <c:pt idx="448">
                  <c:v>11</c:v>
                </c:pt>
                <c:pt idx="449">
                  <c:v>7</c:v>
                </c:pt>
                <c:pt idx="450">
                  <c:v>10</c:v>
                </c:pt>
                <c:pt idx="451">
                  <c:v>11</c:v>
                </c:pt>
                <c:pt idx="452">
                  <c:v>11</c:v>
                </c:pt>
                <c:pt idx="453">
                  <c:v>1</c:v>
                </c:pt>
                <c:pt idx="454">
                  <c:v>0</c:v>
                </c:pt>
                <c:pt idx="455">
                  <c:v>0</c:v>
                </c:pt>
                <c:pt idx="456">
                  <c:v>10</c:v>
                </c:pt>
                <c:pt idx="457">
                  <c:v>26</c:v>
                </c:pt>
                <c:pt idx="458">
                  <c:v>13</c:v>
                </c:pt>
                <c:pt idx="459">
                  <c:v>0</c:v>
                </c:pt>
                <c:pt idx="460">
                  <c:v>0</c:v>
                </c:pt>
                <c:pt idx="461">
                  <c:v>0</c:v>
                </c:pt>
                <c:pt idx="462">
                  <c:v>0</c:v>
                </c:pt>
                <c:pt idx="463">
                  <c:v>0</c:v>
                </c:pt>
                <c:pt idx="464">
                  <c:v>0</c:v>
                </c:pt>
                <c:pt idx="465">
                  <c:v>0</c:v>
                </c:pt>
                <c:pt idx="466">
                  <c:v>34</c:v>
                </c:pt>
                <c:pt idx="467">
                  <c:v>31</c:v>
                </c:pt>
                <c:pt idx="468">
                  <c:v>9</c:v>
                </c:pt>
                <c:pt idx="469">
                  <c:v>14</c:v>
                </c:pt>
                <c:pt idx="470">
                  <c:v>13</c:v>
                </c:pt>
                <c:pt idx="471">
                  <c:v>11</c:v>
                </c:pt>
                <c:pt idx="472">
                  <c:v>4</c:v>
                </c:pt>
                <c:pt idx="473">
                  <c:v>0</c:v>
                </c:pt>
                <c:pt idx="474">
                  <c:v>9</c:v>
                </c:pt>
                <c:pt idx="475">
                  <c:v>1</c:v>
                </c:pt>
                <c:pt idx="476">
                  <c:v>0</c:v>
                </c:pt>
                <c:pt idx="477">
                  <c:v>0</c:v>
                </c:pt>
                <c:pt idx="478">
                  <c:v>0</c:v>
                </c:pt>
                <c:pt idx="479">
                  <c:v>0</c:v>
                </c:pt>
                <c:pt idx="480">
                  <c:v>0</c:v>
                </c:pt>
                <c:pt idx="481">
                  <c:v>10</c:v>
                </c:pt>
                <c:pt idx="482">
                  <c:v>58</c:v>
                </c:pt>
                <c:pt idx="483">
                  <c:v>11</c:v>
                </c:pt>
                <c:pt idx="484">
                  <c:v>12</c:v>
                </c:pt>
                <c:pt idx="485">
                  <c:v>8</c:v>
                </c:pt>
                <c:pt idx="486">
                  <c:v>11</c:v>
                </c:pt>
                <c:pt idx="487">
                  <c:v>3</c:v>
                </c:pt>
                <c:pt idx="488">
                  <c:v>15</c:v>
                </c:pt>
                <c:pt idx="489">
                  <c:v>12</c:v>
                </c:pt>
                <c:pt idx="490">
                  <c:v>0</c:v>
                </c:pt>
                <c:pt idx="491">
                  <c:v>20</c:v>
                </c:pt>
                <c:pt idx="492">
                  <c:v>1</c:v>
                </c:pt>
                <c:pt idx="493">
                  <c:v>0</c:v>
                </c:pt>
                <c:pt idx="494">
                  <c:v>0</c:v>
                </c:pt>
                <c:pt idx="495">
                  <c:v>0</c:v>
                </c:pt>
                <c:pt idx="496">
                  <c:v>0</c:v>
                </c:pt>
                <c:pt idx="497">
                  <c:v>10</c:v>
                </c:pt>
                <c:pt idx="498">
                  <c:v>24</c:v>
                </c:pt>
                <c:pt idx="499">
                  <c:v>15</c:v>
                </c:pt>
                <c:pt idx="500">
                  <c:v>0</c:v>
                </c:pt>
                <c:pt idx="501">
                  <c:v>0</c:v>
                </c:pt>
                <c:pt idx="502">
                  <c:v>1</c:v>
                </c:pt>
                <c:pt idx="503">
                  <c:v>0</c:v>
                </c:pt>
                <c:pt idx="504">
                  <c:v>0</c:v>
                </c:pt>
                <c:pt idx="505">
                  <c:v>0</c:v>
                </c:pt>
                <c:pt idx="506">
                  <c:v>0</c:v>
                </c:pt>
                <c:pt idx="507">
                  <c:v>35</c:v>
                </c:pt>
                <c:pt idx="508">
                  <c:v>0</c:v>
                </c:pt>
                <c:pt idx="509">
                  <c:v>0</c:v>
                </c:pt>
                <c:pt idx="510">
                  <c:v>0</c:v>
                </c:pt>
                <c:pt idx="511">
                  <c:v>7</c:v>
                </c:pt>
                <c:pt idx="512">
                  <c:v>0</c:v>
                </c:pt>
                <c:pt idx="513">
                  <c:v>0</c:v>
                </c:pt>
                <c:pt idx="514">
                  <c:v>0</c:v>
                </c:pt>
                <c:pt idx="515">
                  <c:v>29</c:v>
                </c:pt>
                <c:pt idx="516">
                  <c:v>0</c:v>
                </c:pt>
                <c:pt idx="517">
                  <c:v>12</c:v>
                </c:pt>
                <c:pt idx="518">
                  <c:v>4</c:v>
                </c:pt>
                <c:pt idx="519">
                  <c:v>0</c:v>
                </c:pt>
                <c:pt idx="520">
                  <c:v>0</c:v>
                </c:pt>
                <c:pt idx="521">
                  <c:v>0</c:v>
                </c:pt>
                <c:pt idx="522">
                  <c:v>0</c:v>
                </c:pt>
                <c:pt idx="523">
                  <c:v>0</c:v>
                </c:pt>
                <c:pt idx="524">
                  <c:v>34</c:v>
                </c:pt>
                <c:pt idx="525">
                  <c:v>0</c:v>
                </c:pt>
                <c:pt idx="526">
                  <c:v>34</c:v>
                </c:pt>
                <c:pt idx="527">
                  <c:v>0</c:v>
                </c:pt>
                <c:pt idx="528">
                  <c:v>23</c:v>
                </c:pt>
                <c:pt idx="529">
                  <c:v>22</c:v>
                </c:pt>
                <c:pt idx="530">
                  <c:v>13</c:v>
                </c:pt>
                <c:pt idx="531">
                  <c:v>7</c:v>
                </c:pt>
                <c:pt idx="532">
                  <c:v>0</c:v>
                </c:pt>
                <c:pt idx="533">
                  <c:v>0</c:v>
                </c:pt>
                <c:pt idx="534">
                  <c:v>0</c:v>
                </c:pt>
                <c:pt idx="535">
                  <c:v>0</c:v>
                </c:pt>
                <c:pt idx="536">
                  <c:v>49</c:v>
                </c:pt>
                <c:pt idx="537">
                  <c:v>13</c:v>
                </c:pt>
                <c:pt idx="538">
                  <c:v>0</c:v>
                </c:pt>
                <c:pt idx="539">
                  <c:v>0</c:v>
                </c:pt>
                <c:pt idx="540">
                  <c:v>0</c:v>
                </c:pt>
                <c:pt idx="541">
                  <c:v>14</c:v>
                </c:pt>
                <c:pt idx="542">
                  <c:v>0</c:v>
                </c:pt>
                <c:pt idx="543">
                  <c:v>3</c:v>
                </c:pt>
                <c:pt idx="544">
                  <c:v>6</c:v>
                </c:pt>
                <c:pt idx="545">
                  <c:v>0</c:v>
                </c:pt>
                <c:pt idx="546">
                  <c:v>0</c:v>
                </c:pt>
                <c:pt idx="547">
                  <c:v>9</c:v>
                </c:pt>
                <c:pt idx="548">
                  <c:v>10</c:v>
                </c:pt>
                <c:pt idx="549">
                  <c:v>17</c:v>
                </c:pt>
                <c:pt idx="550">
                  <c:v>12</c:v>
                </c:pt>
                <c:pt idx="551">
                  <c:v>14</c:v>
                </c:pt>
                <c:pt idx="552">
                  <c:v>10</c:v>
                </c:pt>
                <c:pt idx="553">
                  <c:v>13</c:v>
                </c:pt>
                <c:pt idx="554">
                  <c:v>15</c:v>
                </c:pt>
                <c:pt idx="555">
                  <c:v>3</c:v>
                </c:pt>
                <c:pt idx="556">
                  <c:v>0</c:v>
                </c:pt>
                <c:pt idx="557">
                  <c:v>0</c:v>
                </c:pt>
                <c:pt idx="558">
                  <c:v>0</c:v>
                </c:pt>
                <c:pt idx="559">
                  <c:v>0</c:v>
                </c:pt>
                <c:pt idx="560">
                  <c:v>0</c:v>
                </c:pt>
                <c:pt idx="561">
                  <c:v>26</c:v>
                </c:pt>
                <c:pt idx="562">
                  <c:v>14</c:v>
                </c:pt>
                <c:pt idx="563">
                  <c:v>13</c:v>
                </c:pt>
                <c:pt idx="564">
                  <c:v>11</c:v>
                </c:pt>
                <c:pt idx="565">
                  <c:v>12</c:v>
                </c:pt>
                <c:pt idx="566">
                  <c:v>10</c:v>
                </c:pt>
                <c:pt idx="567">
                  <c:v>0</c:v>
                </c:pt>
                <c:pt idx="568">
                  <c:v>18</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11</c:v>
                </c:pt>
                <c:pt idx="584">
                  <c:v>45</c:v>
                </c:pt>
                <c:pt idx="585">
                  <c:v>32</c:v>
                </c:pt>
                <c:pt idx="586">
                  <c:v>18</c:v>
                </c:pt>
                <c:pt idx="587">
                  <c:v>10</c:v>
                </c:pt>
                <c:pt idx="588">
                  <c:v>0</c:v>
                </c:pt>
                <c:pt idx="589">
                  <c:v>1</c:v>
                </c:pt>
                <c:pt idx="590">
                  <c:v>23</c:v>
                </c:pt>
                <c:pt idx="591">
                  <c:v>0</c:v>
                </c:pt>
                <c:pt idx="592">
                  <c:v>0</c:v>
                </c:pt>
                <c:pt idx="593">
                  <c:v>0</c:v>
                </c:pt>
                <c:pt idx="594">
                  <c:v>1</c:v>
                </c:pt>
                <c:pt idx="595">
                  <c:v>27</c:v>
                </c:pt>
                <c:pt idx="596">
                  <c:v>0</c:v>
                </c:pt>
                <c:pt idx="597">
                  <c:v>0</c:v>
                </c:pt>
                <c:pt idx="598">
                  <c:v>0</c:v>
                </c:pt>
                <c:pt idx="599">
                  <c:v>0</c:v>
                </c:pt>
                <c:pt idx="600">
                  <c:v>1</c:v>
                </c:pt>
                <c:pt idx="601">
                  <c:v>0</c:v>
                </c:pt>
                <c:pt idx="602">
                  <c:v>11</c:v>
                </c:pt>
                <c:pt idx="603">
                  <c:v>1</c:v>
                </c:pt>
                <c:pt idx="604">
                  <c:v>0</c:v>
                </c:pt>
                <c:pt idx="605">
                  <c:v>0</c:v>
                </c:pt>
                <c:pt idx="606">
                  <c:v>0</c:v>
                </c:pt>
                <c:pt idx="607">
                  <c:v>0</c:v>
                </c:pt>
                <c:pt idx="608">
                  <c:v>0</c:v>
                </c:pt>
                <c:pt idx="609">
                  <c:v>0</c:v>
                </c:pt>
                <c:pt idx="610">
                  <c:v>0</c:v>
                </c:pt>
                <c:pt idx="611">
                  <c:v>57</c:v>
                </c:pt>
                <c:pt idx="612">
                  <c:v>1</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25</c:v>
                </c:pt>
                <c:pt idx="632">
                  <c:v>0</c:v>
                </c:pt>
                <c:pt idx="633">
                  <c:v>0</c:v>
                </c:pt>
                <c:pt idx="634">
                  <c:v>19</c:v>
                </c:pt>
                <c:pt idx="635">
                  <c:v>11</c:v>
                </c:pt>
                <c:pt idx="636">
                  <c:v>0</c:v>
                </c:pt>
                <c:pt idx="637">
                  <c:v>0</c:v>
                </c:pt>
                <c:pt idx="638">
                  <c:v>0</c:v>
                </c:pt>
                <c:pt idx="639">
                  <c:v>0</c:v>
                </c:pt>
                <c:pt idx="640">
                  <c:v>0</c:v>
                </c:pt>
                <c:pt idx="641">
                  <c:v>0</c:v>
                </c:pt>
                <c:pt idx="642">
                  <c:v>0</c:v>
                </c:pt>
                <c:pt idx="643">
                  <c:v>0</c:v>
                </c:pt>
                <c:pt idx="644">
                  <c:v>11</c:v>
                </c:pt>
                <c:pt idx="645">
                  <c:v>34</c:v>
                </c:pt>
                <c:pt idx="646">
                  <c:v>28</c:v>
                </c:pt>
                <c:pt idx="647">
                  <c:v>9</c:v>
                </c:pt>
                <c:pt idx="648">
                  <c:v>9</c:v>
                </c:pt>
                <c:pt idx="649">
                  <c:v>6</c:v>
                </c:pt>
                <c:pt idx="650">
                  <c:v>2</c:v>
                </c:pt>
                <c:pt idx="651">
                  <c:v>0</c:v>
                </c:pt>
                <c:pt idx="652">
                  <c:v>6</c:v>
                </c:pt>
                <c:pt idx="653">
                  <c:v>9</c:v>
                </c:pt>
                <c:pt idx="654">
                  <c:v>12</c:v>
                </c:pt>
                <c:pt idx="655">
                  <c:v>8</c:v>
                </c:pt>
                <c:pt idx="656">
                  <c:v>0</c:v>
                </c:pt>
                <c:pt idx="657">
                  <c:v>0</c:v>
                </c:pt>
                <c:pt idx="658">
                  <c:v>0</c:v>
                </c:pt>
                <c:pt idx="659">
                  <c:v>11</c:v>
                </c:pt>
                <c:pt idx="660">
                  <c:v>14</c:v>
                </c:pt>
                <c:pt idx="661">
                  <c:v>16</c:v>
                </c:pt>
                <c:pt idx="662">
                  <c:v>0</c:v>
                </c:pt>
                <c:pt idx="663">
                  <c:v>0</c:v>
                </c:pt>
                <c:pt idx="664">
                  <c:v>3</c:v>
                </c:pt>
                <c:pt idx="665">
                  <c:v>0</c:v>
                </c:pt>
                <c:pt idx="666">
                  <c:v>0</c:v>
                </c:pt>
                <c:pt idx="667">
                  <c:v>0</c:v>
                </c:pt>
                <c:pt idx="668">
                  <c:v>10</c:v>
                </c:pt>
                <c:pt idx="669">
                  <c:v>24</c:v>
                </c:pt>
                <c:pt idx="670">
                  <c:v>0</c:v>
                </c:pt>
                <c:pt idx="671">
                  <c:v>0</c:v>
                </c:pt>
                <c:pt idx="672">
                  <c:v>0</c:v>
                </c:pt>
                <c:pt idx="673">
                  <c:v>0</c:v>
                </c:pt>
                <c:pt idx="674">
                  <c:v>0</c:v>
                </c:pt>
                <c:pt idx="675">
                  <c:v>0</c:v>
                </c:pt>
                <c:pt idx="676">
                  <c:v>0</c:v>
                </c:pt>
                <c:pt idx="677">
                  <c:v>0</c:v>
                </c:pt>
                <c:pt idx="678">
                  <c:v>33</c:v>
                </c:pt>
                <c:pt idx="679">
                  <c:v>1</c:v>
                </c:pt>
                <c:pt idx="680">
                  <c:v>34</c:v>
                </c:pt>
                <c:pt idx="681">
                  <c:v>3</c:v>
                </c:pt>
                <c:pt idx="682">
                  <c:v>11</c:v>
                </c:pt>
                <c:pt idx="683">
                  <c:v>9</c:v>
                </c:pt>
                <c:pt idx="684">
                  <c:v>9</c:v>
                </c:pt>
                <c:pt idx="685">
                  <c:v>0</c:v>
                </c:pt>
                <c:pt idx="686">
                  <c:v>0</c:v>
                </c:pt>
                <c:pt idx="687">
                  <c:v>0</c:v>
                </c:pt>
                <c:pt idx="688">
                  <c:v>0</c:v>
                </c:pt>
                <c:pt idx="689">
                  <c:v>0</c:v>
                </c:pt>
                <c:pt idx="690">
                  <c:v>0</c:v>
                </c:pt>
                <c:pt idx="691">
                  <c:v>0</c:v>
                </c:pt>
                <c:pt idx="692">
                  <c:v>0</c:v>
                </c:pt>
                <c:pt idx="693">
                  <c:v>0</c:v>
                </c:pt>
                <c:pt idx="694">
                  <c:v>10</c:v>
                </c:pt>
                <c:pt idx="695">
                  <c:v>24</c:v>
                </c:pt>
                <c:pt idx="696">
                  <c:v>0</c:v>
                </c:pt>
                <c:pt idx="697">
                  <c:v>0</c:v>
                </c:pt>
                <c:pt idx="698">
                  <c:v>0</c:v>
                </c:pt>
                <c:pt idx="699">
                  <c:v>0</c:v>
                </c:pt>
                <c:pt idx="700">
                  <c:v>34</c:v>
                </c:pt>
                <c:pt idx="701">
                  <c:v>0</c:v>
                </c:pt>
                <c:pt idx="702">
                  <c:v>0</c:v>
                </c:pt>
                <c:pt idx="703">
                  <c:v>0</c:v>
                </c:pt>
                <c:pt idx="704">
                  <c:v>0</c:v>
                </c:pt>
                <c:pt idx="705">
                  <c:v>0</c:v>
                </c:pt>
                <c:pt idx="706">
                  <c:v>0</c:v>
                </c:pt>
                <c:pt idx="707">
                  <c:v>0</c:v>
                </c:pt>
                <c:pt idx="708">
                  <c:v>0</c:v>
                </c:pt>
                <c:pt idx="709">
                  <c:v>0</c:v>
                </c:pt>
                <c:pt idx="710">
                  <c:v>0</c:v>
                </c:pt>
                <c:pt idx="711">
                  <c:v>11</c:v>
                </c:pt>
                <c:pt idx="712">
                  <c:v>35</c:v>
                </c:pt>
                <c:pt idx="713">
                  <c:v>0</c:v>
                </c:pt>
                <c:pt idx="714">
                  <c:v>0</c:v>
                </c:pt>
                <c:pt idx="715">
                  <c:v>0</c:v>
                </c:pt>
                <c:pt idx="716">
                  <c:v>0</c:v>
                </c:pt>
                <c:pt idx="717">
                  <c:v>0</c:v>
                </c:pt>
                <c:pt idx="718">
                  <c:v>0</c:v>
                </c:pt>
                <c:pt idx="719">
                  <c:v>0</c:v>
                </c:pt>
                <c:pt idx="720">
                  <c:v>0</c:v>
                </c:pt>
                <c:pt idx="721">
                  <c:v>0</c:v>
                </c:pt>
                <c:pt idx="722">
                  <c:v>3</c:v>
                </c:pt>
                <c:pt idx="723">
                  <c:v>0</c:v>
                </c:pt>
                <c:pt idx="724">
                  <c:v>0</c:v>
                </c:pt>
                <c:pt idx="725">
                  <c:v>0</c:v>
                </c:pt>
                <c:pt idx="726">
                  <c:v>0</c:v>
                </c:pt>
                <c:pt idx="727">
                  <c:v>0</c:v>
                </c:pt>
                <c:pt idx="728">
                  <c:v>0</c:v>
                </c:pt>
                <c:pt idx="729">
                  <c:v>0</c:v>
                </c:pt>
                <c:pt idx="730">
                  <c:v>0</c:v>
                </c:pt>
                <c:pt idx="731">
                  <c:v>32</c:v>
                </c:pt>
                <c:pt idx="732">
                  <c:v>1</c:v>
                </c:pt>
                <c:pt idx="733">
                  <c:v>0</c:v>
                </c:pt>
                <c:pt idx="734">
                  <c:v>0</c:v>
                </c:pt>
                <c:pt idx="735">
                  <c:v>0</c:v>
                </c:pt>
                <c:pt idx="736">
                  <c:v>33</c:v>
                </c:pt>
                <c:pt idx="737">
                  <c:v>18</c:v>
                </c:pt>
                <c:pt idx="738">
                  <c:v>0</c:v>
                </c:pt>
                <c:pt idx="739">
                  <c:v>0</c:v>
                </c:pt>
                <c:pt idx="740">
                  <c:v>0</c:v>
                </c:pt>
                <c:pt idx="741">
                  <c:v>0</c:v>
                </c:pt>
                <c:pt idx="742">
                  <c:v>0</c:v>
                </c:pt>
                <c:pt idx="743">
                  <c:v>0</c:v>
                </c:pt>
                <c:pt idx="744">
                  <c:v>0</c:v>
                </c:pt>
                <c:pt idx="745">
                  <c:v>0</c:v>
                </c:pt>
                <c:pt idx="746">
                  <c:v>0</c:v>
                </c:pt>
                <c:pt idx="747">
                  <c:v>34</c:v>
                </c:pt>
                <c:pt idx="748">
                  <c:v>34</c:v>
                </c:pt>
                <c:pt idx="749">
                  <c:v>12</c:v>
                </c:pt>
                <c:pt idx="750">
                  <c:v>11</c:v>
                </c:pt>
                <c:pt idx="751">
                  <c:v>3</c:v>
                </c:pt>
                <c:pt idx="752">
                  <c:v>5</c:v>
                </c:pt>
                <c:pt idx="753">
                  <c:v>6</c:v>
                </c:pt>
                <c:pt idx="754">
                  <c:v>0</c:v>
                </c:pt>
                <c:pt idx="755">
                  <c:v>14</c:v>
                </c:pt>
                <c:pt idx="756">
                  <c:v>0</c:v>
                </c:pt>
                <c:pt idx="757">
                  <c:v>15</c:v>
                </c:pt>
                <c:pt idx="758">
                  <c:v>0</c:v>
                </c:pt>
                <c:pt idx="759">
                  <c:v>0</c:v>
                </c:pt>
                <c:pt idx="760">
                  <c:v>0</c:v>
                </c:pt>
                <c:pt idx="761">
                  <c:v>0</c:v>
                </c:pt>
                <c:pt idx="762">
                  <c:v>0</c:v>
                </c:pt>
                <c:pt idx="763">
                  <c:v>0</c:v>
                </c:pt>
                <c:pt idx="764">
                  <c:v>0</c:v>
                </c:pt>
                <c:pt idx="765">
                  <c:v>0</c:v>
                </c:pt>
                <c:pt idx="766">
                  <c:v>0</c:v>
                </c:pt>
                <c:pt idx="767">
                  <c:v>10</c:v>
                </c:pt>
                <c:pt idx="768">
                  <c:v>24</c:v>
                </c:pt>
                <c:pt idx="769">
                  <c:v>32</c:v>
                </c:pt>
                <c:pt idx="770">
                  <c:v>1</c:v>
                </c:pt>
                <c:pt idx="771">
                  <c:v>0</c:v>
                </c:pt>
                <c:pt idx="772">
                  <c:v>0</c:v>
                </c:pt>
                <c:pt idx="773">
                  <c:v>1</c:v>
                </c:pt>
                <c:pt idx="774">
                  <c:v>0</c:v>
                </c:pt>
                <c:pt idx="775">
                  <c:v>0</c:v>
                </c:pt>
                <c:pt idx="776">
                  <c:v>10</c:v>
                </c:pt>
                <c:pt idx="777">
                  <c:v>24</c:v>
                </c:pt>
                <c:pt idx="778">
                  <c:v>0</c:v>
                </c:pt>
                <c:pt idx="779">
                  <c:v>2</c:v>
                </c:pt>
                <c:pt idx="780">
                  <c:v>0</c:v>
                </c:pt>
                <c:pt idx="781">
                  <c:v>0</c:v>
                </c:pt>
                <c:pt idx="782">
                  <c:v>0</c:v>
                </c:pt>
                <c:pt idx="783">
                  <c:v>0</c:v>
                </c:pt>
                <c:pt idx="784">
                  <c:v>11</c:v>
                </c:pt>
                <c:pt idx="785">
                  <c:v>7</c:v>
                </c:pt>
                <c:pt idx="786">
                  <c:v>0</c:v>
                </c:pt>
                <c:pt idx="787">
                  <c:v>11</c:v>
                </c:pt>
                <c:pt idx="788">
                  <c:v>7</c:v>
                </c:pt>
                <c:pt idx="789">
                  <c:v>12</c:v>
                </c:pt>
                <c:pt idx="790">
                  <c:v>0</c:v>
                </c:pt>
                <c:pt idx="791">
                  <c:v>0</c:v>
                </c:pt>
                <c:pt idx="792">
                  <c:v>0</c:v>
                </c:pt>
                <c:pt idx="793">
                  <c:v>0</c:v>
                </c:pt>
                <c:pt idx="794">
                  <c:v>0</c:v>
                </c:pt>
                <c:pt idx="795">
                  <c:v>3</c:v>
                </c:pt>
                <c:pt idx="796">
                  <c:v>42</c:v>
                </c:pt>
                <c:pt idx="797">
                  <c:v>3</c:v>
                </c:pt>
                <c:pt idx="798">
                  <c:v>0</c:v>
                </c:pt>
                <c:pt idx="799">
                  <c:v>0</c:v>
                </c:pt>
                <c:pt idx="800">
                  <c:v>10</c:v>
                </c:pt>
                <c:pt idx="801">
                  <c:v>0</c:v>
                </c:pt>
                <c:pt idx="802">
                  <c:v>0</c:v>
                </c:pt>
                <c:pt idx="803">
                  <c:v>0</c:v>
                </c:pt>
                <c:pt idx="804">
                  <c:v>0</c:v>
                </c:pt>
                <c:pt idx="805">
                  <c:v>0</c:v>
                </c:pt>
                <c:pt idx="806">
                  <c:v>0</c:v>
                </c:pt>
                <c:pt idx="807">
                  <c:v>36</c:v>
                </c:pt>
                <c:pt idx="808">
                  <c:v>13</c:v>
                </c:pt>
                <c:pt idx="809">
                  <c:v>3</c:v>
                </c:pt>
                <c:pt idx="810">
                  <c:v>0</c:v>
                </c:pt>
                <c:pt idx="811">
                  <c:v>0</c:v>
                </c:pt>
                <c:pt idx="812">
                  <c:v>0</c:v>
                </c:pt>
                <c:pt idx="813">
                  <c:v>0</c:v>
                </c:pt>
                <c:pt idx="814">
                  <c:v>0</c:v>
                </c:pt>
                <c:pt idx="815">
                  <c:v>0</c:v>
                </c:pt>
                <c:pt idx="816">
                  <c:v>21</c:v>
                </c:pt>
                <c:pt idx="817">
                  <c:v>0</c:v>
                </c:pt>
                <c:pt idx="818">
                  <c:v>0</c:v>
                </c:pt>
                <c:pt idx="819">
                  <c:v>0</c:v>
                </c:pt>
                <c:pt idx="820">
                  <c:v>0</c:v>
                </c:pt>
                <c:pt idx="821">
                  <c:v>0</c:v>
                </c:pt>
                <c:pt idx="822">
                  <c:v>0</c:v>
                </c:pt>
                <c:pt idx="823">
                  <c:v>0</c:v>
                </c:pt>
                <c:pt idx="824">
                  <c:v>24</c:v>
                </c:pt>
                <c:pt idx="825">
                  <c:v>0</c:v>
                </c:pt>
                <c:pt idx="826">
                  <c:v>16</c:v>
                </c:pt>
                <c:pt idx="827">
                  <c:v>11</c:v>
                </c:pt>
                <c:pt idx="828">
                  <c:v>8</c:v>
                </c:pt>
                <c:pt idx="829">
                  <c:v>10</c:v>
                </c:pt>
                <c:pt idx="830">
                  <c:v>9</c:v>
                </c:pt>
                <c:pt idx="831">
                  <c:v>6</c:v>
                </c:pt>
                <c:pt idx="832">
                  <c:v>3</c:v>
                </c:pt>
                <c:pt idx="833">
                  <c:v>0</c:v>
                </c:pt>
                <c:pt idx="834">
                  <c:v>0</c:v>
                </c:pt>
                <c:pt idx="835">
                  <c:v>10</c:v>
                </c:pt>
                <c:pt idx="836">
                  <c:v>15</c:v>
                </c:pt>
                <c:pt idx="837">
                  <c:v>0</c:v>
                </c:pt>
                <c:pt idx="838">
                  <c:v>13</c:v>
                </c:pt>
                <c:pt idx="839">
                  <c:v>9</c:v>
                </c:pt>
                <c:pt idx="840">
                  <c:v>7</c:v>
                </c:pt>
                <c:pt idx="841">
                  <c:v>1</c:v>
                </c:pt>
                <c:pt idx="842">
                  <c:v>19</c:v>
                </c:pt>
                <c:pt idx="843">
                  <c:v>7</c:v>
                </c:pt>
                <c:pt idx="844">
                  <c:v>0</c:v>
                </c:pt>
                <c:pt idx="845">
                  <c:v>15</c:v>
                </c:pt>
                <c:pt idx="846">
                  <c:v>9</c:v>
                </c:pt>
                <c:pt idx="847">
                  <c:v>6</c:v>
                </c:pt>
                <c:pt idx="848">
                  <c:v>6</c:v>
                </c:pt>
                <c:pt idx="849">
                  <c:v>10</c:v>
                </c:pt>
                <c:pt idx="850">
                  <c:v>10</c:v>
                </c:pt>
                <c:pt idx="851">
                  <c:v>7</c:v>
                </c:pt>
                <c:pt idx="852">
                  <c:v>10</c:v>
                </c:pt>
                <c:pt idx="853">
                  <c:v>7</c:v>
                </c:pt>
                <c:pt idx="854">
                  <c:v>8</c:v>
                </c:pt>
                <c:pt idx="855">
                  <c:v>11</c:v>
                </c:pt>
                <c:pt idx="856">
                  <c:v>10</c:v>
                </c:pt>
                <c:pt idx="857">
                  <c:v>7</c:v>
                </c:pt>
                <c:pt idx="858">
                  <c:v>6</c:v>
                </c:pt>
                <c:pt idx="859">
                  <c:v>8</c:v>
                </c:pt>
                <c:pt idx="860">
                  <c:v>9</c:v>
                </c:pt>
                <c:pt idx="861">
                  <c:v>8</c:v>
                </c:pt>
                <c:pt idx="862">
                  <c:v>10</c:v>
                </c:pt>
                <c:pt idx="863">
                  <c:v>7</c:v>
                </c:pt>
                <c:pt idx="864">
                  <c:v>10</c:v>
                </c:pt>
                <c:pt idx="865">
                  <c:v>7</c:v>
                </c:pt>
                <c:pt idx="866">
                  <c:v>10</c:v>
                </c:pt>
                <c:pt idx="867">
                  <c:v>12</c:v>
                </c:pt>
                <c:pt idx="868">
                  <c:v>7</c:v>
                </c:pt>
                <c:pt idx="869">
                  <c:v>1</c:v>
                </c:pt>
                <c:pt idx="870">
                  <c:v>0</c:v>
                </c:pt>
                <c:pt idx="871">
                  <c:v>3</c:v>
                </c:pt>
                <c:pt idx="872">
                  <c:v>0</c:v>
                </c:pt>
                <c:pt idx="873">
                  <c:v>1</c:v>
                </c:pt>
                <c:pt idx="874">
                  <c:v>0</c:v>
                </c:pt>
                <c:pt idx="875">
                  <c:v>0</c:v>
                </c:pt>
                <c:pt idx="876">
                  <c:v>0</c:v>
                </c:pt>
                <c:pt idx="877">
                  <c:v>0</c:v>
                </c:pt>
                <c:pt idx="878">
                  <c:v>0</c:v>
                </c:pt>
                <c:pt idx="879">
                  <c:v>3</c:v>
                </c:pt>
                <c:pt idx="880">
                  <c:v>9</c:v>
                </c:pt>
                <c:pt idx="881">
                  <c:v>9</c:v>
                </c:pt>
                <c:pt idx="882">
                  <c:v>11</c:v>
                </c:pt>
                <c:pt idx="883">
                  <c:v>8</c:v>
                </c:pt>
                <c:pt idx="884">
                  <c:v>4</c:v>
                </c:pt>
                <c:pt idx="885">
                  <c:v>3</c:v>
                </c:pt>
                <c:pt idx="886">
                  <c:v>0</c:v>
                </c:pt>
                <c:pt idx="887">
                  <c:v>0</c:v>
                </c:pt>
                <c:pt idx="888">
                  <c:v>0</c:v>
                </c:pt>
                <c:pt idx="889">
                  <c:v>0</c:v>
                </c:pt>
                <c:pt idx="890">
                  <c:v>0</c:v>
                </c:pt>
                <c:pt idx="891">
                  <c:v>34</c:v>
                </c:pt>
                <c:pt idx="892">
                  <c:v>8</c:v>
                </c:pt>
                <c:pt idx="893">
                  <c:v>8</c:v>
                </c:pt>
                <c:pt idx="894">
                  <c:v>9</c:v>
                </c:pt>
                <c:pt idx="895">
                  <c:v>7</c:v>
                </c:pt>
                <c:pt idx="896">
                  <c:v>11</c:v>
                </c:pt>
                <c:pt idx="897">
                  <c:v>4</c:v>
                </c:pt>
                <c:pt idx="898">
                  <c:v>6</c:v>
                </c:pt>
                <c:pt idx="899">
                  <c:v>10</c:v>
                </c:pt>
                <c:pt idx="900">
                  <c:v>4</c:v>
                </c:pt>
                <c:pt idx="901">
                  <c:v>12</c:v>
                </c:pt>
                <c:pt idx="902">
                  <c:v>6</c:v>
                </c:pt>
                <c:pt idx="903">
                  <c:v>10</c:v>
                </c:pt>
                <c:pt idx="904">
                  <c:v>11</c:v>
                </c:pt>
                <c:pt idx="905">
                  <c:v>6</c:v>
                </c:pt>
                <c:pt idx="906">
                  <c:v>8</c:v>
                </c:pt>
                <c:pt idx="907">
                  <c:v>8</c:v>
                </c:pt>
                <c:pt idx="908">
                  <c:v>8</c:v>
                </c:pt>
                <c:pt idx="909">
                  <c:v>10</c:v>
                </c:pt>
                <c:pt idx="910">
                  <c:v>4</c:v>
                </c:pt>
                <c:pt idx="911">
                  <c:v>0</c:v>
                </c:pt>
                <c:pt idx="912">
                  <c:v>0</c:v>
                </c:pt>
                <c:pt idx="913">
                  <c:v>3</c:v>
                </c:pt>
                <c:pt idx="914">
                  <c:v>10</c:v>
                </c:pt>
                <c:pt idx="915">
                  <c:v>10</c:v>
                </c:pt>
                <c:pt idx="916">
                  <c:v>7</c:v>
                </c:pt>
                <c:pt idx="917">
                  <c:v>8</c:v>
                </c:pt>
                <c:pt idx="918">
                  <c:v>10</c:v>
                </c:pt>
                <c:pt idx="919">
                  <c:v>9</c:v>
                </c:pt>
                <c:pt idx="920">
                  <c:v>7</c:v>
                </c:pt>
                <c:pt idx="921">
                  <c:v>12</c:v>
                </c:pt>
                <c:pt idx="922">
                  <c:v>8</c:v>
                </c:pt>
                <c:pt idx="923">
                  <c:v>8</c:v>
                </c:pt>
                <c:pt idx="924">
                  <c:v>1</c:v>
                </c:pt>
                <c:pt idx="925">
                  <c:v>0</c:v>
                </c:pt>
                <c:pt idx="926">
                  <c:v>0</c:v>
                </c:pt>
                <c:pt idx="927">
                  <c:v>1</c:v>
                </c:pt>
                <c:pt idx="928">
                  <c:v>0</c:v>
                </c:pt>
                <c:pt idx="929">
                  <c:v>3</c:v>
                </c:pt>
                <c:pt idx="930">
                  <c:v>0</c:v>
                </c:pt>
                <c:pt idx="931">
                  <c:v>10</c:v>
                </c:pt>
                <c:pt idx="932">
                  <c:v>8</c:v>
                </c:pt>
                <c:pt idx="933">
                  <c:v>5</c:v>
                </c:pt>
                <c:pt idx="934">
                  <c:v>8</c:v>
                </c:pt>
                <c:pt idx="935">
                  <c:v>10</c:v>
                </c:pt>
                <c:pt idx="936">
                  <c:v>10</c:v>
                </c:pt>
                <c:pt idx="937">
                  <c:v>10</c:v>
                </c:pt>
                <c:pt idx="938">
                  <c:v>6</c:v>
                </c:pt>
                <c:pt idx="939">
                  <c:v>4</c:v>
                </c:pt>
                <c:pt idx="940">
                  <c:v>8</c:v>
                </c:pt>
                <c:pt idx="941">
                  <c:v>8</c:v>
                </c:pt>
                <c:pt idx="942">
                  <c:v>9</c:v>
                </c:pt>
                <c:pt idx="943">
                  <c:v>11</c:v>
                </c:pt>
                <c:pt idx="944">
                  <c:v>6</c:v>
                </c:pt>
                <c:pt idx="945">
                  <c:v>0</c:v>
                </c:pt>
                <c:pt idx="946">
                  <c:v>0</c:v>
                </c:pt>
                <c:pt idx="947">
                  <c:v>0</c:v>
                </c:pt>
                <c:pt idx="948">
                  <c:v>0</c:v>
                </c:pt>
                <c:pt idx="949">
                  <c:v>0</c:v>
                </c:pt>
                <c:pt idx="950">
                  <c:v>0</c:v>
                </c:pt>
                <c:pt idx="951">
                  <c:v>0</c:v>
                </c:pt>
                <c:pt idx="952">
                  <c:v>0</c:v>
                </c:pt>
                <c:pt idx="953">
                  <c:v>0</c:v>
                </c:pt>
                <c:pt idx="954">
                  <c:v>0</c:v>
                </c:pt>
                <c:pt idx="955">
                  <c:v>0</c:v>
                </c:pt>
                <c:pt idx="956">
                  <c:v>0</c:v>
                </c:pt>
                <c:pt idx="957">
                  <c:v>0</c:v>
                </c:pt>
                <c:pt idx="958">
                  <c:v>0</c:v>
                </c:pt>
                <c:pt idx="959">
                  <c:v>4</c:v>
                </c:pt>
                <c:pt idx="960">
                  <c:v>4</c:v>
                </c:pt>
                <c:pt idx="961">
                  <c:v>5</c:v>
                </c:pt>
                <c:pt idx="962">
                  <c:v>5</c:v>
                </c:pt>
                <c:pt idx="963">
                  <c:v>4</c:v>
                </c:pt>
                <c:pt idx="964">
                  <c:v>4</c:v>
                </c:pt>
                <c:pt idx="965">
                  <c:v>5</c:v>
                </c:pt>
                <c:pt idx="966">
                  <c:v>28</c:v>
                </c:pt>
                <c:pt idx="967">
                  <c:v>10</c:v>
                </c:pt>
                <c:pt idx="968">
                  <c:v>7</c:v>
                </c:pt>
                <c:pt idx="969">
                  <c:v>10</c:v>
                </c:pt>
                <c:pt idx="970">
                  <c:v>9</c:v>
                </c:pt>
                <c:pt idx="971">
                  <c:v>8</c:v>
                </c:pt>
                <c:pt idx="972">
                  <c:v>1</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5</c:v>
                </c:pt>
                <c:pt idx="991">
                  <c:v>6</c:v>
                </c:pt>
                <c:pt idx="992">
                  <c:v>9</c:v>
                </c:pt>
                <c:pt idx="993">
                  <c:v>7</c:v>
                </c:pt>
                <c:pt idx="994">
                  <c:v>8</c:v>
                </c:pt>
                <c:pt idx="995">
                  <c:v>15</c:v>
                </c:pt>
                <c:pt idx="996">
                  <c:v>13</c:v>
                </c:pt>
                <c:pt idx="997">
                  <c:v>9</c:v>
                </c:pt>
                <c:pt idx="998">
                  <c:v>6</c:v>
                </c:pt>
                <c:pt idx="999">
                  <c:v>12</c:v>
                </c:pt>
                <c:pt idx="1000">
                  <c:v>4</c:v>
                </c:pt>
                <c:pt idx="1001">
                  <c:v>0</c:v>
                </c:pt>
                <c:pt idx="1002">
                  <c:v>0</c:v>
                </c:pt>
                <c:pt idx="1003">
                  <c:v>1</c:v>
                </c:pt>
                <c:pt idx="1004">
                  <c:v>0</c:v>
                </c:pt>
                <c:pt idx="1005">
                  <c:v>0</c:v>
                </c:pt>
                <c:pt idx="1006">
                  <c:v>0</c:v>
                </c:pt>
                <c:pt idx="1007">
                  <c:v>0</c:v>
                </c:pt>
                <c:pt idx="1008">
                  <c:v>2</c:v>
                </c:pt>
                <c:pt idx="1009">
                  <c:v>7</c:v>
                </c:pt>
                <c:pt idx="1010">
                  <c:v>38</c:v>
                </c:pt>
                <c:pt idx="1011">
                  <c:v>8</c:v>
                </c:pt>
                <c:pt idx="1012">
                  <c:v>10</c:v>
                </c:pt>
                <c:pt idx="1013">
                  <c:v>13</c:v>
                </c:pt>
                <c:pt idx="1014">
                  <c:v>11</c:v>
                </c:pt>
                <c:pt idx="1015">
                  <c:v>1</c:v>
                </c:pt>
                <c:pt idx="1016">
                  <c:v>0</c:v>
                </c:pt>
                <c:pt idx="1017">
                  <c:v>0</c:v>
                </c:pt>
                <c:pt idx="1018">
                  <c:v>0</c:v>
                </c:pt>
                <c:pt idx="1019">
                  <c:v>0</c:v>
                </c:pt>
                <c:pt idx="1020">
                  <c:v>0</c:v>
                </c:pt>
                <c:pt idx="1021">
                  <c:v>10</c:v>
                </c:pt>
                <c:pt idx="1022">
                  <c:v>11</c:v>
                </c:pt>
                <c:pt idx="1023">
                  <c:v>12</c:v>
                </c:pt>
                <c:pt idx="1024">
                  <c:v>10</c:v>
                </c:pt>
                <c:pt idx="1025">
                  <c:v>0</c:v>
                </c:pt>
                <c:pt idx="1026">
                  <c:v>0</c:v>
                </c:pt>
                <c:pt idx="1027">
                  <c:v>0</c:v>
                </c:pt>
                <c:pt idx="1028">
                  <c:v>0</c:v>
                </c:pt>
                <c:pt idx="1029">
                  <c:v>0</c:v>
                </c:pt>
                <c:pt idx="1030">
                  <c:v>0</c:v>
                </c:pt>
                <c:pt idx="1031">
                  <c:v>0</c:v>
                </c:pt>
                <c:pt idx="1032">
                  <c:v>0</c:v>
                </c:pt>
                <c:pt idx="1033">
                  <c:v>9</c:v>
                </c:pt>
                <c:pt idx="1034">
                  <c:v>13</c:v>
                </c:pt>
                <c:pt idx="1035">
                  <c:v>9</c:v>
                </c:pt>
                <c:pt idx="1036">
                  <c:v>6</c:v>
                </c:pt>
                <c:pt idx="1037">
                  <c:v>6</c:v>
                </c:pt>
                <c:pt idx="1038">
                  <c:v>8</c:v>
                </c:pt>
                <c:pt idx="1039">
                  <c:v>12</c:v>
                </c:pt>
                <c:pt idx="1040">
                  <c:v>7</c:v>
                </c:pt>
                <c:pt idx="1041">
                  <c:v>0</c:v>
                </c:pt>
                <c:pt idx="1042">
                  <c:v>0</c:v>
                </c:pt>
                <c:pt idx="1043">
                  <c:v>0</c:v>
                </c:pt>
                <c:pt idx="1044">
                  <c:v>0</c:v>
                </c:pt>
                <c:pt idx="1045">
                  <c:v>0</c:v>
                </c:pt>
                <c:pt idx="1046">
                  <c:v>0</c:v>
                </c:pt>
                <c:pt idx="1047">
                  <c:v>0</c:v>
                </c:pt>
                <c:pt idx="1048">
                  <c:v>0</c:v>
                </c:pt>
                <c:pt idx="1049">
                  <c:v>0</c:v>
                </c:pt>
                <c:pt idx="1050">
                  <c:v>0</c:v>
                </c:pt>
                <c:pt idx="1051">
                  <c:v>0</c:v>
                </c:pt>
                <c:pt idx="1052">
                  <c:v>0</c:v>
                </c:pt>
                <c:pt idx="1053">
                  <c:v>0</c:v>
                </c:pt>
                <c:pt idx="1054">
                  <c:v>0</c:v>
                </c:pt>
                <c:pt idx="1055">
                  <c:v>0</c:v>
                </c:pt>
                <c:pt idx="1056">
                  <c:v>0</c:v>
                </c:pt>
                <c:pt idx="1057">
                  <c:v>0</c:v>
                </c:pt>
                <c:pt idx="1058">
                  <c:v>0</c:v>
                </c:pt>
                <c:pt idx="1059">
                  <c:v>0</c:v>
                </c:pt>
                <c:pt idx="1060">
                  <c:v>1</c:v>
                </c:pt>
                <c:pt idx="1061">
                  <c:v>0</c:v>
                </c:pt>
                <c:pt idx="1062">
                  <c:v>0</c:v>
                </c:pt>
                <c:pt idx="1063">
                  <c:v>0</c:v>
                </c:pt>
                <c:pt idx="1064">
                  <c:v>0</c:v>
                </c:pt>
                <c:pt idx="1065">
                  <c:v>0</c:v>
                </c:pt>
                <c:pt idx="1066">
                  <c:v>0</c:v>
                </c:pt>
                <c:pt idx="1067">
                  <c:v>0</c:v>
                </c:pt>
                <c:pt idx="1068">
                  <c:v>0</c:v>
                </c:pt>
                <c:pt idx="1069">
                  <c:v>0</c:v>
                </c:pt>
                <c:pt idx="1070">
                  <c:v>0</c:v>
                </c:pt>
                <c:pt idx="1071">
                  <c:v>0</c:v>
                </c:pt>
                <c:pt idx="1072">
                  <c:v>0</c:v>
                </c:pt>
                <c:pt idx="1073">
                  <c:v>0</c:v>
                </c:pt>
                <c:pt idx="1074">
                  <c:v>0</c:v>
                </c:pt>
                <c:pt idx="1075">
                  <c:v>0</c:v>
                </c:pt>
                <c:pt idx="1076">
                  <c:v>0</c:v>
                </c:pt>
                <c:pt idx="1077">
                  <c:v>0</c:v>
                </c:pt>
                <c:pt idx="1078">
                  <c:v>0</c:v>
                </c:pt>
                <c:pt idx="1079">
                  <c:v>0</c:v>
                </c:pt>
                <c:pt idx="1080">
                  <c:v>0</c:v>
                </c:pt>
                <c:pt idx="1081">
                  <c:v>0</c:v>
                </c:pt>
                <c:pt idx="1082">
                  <c:v>0</c:v>
                </c:pt>
                <c:pt idx="1083">
                  <c:v>0</c:v>
                </c:pt>
                <c:pt idx="1084">
                  <c:v>0</c:v>
                </c:pt>
                <c:pt idx="1085">
                  <c:v>0</c:v>
                </c:pt>
                <c:pt idx="1086">
                  <c:v>0</c:v>
                </c:pt>
                <c:pt idx="1087">
                  <c:v>0</c:v>
                </c:pt>
                <c:pt idx="1088">
                  <c:v>0</c:v>
                </c:pt>
                <c:pt idx="1089">
                  <c:v>0</c:v>
                </c:pt>
                <c:pt idx="1090">
                  <c:v>0</c:v>
                </c:pt>
                <c:pt idx="1091">
                  <c:v>0</c:v>
                </c:pt>
                <c:pt idx="1092">
                  <c:v>0</c:v>
                </c:pt>
                <c:pt idx="1093">
                  <c:v>0</c:v>
                </c:pt>
                <c:pt idx="1094">
                  <c:v>0</c:v>
                </c:pt>
                <c:pt idx="1095">
                  <c:v>0</c:v>
                </c:pt>
                <c:pt idx="1096">
                  <c:v>0</c:v>
                </c:pt>
                <c:pt idx="1097">
                  <c:v>0</c:v>
                </c:pt>
                <c:pt idx="1098">
                  <c:v>0</c:v>
                </c:pt>
                <c:pt idx="1099">
                  <c:v>1</c:v>
                </c:pt>
                <c:pt idx="1100">
                  <c:v>0</c:v>
                </c:pt>
                <c:pt idx="1101">
                  <c:v>0</c:v>
                </c:pt>
                <c:pt idx="1102">
                  <c:v>1</c:v>
                </c:pt>
                <c:pt idx="1103">
                  <c:v>0</c:v>
                </c:pt>
                <c:pt idx="1104">
                  <c:v>0</c:v>
                </c:pt>
                <c:pt idx="1105">
                  <c:v>0</c:v>
                </c:pt>
                <c:pt idx="1106">
                  <c:v>0</c:v>
                </c:pt>
                <c:pt idx="1107">
                  <c:v>0</c:v>
                </c:pt>
                <c:pt idx="1108">
                  <c:v>0</c:v>
                </c:pt>
                <c:pt idx="1109">
                  <c:v>0</c:v>
                </c:pt>
                <c:pt idx="1110">
                  <c:v>0</c:v>
                </c:pt>
                <c:pt idx="1111">
                  <c:v>0</c:v>
                </c:pt>
                <c:pt idx="1112">
                  <c:v>0</c:v>
                </c:pt>
                <c:pt idx="1113">
                  <c:v>0</c:v>
                </c:pt>
                <c:pt idx="1114">
                  <c:v>0</c:v>
                </c:pt>
                <c:pt idx="1115">
                  <c:v>0</c:v>
                </c:pt>
                <c:pt idx="1116">
                  <c:v>0</c:v>
                </c:pt>
                <c:pt idx="1117">
                  <c:v>0</c:v>
                </c:pt>
                <c:pt idx="1118">
                  <c:v>0</c:v>
                </c:pt>
                <c:pt idx="1119">
                  <c:v>0</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numCache>
            </c:numRef>
          </c:val>
          <c:extLst>
            <c:ext xmlns:c16="http://schemas.microsoft.com/office/drawing/2014/chart" uri="{C3380CC4-5D6E-409C-BE32-E72D297353CC}">
              <c16:uniqueId val="{00000001-3580-4E20-BB76-2B3C2632F790}"/>
            </c:ext>
          </c:extLst>
        </c:ser>
        <c:dLbls>
          <c:showLegendKey val="0"/>
          <c:showVal val="0"/>
          <c:showCatName val="0"/>
          <c:showSerName val="0"/>
          <c:showPercent val="0"/>
          <c:showBubbleSize val="0"/>
        </c:dLbls>
        <c:gapWidth val="315"/>
        <c:overlap val="-40"/>
        <c:axId val="264165032"/>
        <c:axId val="264167000"/>
      </c:barChart>
      <c:catAx>
        <c:axId val="264165032"/>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CA"/>
                  <a:t>Time (ms)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264167000"/>
        <c:crosses val="autoZero"/>
        <c:auto val="1"/>
        <c:lblAlgn val="ctr"/>
        <c:lblOffset val="100"/>
        <c:noMultiLvlLbl val="0"/>
      </c:catAx>
      <c:valAx>
        <c:axId val="264167000"/>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CA"/>
                  <a:t>Packets / s</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264165032"/>
        <c:crosses val="autoZero"/>
        <c:crossBetween val="between"/>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CA"/>
              <a:t>TCP 4096</a:t>
            </a:r>
            <a:r>
              <a:rPr lang="en-CA" baseline="0"/>
              <a:t>b 100 Times WLAN</a:t>
            </a:r>
            <a:endParaRPr lang="en-CA"/>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barChart>
        <c:barDir val="col"/>
        <c:grouping val="clustered"/>
        <c:varyColors val="0"/>
        <c:ser>
          <c:idx val="0"/>
          <c:order val="0"/>
          <c:spPr>
            <a:noFill/>
            <a:ln w="9525" cap="flat" cmpd="sng" algn="ctr">
              <a:solidFill>
                <a:schemeClr val="accent1"/>
              </a:solidFill>
              <a:miter lim="800000"/>
            </a:ln>
            <a:effectLst>
              <a:glow rad="63500">
                <a:schemeClr val="accent1">
                  <a:satMod val="175000"/>
                  <a:alpha val="25000"/>
                </a:schemeClr>
              </a:glow>
            </a:effectLst>
          </c:spPr>
          <c:invertIfNegative val="0"/>
          <c:val>
            <c:numRef>
              <c:f>Sheet1!$B$425:$B$743</c:f>
              <c:numCache>
                <c:formatCode>General</c:formatCode>
                <c:ptCount val="319"/>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4</c:v>
                </c:pt>
                <c:pt idx="105">
                  <c:v>0</c:v>
                </c:pt>
                <c:pt idx="106">
                  <c:v>1</c:v>
                </c:pt>
                <c:pt idx="107">
                  <c:v>0</c:v>
                </c:pt>
                <c:pt idx="108">
                  <c:v>0</c:v>
                </c:pt>
                <c:pt idx="109">
                  <c:v>0</c:v>
                </c:pt>
                <c:pt idx="110">
                  <c:v>0</c:v>
                </c:pt>
                <c:pt idx="111">
                  <c:v>1</c:v>
                </c:pt>
                <c:pt idx="112">
                  <c:v>0</c:v>
                </c:pt>
                <c:pt idx="113">
                  <c:v>0</c:v>
                </c:pt>
                <c:pt idx="114">
                  <c:v>0</c:v>
                </c:pt>
                <c:pt idx="115">
                  <c:v>0</c:v>
                </c:pt>
                <c:pt idx="116">
                  <c:v>0</c:v>
                </c:pt>
                <c:pt idx="117">
                  <c:v>0</c:v>
                </c:pt>
                <c:pt idx="118">
                  <c:v>0</c:v>
                </c:pt>
                <c:pt idx="119">
                  <c:v>0</c:v>
                </c:pt>
                <c:pt idx="120">
                  <c:v>2</c:v>
                </c:pt>
                <c:pt idx="121">
                  <c:v>0</c:v>
                </c:pt>
                <c:pt idx="122">
                  <c:v>2</c:v>
                </c:pt>
                <c:pt idx="123">
                  <c:v>2</c:v>
                </c:pt>
                <c:pt idx="124">
                  <c:v>1</c:v>
                </c:pt>
                <c:pt idx="125">
                  <c:v>5</c:v>
                </c:pt>
                <c:pt idx="126">
                  <c:v>2</c:v>
                </c:pt>
                <c:pt idx="127">
                  <c:v>0</c:v>
                </c:pt>
                <c:pt idx="128">
                  <c:v>9</c:v>
                </c:pt>
                <c:pt idx="129">
                  <c:v>1</c:v>
                </c:pt>
                <c:pt idx="130">
                  <c:v>3</c:v>
                </c:pt>
                <c:pt idx="131">
                  <c:v>8</c:v>
                </c:pt>
                <c:pt idx="132">
                  <c:v>12</c:v>
                </c:pt>
                <c:pt idx="133">
                  <c:v>0</c:v>
                </c:pt>
                <c:pt idx="134">
                  <c:v>0</c:v>
                </c:pt>
                <c:pt idx="135">
                  <c:v>0</c:v>
                </c:pt>
                <c:pt idx="136">
                  <c:v>0</c:v>
                </c:pt>
                <c:pt idx="137">
                  <c:v>20</c:v>
                </c:pt>
                <c:pt idx="138">
                  <c:v>19</c:v>
                </c:pt>
                <c:pt idx="139">
                  <c:v>0</c:v>
                </c:pt>
                <c:pt idx="140">
                  <c:v>7</c:v>
                </c:pt>
                <c:pt idx="141">
                  <c:v>1</c:v>
                </c:pt>
                <c:pt idx="142">
                  <c:v>0</c:v>
                </c:pt>
                <c:pt idx="143">
                  <c:v>0</c:v>
                </c:pt>
                <c:pt idx="144">
                  <c:v>0</c:v>
                </c:pt>
                <c:pt idx="145">
                  <c:v>41</c:v>
                </c:pt>
                <c:pt idx="146">
                  <c:v>3</c:v>
                </c:pt>
                <c:pt idx="147">
                  <c:v>9</c:v>
                </c:pt>
                <c:pt idx="148">
                  <c:v>11</c:v>
                </c:pt>
                <c:pt idx="149">
                  <c:v>0</c:v>
                </c:pt>
                <c:pt idx="150">
                  <c:v>0</c:v>
                </c:pt>
                <c:pt idx="151">
                  <c:v>0</c:v>
                </c:pt>
                <c:pt idx="152">
                  <c:v>32</c:v>
                </c:pt>
                <c:pt idx="153">
                  <c:v>4</c:v>
                </c:pt>
                <c:pt idx="154">
                  <c:v>0</c:v>
                </c:pt>
                <c:pt idx="155">
                  <c:v>0</c:v>
                </c:pt>
                <c:pt idx="156">
                  <c:v>11</c:v>
                </c:pt>
                <c:pt idx="157">
                  <c:v>11</c:v>
                </c:pt>
                <c:pt idx="158">
                  <c:v>10</c:v>
                </c:pt>
                <c:pt idx="159">
                  <c:v>7</c:v>
                </c:pt>
                <c:pt idx="160">
                  <c:v>7</c:v>
                </c:pt>
                <c:pt idx="161">
                  <c:v>0</c:v>
                </c:pt>
                <c:pt idx="162">
                  <c:v>0</c:v>
                </c:pt>
                <c:pt idx="163">
                  <c:v>0</c:v>
                </c:pt>
                <c:pt idx="164">
                  <c:v>6</c:v>
                </c:pt>
                <c:pt idx="165">
                  <c:v>12</c:v>
                </c:pt>
                <c:pt idx="166">
                  <c:v>11</c:v>
                </c:pt>
                <c:pt idx="167">
                  <c:v>9</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11</c:v>
                </c:pt>
                <c:pt idx="182">
                  <c:v>11</c:v>
                </c:pt>
                <c:pt idx="183">
                  <c:v>13</c:v>
                </c:pt>
                <c:pt idx="184">
                  <c:v>10</c:v>
                </c:pt>
                <c:pt idx="185">
                  <c:v>12</c:v>
                </c:pt>
                <c:pt idx="186">
                  <c:v>6</c:v>
                </c:pt>
                <c:pt idx="187">
                  <c:v>12</c:v>
                </c:pt>
                <c:pt idx="188">
                  <c:v>9</c:v>
                </c:pt>
                <c:pt idx="189">
                  <c:v>1</c:v>
                </c:pt>
                <c:pt idx="190">
                  <c:v>0</c:v>
                </c:pt>
                <c:pt idx="191">
                  <c:v>0</c:v>
                </c:pt>
                <c:pt idx="192">
                  <c:v>0</c:v>
                </c:pt>
                <c:pt idx="193">
                  <c:v>2</c:v>
                </c:pt>
                <c:pt idx="194">
                  <c:v>6</c:v>
                </c:pt>
                <c:pt idx="195">
                  <c:v>9</c:v>
                </c:pt>
                <c:pt idx="196">
                  <c:v>3</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1</c:v>
                </c:pt>
                <c:pt idx="240">
                  <c:v>0</c:v>
                </c:pt>
                <c:pt idx="241">
                  <c:v>0</c:v>
                </c:pt>
                <c:pt idx="242">
                  <c:v>0</c:v>
                </c:pt>
                <c:pt idx="243">
                  <c:v>1</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numCache>
            </c:numRef>
          </c:val>
          <c:extLst>
            <c:ext xmlns:c16="http://schemas.microsoft.com/office/drawing/2014/chart" uri="{C3380CC4-5D6E-409C-BE32-E72D297353CC}">
              <c16:uniqueId val="{00000000-64B1-4B89-888A-4C923B13D78E}"/>
            </c:ext>
          </c:extLst>
        </c:ser>
        <c:dLbls>
          <c:showLegendKey val="0"/>
          <c:showVal val="0"/>
          <c:showCatName val="0"/>
          <c:showSerName val="0"/>
          <c:showPercent val="0"/>
          <c:showBubbleSize val="0"/>
        </c:dLbls>
        <c:gapWidth val="315"/>
        <c:overlap val="-40"/>
        <c:axId val="316358784"/>
        <c:axId val="316356488"/>
      </c:barChart>
      <c:catAx>
        <c:axId val="316358784"/>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CA"/>
                  <a:t>Time (ms)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16356488"/>
        <c:crosses val="autoZero"/>
        <c:auto val="1"/>
        <c:lblAlgn val="ctr"/>
        <c:lblOffset val="100"/>
        <c:noMultiLvlLbl val="0"/>
      </c:catAx>
      <c:valAx>
        <c:axId val="316356488"/>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CA"/>
                  <a:t>Packets / s</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16358784"/>
        <c:crosses val="autoZero"/>
        <c:crossBetween val="between"/>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CA"/>
              <a:t>UDP</a:t>
            </a:r>
            <a:r>
              <a:rPr lang="en-CA" baseline="0"/>
              <a:t> 60kb 100 Times WLAN</a:t>
            </a:r>
            <a:endParaRPr lang="en-CA"/>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barChart>
        <c:barDir val="col"/>
        <c:grouping val="clustered"/>
        <c:varyColors val="0"/>
        <c:ser>
          <c:idx val="0"/>
          <c:order val="0"/>
          <c:spPr>
            <a:noFill/>
            <a:ln w="9525" cap="flat" cmpd="sng" algn="ctr">
              <a:solidFill>
                <a:schemeClr val="accent1"/>
              </a:solidFill>
              <a:miter lim="800000"/>
            </a:ln>
            <a:effectLst>
              <a:glow rad="63500">
                <a:schemeClr val="accent1">
                  <a:satMod val="175000"/>
                  <a:alpha val="25000"/>
                </a:schemeClr>
              </a:glow>
            </a:effectLst>
          </c:spPr>
          <c:invertIfNegative val="0"/>
          <c:val>
            <c:numRef>
              <c:f>Sheet1!$B$1016:$B$1500</c:f>
              <c:numCache>
                <c:formatCode>General</c:formatCode>
                <c:ptCount val="485"/>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2</c:v>
                </c:pt>
                <c:pt idx="91">
                  <c:v>0</c:v>
                </c:pt>
                <c:pt idx="92">
                  <c:v>0</c:v>
                </c:pt>
                <c:pt idx="93">
                  <c:v>0</c:v>
                </c:pt>
                <c:pt idx="94">
                  <c:v>0</c:v>
                </c:pt>
                <c:pt idx="95">
                  <c:v>0</c:v>
                </c:pt>
                <c:pt idx="96">
                  <c:v>0</c:v>
                </c:pt>
                <c:pt idx="97">
                  <c:v>0</c:v>
                </c:pt>
                <c:pt idx="98">
                  <c:v>0</c:v>
                </c:pt>
                <c:pt idx="99">
                  <c:v>7</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4</c:v>
                </c:pt>
                <c:pt idx="122">
                  <c:v>9</c:v>
                </c:pt>
                <c:pt idx="123">
                  <c:v>10</c:v>
                </c:pt>
                <c:pt idx="124">
                  <c:v>9</c:v>
                </c:pt>
                <c:pt idx="125">
                  <c:v>10</c:v>
                </c:pt>
                <c:pt idx="126">
                  <c:v>6</c:v>
                </c:pt>
                <c:pt idx="127">
                  <c:v>12</c:v>
                </c:pt>
                <c:pt idx="128">
                  <c:v>9</c:v>
                </c:pt>
                <c:pt idx="129">
                  <c:v>9</c:v>
                </c:pt>
                <c:pt idx="130">
                  <c:v>0</c:v>
                </c:pt>
                <c:pt idx="131">
                  <c:v>0</c:v>
                </c:pt>
                <c:pt idx="132">
                  <c:v>0</c:v>
                </c:pt>
                <c:pt idx="133">
                  <c:v>0</c:v>
                </c:pt>
                <c:pt idx="134">
                  <c:v>0</c:v>
                </c:pt>
                <c:pt idx="135">
                  <c:v>0</c:v>
                </c:pt>
                <c:pt idx="136">
                  <c:v>41</c:v>
                </c:pt>
                <c:pt idx="137">
                  <c:v>0</c:v>
                </c:pt>
                <c:pt idx="138">
                  <c:v>10</c:v>
                </c:pt>
                <c:pt idx="139">
                  <c:v>13</c:v>
                </c:pt>
                <c:pt idx="140">
                  <c:v>0</c:v>
                </c:pt>
                <c:pt idx="141">
                  <c:v>0</c:v>
                </c:pt>
                <c:pt idx="142">
                  <c:v>0</c:v>
                </c:pt>
                <c:pt idx="143">
                  <c:v>0</c:v>
                </c:pt>
                <c:pt idx="144">
                  <c:v>0</c:v>
                </c:pt>
                <c:pt idx="145">
                  <c:v>43</c:v>
                </c:pt>
                <c:pt idx="146">
                  <c:v>10</c:v>
                </c:pt>
                <c:pt idx="147">
                  <c:v>10</c:v>
                </c:pt>
                <c:pt idx="148">
                  <c:v>6</c:v>
                </c:pt>
                <c:pt idx="149">
                  <c:v>11</c:v>
                </c:pt>
                <c:pt idx="150">
                  <c:v>9</c:v>
                </c:pt>
                <c:pt idx="151">
                  <c:v>7</c:v>
                </c:pt>
                <c:pt idx="152">
                  <c:v>6</c:v>
                </c:pt>
                <c:pt idx="153">
                  <c:v>10</c:v>
                </c:pt>
                <c:pt idx="154">
                  <c:v>11</c:v>
                </c:pt>
                <c:pt idx="155">
                  <c:v>8</c:v>
                </c:pt>
                <c:pt idx="156">
                  <c:v>9</c:v>
                </c:pt>
                <c:pt idx="157">
                  <c:v>10</c:v>
                </c:pt>
                <c:pt idx="158">
                  <c:v>9</c:v>
                </c:pt>
                <c:pt idx="159">
                  <c:v>9</c:v>
                </c:pt>
                <c:pt idx="160">
                  <c:v>8</c:v>
                </c:pt>
                <c:pt idx="161">
                  <c:v>10</c:v>
                </c:pt>
                <c:pt idx="162">
                  <c:v>6</c:v>
                </c:pt>
                <c:pt idx="163">
                  <c:v>7</c:v>
                </c:pt>
                <c:pt idx="164">
                  <c:v>9</c:v>
                </c:pt>
                <c:pt idx="165">
                  <c:v>0</c:v>
                </c:pt>
                <c:pt idx="166">
                  <c:v>0</c:v>
                </c:pt>
                <c:pt idx="167">
                  <c:v>16</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7</c:v>
                </c:pt>
                <c:pt idx="189">
                  <c:v>11</c:v>
                </c:pt>
                <c:pt idx="190">
                  <c:v>9</c:v>
                </c:pt>
                <c:pt idx="191">
                  <c:v>5</c:v>
                </c:pt>
                <c:pt idx="192">
                  <c:v>0</c:v>
                </c:pt>
                <c:pt idx="193">
                  <c:v>0</c:v>
                </c:pt>
                <c:pt idx="194">
                  <c:v>11</c:v>
                </c:pt>
                <c:pt idx="195">
                  <c:v>11</c:v>
                </c:pt>
                <c:pt idx="196">
                  <c:v>9</c:v>
                </c:pt>
                <c:pt idx="197">
                  <c:v>6</c:v>
                </c:pt>
                <c:pt idx="198">
                  <c:v>9</c:v>
                </c:pt>
                <c:pt idx="199">
                  <c:v>9</c:v>
                </c:pt>
                <c:pt idx="200">
                  <c:v>9</c:v>
                </c:pt>
                <c:pt idx="201">
                  <c:v>10</c:v>
                </c:pt>
                <c:pt idx="202">
                  <c:v>10</c:v>
                </c:pt>
                <c:pt idx="203">
                  <c:v>7</c:v>
                </c:pt>
                <c:pt idx="204">
                  <c:v>5</c:v>
                </c:pt>
                <c:pt idx="205">
                  <c:v>10</c:v>
                </c:pt>
                <c:pt idx="206">
                  <c:v>9</c:v>
                </c:pt>
                <c:pt idx="207">
                  <c:v>11</c:v>
                </c:pt>
                <c:pt idx="208">
                  <c:v>6</c:v>
                </c:pt>
                <c:pt idx="209">
                  <c:v>10</c:v>
                </c:pt>
                <c:pt idx="210">
                  <c:v>10</c:v>
                </c:pt>
                <c:pt idx="211">
                  <c:v>8</c:v>
                </c:pt>
                <c:pt idx="212">
                  <c:v>9</c:v>
                </c:pt>
                <c:pt idx="213">
                  <c:v>8</c:v>
                </c:pt>
                <c:pt idx="214">
                  <c:v>11</c:v>
                </c:pt>
                <c:pt idx="215">
                  <c:v>4</c:v>
                </c:pt>
                <c:pt idx="216">
                  <c:v>9</c:v>
                </c:pt>
                <c:pt idx="217">
                  <c:v>9</c:v>
                </c:pt>
                <c:pt idx="218">
                  <c:v>10</c:v>
                </c:pt>
                <c:pt idx="219">
                  <c:v>4</c:v>
                </c:pt>
                <c:pt idx="220">
                  <c:v>0</c:v>
                </c:pt>
                <c:pt idx="221">
                  <c:v>0</c:v>
                </c:pt>
                <c:pt idx="222">
                  <c:v>0</c:v>
                </c:pt>
                <c:pt idx="223">
                  <c:v>0</c:v>
                </c:pt>
                <c:pt idx="224">
                  <c:v>0</c:v>
                </c:pt>
                <c:pt idx="225">
                  <c:v>0</c:v>
                </c:pt>
                <c:pt idx="226">
                  <c:v>0</c:v>
                </c:pt>
                <c:pt idx="227">
                  <c:v>10</c:v>
                </c:pt>
                <c:pt idx="228">
                  <c:v>9</c:v>
                </c:pt>
                <c:pt idx="229">
                  <c:v>10</c:v>
                </c:pt>
                <c:pt idx="230">
                  <c:v>35</c:v>
                </c:pt>
                <c:pt idx="231">
                  <c:v>0</c:v>
                </c:pt>
                <c:pt idx="232">
                  <c:v>0</c:v>
                </c:pt>
                <c:pt idx="233">
                  <c:v>10</c:v>
                </c:pt>
                <c:pt idx="234">
                  <c:v>22</c:v>
                </c:pt>
                <c:pt idx="235">
                  <c:v>8</c:v>
                </c:pt>
                <c:pt idx="236">
                  <c:v>10</c:v>
                </c:pt>
                <c:pt idx="237">
                  <c:v>9</c:v>
                </c:pt>
                <c:pt idx="238">
                  <c:v>11</c:v>
                </c:pt>
                <c:pt idx="239">
                  <c:v>8</c:v>
                </c:pt>
                <c:pt idx="240">
                  <c:v>10</c:v>
                </c:pt>
                <c:pt idx="241">
                  <c:v>8</c:v>
                </c:pt>
                <c:pt idx="242">
                  <c:v>0</c:v>
                </c:pt>
                <c:pt idx="243">
                  <c:v>0</c:v>
                </c:pt>
                <c:pt idx="244">
                  <c:v>5</c:v>
                </c:pt>
                <c:pt idx="245">
                  <c:v>9</c:v>
                </c:pt>
                <c:pt idx="246">
                  <c:v>11</c:v>
                </c:pt>
                <c:pt idx="247">
                  <c:v>8</c:v>
                </c:pt>
                <c:pt idx="248">
                  <c:v>9</c:v>
                </c:pt>
                <c:pt idx="249">
                  <c:v>10</c:v>
                </c:pt>
                <c:pt idx="250">
                  <c:v>10</c:v>
                </c:pt>
                <c:pt idx="251">
                  <c:v>6</c:v>
                </c:pt>
                <c:pt idx="252">
                  <c:v>11</c:v>
                </c:pt>
                <c:pt idx="253">
                  <c:v>11</c:v>
                </c:pt>
                <c:pt idx="254">
                  <c:v>6</c:v>
                </c:pt>
                <c:pt idx="255">
                  <c:v>0</c:v>
                </c:pt>
                <c:pt idx="256">
                  <c:v>0</c:v>
                </c:pt>
                <c:pt idx="257">
                  <c:v>1</c:v>
                </c:pt>
                <c:pt idx="258">
                  <c:v>0</c:v>
                </c:pt>
                <c:pt idx="259">
                  <c:v>0</c:v>
                </c:pt>
                <c:pt idx="260">
                  <c:v>0</c:v>
                </c:pt>
                <c:pt idx="261">
                  <c:v>0</c:v>
                </c:pt>
                <c:pt idx="262">
                  <c:v>1</c:v>
                </c:pt>
                <c:pt idx="263">
                  <c:v>9</c:v>
                </c:pt>
                <c:pt idx="264">
                  <c:v>11</c:v>
                </c:pt>
                <c:pt idx="265">
                  <c:v>8</c:v>
                </c:pt>
                <c:pt idx="266">
                  <c:v>35</c:v>
                </c:pt>
                <c:pt idx="267">
                  <c:v>8</c:v>
                </c:pt>
                <c:pt idx="268">
                  <c:v>9</c:v>
                </c:pt>
                <c:pt idx="269">
                  <c:v>9</c:v>
                </c:pt>
                <c:pt idx="270">
                  <c:v>0</c:v>
                </c:pt>
                <c:pt idx="271">
                  <c:v>0</c:v>
                </c:pt>
                <c:pt idx="272">
                  <c:v>13</c:v>
                </c:pt>
                <c:pt idx="273">
                  <c:v>15</c:v>
                </c:pt>
                <c:pt idx="274">
                  <c:v>10</c:v>
                </c:pt>
                <c:pt idx="275">
                  <c:v>1</c:v>
                </c:pt>
                <c:pt idx="276">
                  <c:v>10</c:v>
                </c:pt>
                <c:pt idx="277">
                  <c:v>10</c:v>
                </c:pt>
                <c:pt idx="278">
                  <c:v>8</c:v>
                </c:pt>
                <c:pt idx="279">
                  <c:v>3</c:v>
                </c:pt>
                <c:pt idx="280">
                  <c:v>8</c:v>
                </c:pt>
                <c:pt idx="281">
                  <c:v>10</c:v>
                </c:pt>
                <c:pt idx="282">
                  <c:v>8</c:v>
                </c:pt>
                <c:pt idx="283">
                  <c:v>6</c:v>
                </c:pt>
                <c:pt idx="284">
                  <c:v>0</c:v>
                </c:pt>
                <c:pt idx="285">
                  <c:v>0</c:v>
                </c:pt>
                <c:pt idx="286">
                  <c:v>0</c:v>
                </c:pt>
                <c:pt idx="287">
                  <c:v>0</c:v>
                </c:pt>
                <c:pt idx="288">
                  <c:v>0</c:v>
                </c:pt>
                <c:pt idx="289">
                  <c:v>0</c:v>
                </c:pt>
                <c:pt idx="290">
                  <c:v>0</c:v>
                </c:pt>
                <c:pt idx="291">
                  <c:v>4</c:v>
                </c:pt>
                <c:pt idx="292">
                  <c:v>10</c:v>
                </c:pt>
                <c:pt idx="293">
                  <c:v>8</c:v>
                </c:pt>
                <c:pt idx="294">
                  <c:v>10</c:v>
                </c:pt>
                <c:pt idx="295">
                  <c:v>0</c:v>
                </c:pt>
                <c:pt idx="296">
                  <c:v>0</c:v>
                </c:pt>
                <c:pt idx="297">
                  <c:v>3</c:v>
                </c:pt>
                <c:pt idx="298">
                  <c:v>10</c:v>
                </c:pt>
                <c:pt idx="299">
                  <c:v>9</c:v>
                </c:pt>
                <c:pt idx="300">
                  <c:v>4</c:v>
                </c:pt>
                <c:pt idx="301">
                  <c:v>0</c:v>
                </c:pt>
                <c:pt idx="302">
                  <c:v>0</c:v>
                </c:pt>
                <c:pt idx="303">
                  <c:v>0</c:v>
                </c:pt>
                <c:pt idx="304">
                  <c:v>0</c:v>
                </c:pt>
                <c:pt idx="305">
                  <c:v>0</c:v>
                </c:pt>
                <c:pt idx="306">
                  <c:v>0</c:v>
                </c:pt>
                <c:pt idx="307">
                  <c:v>0</c:v>
                </c:pt>
                <c:pt idx="308">
                  <c:v>38</c:v>
                </c:pt>
                <c:pt idx="309">
                  <c:v>5</c:v>
                </c:pt>
                <c:pt idx="310">
                  <c:v>8</c:v>
                </c:pt>
                <c:pt idx="311">
                  <c:v>3</c:v>
                </c:pt>
                <c:pt idx="312">
                  <c:v>12</c:v>
                </c:pt>
                <c:pt idx="313">
                  <c:v>10</c:v>
                </c:pt>
                <c:pt idx="314">
                  <c:v>9</c:v>
                </c:pt>
                <c:pt idx="315">
                  <c:v>11</c:v>
                </c:pt>
                <c:pt idx="316">
                  <c:v>9</c:v>
                </c:pt>
                <c:pt idx="317">
                  <c:v>10</c:v>
                </c:pt>
                <c:pt idx="318">
                  <c:v>10</c:v>
                </c:pt>
                <c:pt idx="319">
                  <c:v>9</c:v>
                </c:pt>
                <c:pt idx="320">
                  <c:v>0</c:v>
                </c:pt>
                <c:pt idx="321">
                  <c:v>0</c:v>
                </c:pt>
                <c:pt idx="322">
                  <c:v>0</c:v>
                </c:pt>
                <c:pt idx="323">
                  <c:v>0</c:v>
                </c:pt>
                <c:pt idx="324">
                  <c:v>0</c:v>
                </c:pt>
                <c:pt idx="325">
                  <c:v>0</c:v>
                </c:pt>
                <c:pt idx="326">
                  <c:v>0</c:v>
                </c:pt>
                <c:pt idx="327">
                  <c:v>8</c:v>
                </c:pt>
                <c:pt idx="328">
                  <c:v>14</c:v>
                </c:pt>
                <c:pt idx="329">
                  <c:v>9</c:v>
                </c:pt>
                <c:pt idx="330">
                  <c:v>33</c:v>
                </c:pt>
                <c:pt idx="331">
                  <c:v>11</c:v>
                </c:pt>
                <c:pt idx="332">
                  <c:v>10</c:v>
                </c:pt>
                <c:pt idx="333">
                  <c:v>11</c:v>
                </c:pt>
                <c:pt idx="334">
                  <c:v>0</c:v>
                </c:pt>
                <c:pt idx="335">
                  <c:v>11</c:v>
                </c:pt>
                <c:pt idx="336">
                  <c:v>10</c:v>
                </c:pt>
                <c:pt idx="337">
                  <c:v>11</c:v>
                </c:pt>
                <c:pt idx="338">
                  <c:v>0</c:v>
                </c:pt>
                <c:pt idx="339">
                  <c:v>9</c:v>
                </c:pt>
                <c:pt idx="340">
                  <c:v>11</c:v>
                </c:pt>
                <c:pt idx="341">
                  <c:v>10</c:v>
                </c:pt>
                <c:pt idx="342">
                  <c:v>2</c:v>
                </c:pt>
                <c:pt idx="343">
                  <c:v>11</c:v>
                </c:pt>
                <c:pt idx="344">
                  <c:v>10</c:v>
                </c:pt>
                <c:pt idx="345">
                  <c:v>10</c:v>
                </c:pt>
                <c:pt idx="346">
                  <c:v>1</c:v>
                </c:pt>
                <c:pt idx="347">
                  <c:v>8</c:v>
                </c:pt>
                <c:pt idx="348">
                  <c:v>12</c:v>
                </c:pt>
                <c:pt idx="349">
                  <c:v>10</c:v>
                </c:pt>
                <c:pt idx="350">
                  <c:v>2</c:v>
                </c:pt>
                <c:pt idx="351">
                  <c:v>10</c:v>
                </c:pt>
                <c:pt idx="352">
                  <c:v>10</c:v>
                </c:pt>
                <c:pt idx="353">
                  <c:v>11</c:v>
                </c:pt>
                <c:pt idx="354">
                  <c:v>1</c:v>
                </c:pt>
                <c:pt idx="355">
                  <c:v>8</c:v>
                </c:pt>
                <c:pt idx="356">
                  <c:v>10</c:v>
                </c:pt>
                <c:pt idx="357">
                  <c:v>11</c:v>
                </c:pt>
                <c:pt idx="358">
                  <c:v>3</c:v>
                </c:pt>
                <c:pt idx="359">
                  <c:v>4</c:v>
                </c:pt>
                <c:pt idx="360">
                  <c:v>11</c:v>
                </c:pt>
                <c:pt idx="361">
                  <c:v>10</c:v>
                </c:pt>
                <c:pt idx="362">
                  <c:v>7</c:v>
                </c:pt>
                <c:pt idx="363">
                  <c:v>0</c:v>
                </c:pt>
                <c:pt idx="364">
                  <c:v>8</c:v>
                </c:pt>
                <c:pt idx="365">
                  <c:v>11</c:v>
                </c:pt>
                <c:pt idx="366">
                  <c:v>12</c:v>
                </c:pt>
                <c:pt idx="367">
                  <c:v>1</c:v>
                </c:pt>
                <c:pt idx="368">
                  <c:v>7</c:v>
                </c:pt>
                <c:pt idx="369">
                  <c:v>10</c:v>
                </c:pt>
                <c:pt idx="370">
                  <c:v>12</c:v>
                </c:pt>
                <c:pt idx="371">
                  <c:v>3</c:v>
                </c:pt>
                <c:pt idx="372">
                  <c:v>7</c:v>
                </c:pt>
                <c:pt idx="373">
                  <c:v>0</c:v>
                </c:pt>
                <c:pt idx="374">
                  <c:v>0</c:v>
                </c:pt>
                <c:pt idx="375">
                  <c:v>0</c:v>
                </c:pt>
                <c:pt idx="376">
                  <c:v>0</c:v>
                </c:pt>
                <c:pt idx="377">
                  <c:v>0</c:v>
                </c:pt>
                <c:pt idx="378">
                  <c:v>0</c:v>
                </c:pt>
                <c:pt idx="379">
                  <c:v>32</c:v>
                </c:pt>
                <c:pt idx="380">
                  <c:v>12</c:v>
                </c:pt>
                <c:pt idx="381">
                  <c:v>11</c:v>
                </c:pt>
                <c:pt idx="382">
                  <c:v>10</c:v>
                </c:pt>
                <c:pt idx="383">
                  <c:v>11</c:v>
                </c:pt>
                <c:pt idx="384">
                  <c:v>10</c:v>
                </c:pt>
                <c:pt idx="385">
                  <c:v>3</c:v>
                </c:pt>
                <c:pt idx="386">
                  <c:v>0</c:v>
                </c:pt>
                <c:pt idx="387">
                  <c:v>0</c:v>
                </c:pt>
                <c:pt idx="388">
                  <c:v>9</c:v>
                </c:pt>
                <c:pt idx="389">
                  <c:v>11</c:v>
                </c:pt>
                <c:pt idx="390">
                  <c:v>10</c:v>
                </c:pt>
                <c:pt idx="391">
                  <c:v>2</c:v>
                </c:pt>
                <c:pt idx="392">
                  <c:v>0</c:v>
                </c:pt>
                <c:pt idx="393">
                  <c:v>2</c:v>
                </c:pt>
                <c:pt idx="394">
                  <c:v>12</c:v>
                </c:pt>
                <c:pt idx="395">
                  <c:v>8</c:v>
                </c:pt>
                <c:pt idx="396">
                  <c:v>7</c:v>
                </c:pt>
                <c:pt idx="397">
                  <c:v>3</c:v>
                </c:pt>
                <c:pt idx="398">
                  <c:v>0</c:v>
                </c:pt>
                <c:pt idx="399">
                  <c:v>0</c:v>
                </c:pt>
                <c:pt idx="400">
                  <c:v>0</c:v>
                </c:pt>
                <c:pt idx="401">
                  <c:v>0</c:v>
                </c:pt>
                <c:pt idx="402">
                  <c:v>0</c:v>
                </c:pt>
                <c:pt idx="403">
                  <c:v>3</c:v>
                </c:pt>
                <c:pt idx="404">
                  <c:v>6</c:v>
                </c:pt>
                <c:pt idx="405">
                  <c:v>11</c:v>
                </c:pt>
                <c:pt idx="406">
                  <c:v>10</c:v>
                </c:pt>
                <c:pt idx="407">
                  <c:v>10</c:v>
                </c:pt>
                <c:pt idx="408">
                  <c:v>10</c:v>
                </c:pt>
                <c:pt idx="409">
                  <c:v>9</c:v>
                </c:pt>
                <c:pt idx="410">
                  <c:v>7</c:v>
                </c:pt>
                <c:pt idx="411">
                  <c:v>11</c:v>
                </c:pt>
                <c:pt idx="412">
                  <c:v>11</c:v>
                </c:pt>
                <c:pt idx="413">
                  <c:v>9</c:v>
                </c:pt>
                <c:pt idx="414">
                  <c:v>10</c:v>
                </c:pt>
                <c:pt idx="415">
                  <c:v>2</c:v>
                </c:pt>
                <c:pt idx="416">
                  <c:v>0</c:v>
                </c:pt>
                <c:pt idx="417">
                  <c:v>19</c:v>
                </c:pt>
                <c:pt idx="418">
                  <c:v>3</c:v>
                </c:pt>
                <c:pt idx="419">
                  <c:v>12</c:v>
                </c:pt>
                <c:pt idx="420">
                  <c:v>11</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1</c:v>
                </c:pt>
                <c:pt idx="473">
                  <c:v>0</c:v>
                </c:pt>
                <c:pt idx="474">
                  <c:v>0</c:v>
                </c:pt>
                <c:pt idx="475">
                  <c:v>0</c:v>
                </c:pt>
                <c:pt idx="476">
                  <c:v>0</c:v>
                </c:pt>
                <c:pt idx="477">
                  <c:v>0</c:v>
                </c:pt>
                <c:pt idx="478">
                  <c:v>0</c:v>
                </c:pt>
                <c:pt idx="479">
                  <c:v>0</c:v>
                </c:pt>
                <c:pt idx="480">
                  <c:v>0</c:v>
                </c:pt>
                <c:pt idx="481">
                  <c:v>0</c:v>
                </c:pt>
                <c:pt idx="482">
                  <c:v>0</c:v>
                </c:pt>
                <c:pt idx="483">
                  <c:v>0</c:v>
                </c:pt>
                <c:pt idx="484">
                  <c:v>0</c:v>
                </c:pt>
              </c:numCache>
            </c:numRef>
          </c:val>
          <c:extLst>
            <c:ext xmlns:c16="http://schemas.microsoft.com/office/drawing/2014/chart" uri="{C3380CC4-5D6E-409C-BE32-E72D297353CC}">
              <c16:uniqueId val="{00000000-53E1-4D19-AC7D-09A3636D381B}"/>
            </c:ext>
          </c:extLst>
        </c:ser>
        <c:dLbls>
          <c:showLegendKey val="0"/>
          <c:showVal val="0"/>
          <c:showCatName val="0"/>
          <c:showSerName val="0"/>
          <c:showPercent val="0"/>
          <c:showBubbleSize val="0"/>
        </c:dLbls>
        <c:gapWidth val="315"/>
        <c:overlap val="-40"/>
        <c:axId val="320675592"/>
        <c:axId val="320673296"/>
      </c:barChart>
      <c:catAx>
        <c:axId val="320675592"/>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CA"/>
                  <a:t>Time (ms)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20673296"/>
        <c:crosses val="autoZero"/>
        <c:auto val="1"/>
        <c:lblAlgn val="ctr"/>
        <c:lblOffset val="100"/>
        <c:noMultiLvlLbl val="0"/>
      </c:catAx>
      <c:valAx>
        <c:axId val="320673296"/>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CA"/>
                  <a:t>Pakets / s</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20675592"/>
        <c:crosses val="autoZero"/>
        <c:crossBetween val="between"/>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3">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3">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12.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13.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14.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13">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13">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3">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6.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7.xml><?xml version="1.0" encoding="utf-8"?>
<cs:chartStyle xmlns:cs="http://schemas.microsoft.com/office/drawing/2012/chartStyle" xmlns:a="http://schemas.openxmlformats.org/drawingml/2006/main" id="213">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13">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13">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andara">
      <a:maj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1A3EA57F-50D6-4332-9CCE-01AA9228397A}">
  <ds:schemaRefs>
    <ds:schemaRef ds:uri="http://schemas.microsoft.com/sharepoint/v3/contenttype/forms"/>
  </ds:schemaRefs>
</ds:datastoreItem>
</file>

<file path=customXml/itemProps2.xml><?xml version="1.0" encoding="utf-8"?>
<ds:datastoreItem xmlns:ds="http://schemas.openxmlformats.org/officeDocument/2006/customXml" ds:itemID="{6C574427-7BCD-4602-A68E-38AB1CC787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Spec design (blank).dotx</Template>
  <TotalTime>0</TotalTime>
  <Pages>18</Pages>
  <Words>2160</Words>
  <Characters>12318</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Technical Report</vt:lpstr>
    </vt:vector>
  </TitlesOfParts>
  <Company>COMP 3980</Company>
  <LinksUpToDate>false</LinksUpToDate>
  <CharactersWithSpaces>14450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Report</dc:title>
  <dc:subject>COMP 4981 File Transfer</dc:subject>
  <dc:creator>Oscar Kwan</dc:creator>
  <cp:keywords/>
  <dc:description/>
  <cp:lastModifiedBy>jerry jia</cp:lastModifiedBy>
  <cp:revision>2</cp:revision>
  <cp:lastPrinted>2016-01-20T06:34:00Z</cp:lastPrinted>
  <dcterms:created xsi:type="dcterms:W3CDTF">2016-02-15T14:54:00Z</dcterms:created>
  <dcterms:modified xsi:type="dcterms:W3CDTF">2016-02-15T14:54:00Z</dcterms:modified>
  <cp:category>Assignment 2</cp:category>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TC039859479991</vt:lpwstr>
  </property>
</Properties>
</file>